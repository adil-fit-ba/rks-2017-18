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EC2" w:rsidRPr="00F27D1E" w:rsidRDefault="001149E5" w:rsidP="005E6EC2">
      <w:pPr>
        <w:spacing w:after="60"/>
        <w:jc w:val="left"/>
        <w:rPr>
          <w:rFonts w:ascii="Tw Cen MT Condensed" w:hAnsi="Tw Cen MT Condensed"/>
          <w:b/>
          <w:sz w:val="32"/>
        </w:rPr>
      </w:pPr>
      <w:bookmarkStart w:id="0" w:name="_Toc344766197"/>
      <w:r>
        <w:rPr>
          <w:rFonts w:ascii="Tw Cen MT Condensed" w:hAnsi="Tw Cen MT Condensed"/>
          <w:b/>
          <w:sz w:val="32"/>
        </w:rPr>
        <w:t>Java zadaci</w:t>
      </w:r>
    </w:p>
    <w:bookmarkEnd w:id="0"/>
    <w:p w:rsidR="00985F5A" w:rsidRPr="00F27D1E" w:rsidRDefault="006632C9" w:rsidP="005E6EC2">
      <w:pPr>
        <w:spacing w:after="60"/>
        <w:jc w:val="left"/>
        <w:rPr>
          <w:rFonts w:ascii="Tw Cen MT Condensed" w:hAnsi="Tw Cen MT Condensed"/>
          <w:b/>
          <w:sz w:val="36"/>
        </w:rPr>
      </w:pPr>
      <w:r>
        <w:rPr>
          <w:rFonts w:ascii="Tw Cen MT Condensed" w:hAnsi="Tw Cen MT Condensed"/>
          <w:b/>
          <w:sz w:val="36"/>
        </w:rPr>
        <w:t>Zadaci</w:t>
      </w:r>
    </w:p>
    <w:sdt>
      <w:sdtPr>
        <w:rPr>
          <w:rFonts w:ascii="Calibri" w:eastAsia="Times New Roman" w:hAnsi="Calibri"/>
          <w:szCs w:val="20"/>
          <w:lang w:eastAsia="en-US"/>
        </w:rPr>
        <w:id w:val="-8746197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E6EC2" w:rsidRPr="005C6199" w:rsidRDefault="005E6EC2" w:rsidP="009E30D4">
          <w:pPr>
            <w:pStyle w:val="body0"/>
            <w:spacing w:before="0" w:after="60"/>
          </w:pPr>
        </w:p>
        <w:p w:rsidR="009E30D4" w:rsidRPr="005C6199" w:rsidRDefault="005E6EC2" w:rsidP="009E30D4">
          <w:pPr>
            <w:pStyle w:val="TOC1"/>
            <w:tabs>
              <w:tab w:val="left" w:pos="440"/>
              <w:tab w:val="right" w:leader="dot" w:pos="9350"/>
            </w:tabs>
            <w:spacing w:before="0" w:after="6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bs-Latn-BA" w:eastAsia="bs-Latn-BA"/>
            </w:rPr>
          </w:pPr>
          <w:r w:rsidRPr="005C6199">
            <w:rPr>
              <w:rFonts w:asciiTheme="minorHAnsi" w:hAnsiTheme="minorHAnsi"/>
              <w:b w:val="0"/>
              <w:caps w:val="0"/>
              <w:sz w:val="22"/>
              <w:szCs w:val="22"/>
            </w:rPr>
            <w:fldChar w:fldCharType="begin"/>
          </w:r>
          <w:r w:rsidRPr="005C6199">
            <w:rPr>
              <w:rFonts w:asciiTheme="minorHAnsi" w:hAnsiTheme="minorHAnsi"/>
              <w:b w:val="0"/>
              <w:caps w:val="0"/>
              <w:sz w:val="22"/>
              <w:szCs w:val="22"/>
            </w:rPr>
            <w:instrText xml:space="preserve"> TOC \o "1-3" \h \z \u </w:instrText>
          </w:r>
          <w:r w:rsidRPr="005C6199">
            <w:rPr>
              <w:rFonts w:asciiTheme="minorHAnsi" w:hAnsiTheme="minorHAnsi"/>
              <w:b w:val="0"/>
              <w:caps w:val="0"/>
              <w:sz w:val="22"/>
              <w:szCs w:val="22"/>
            </w:rPr>
            <w:fldChar w:fldCharType="separate"/>
          </w:r>
          <w:hyperlink w:anchor="_Toc371582988" w:history="1">
            <w:r w:rsidR="009E30D4" w:rsidRPr="005C6199">
              <w:rPr>
                <w:rStyle w:val="Hyperlink"/>
                <w:rFonts w:asciiTheme="minorHAnsi" w:hAnsiTheme="minorHAnsi"/>
                <w:caps w:val="0"/>
                <w:noProof/>
              </w:rPr>
              <w:t>1.</w:t>
            </w:r>
            <w:r w:rsidR="009E30D4" w:rsidRPr="005C619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bs-Latn-BA" w:eastAsia="bs-Latn-BA"/>
              </w:rPr>
              <w:tab/>
            </w:r>
            <w:r w:rsidR="009E30D4" w:rsidRPr="005C6199">
              <w:rPr>
                <w:rStyle w:val="Hyperlink"/>
                <w:rFonts w:asciiTheme="minorHAnsi" w:hAnsiTheme="minorHAnsi"/>
                <w:caps w:val="0"/>
                <w:noProof/>
              </w:rPr>
              <w:t>Priprema novog projekta</w:t>
            </w:r>
            <w:r w:rsidR="009E30D4" w:rsidRPr="005C6199">
              <w:rPr>
                <w:rFonts w:asciiTheme="minorHAnsi" w:hAnsiTheme="minorHAnsi"/>
                <w:caps w:val="0"/>
                <w:noProof/>
                <w:webHidden/>
              </w:rPr>
              <w:tab/>
            </w:r>
            <w:r w:rsidR="009E30D4" w:rsidRPr="005C6199">
              <w:rPr>
                <w:rFonts w:asciiTheme="minorHAnsi" w:hAnsiTheme="minorHAnsi"/>
                <w:caps w:val="0"/>
                <w:noProof/>
                <w:webHidden/>
              </w:rPr>
              <w:fldChar w:fldCharType="begin"/>
            </w:r>
            <w:r w:rsidR="009E30D4" w:rsidRPr="005C6199">
              <w:rPr>
                <w:rFonts w:asciiTheme="minorHAnsi" w:hAnsiTheme="minorHAnsi"/>
                <w:caps w:val="0"/>
                <w:noProof/>
                <w:webHidden/>
              </w:rPr>
              <w:instrText xml:space="preserve"> PAGEREF _Toc371582988 \h </w:instrText>
            </w:r>
            <w:r w:rsidR="009E30D4" w:rsidRPr="005C6199">
              <w:rPr>
                <w:rFonts w:asciiTheme="minorHAnsi" w:hAnsiTheme="minorHAnsi"/>
                <w:caps w:val="0"/>
                <w:noProof/>
                <w:webHidden/>
              </w:rPr>
            </w:r>
            <w:r w:rsidR="009E30D4" w:rsidRPr="005C6199">
              <w:rPr>
                <w:rFonts w:asciiTheme="minorHAnsi" w:hAnsiTheme="minorHAnsi"/>
                <w:caps w:val="0"/>
                <w:noProof/>
                <w:webHidden/>
              </w:rPr>
              <w:fldChar w:fldCharType="separate"/>
            </w:r>
            <w:r w:rsidR="006632C9">
              <w:rPr>
                <w:rFonts w:asciiTheme="minorHAnsi" w:hAnsiTheme="minorHAnsi"/>
                <w:caps w:val="0"/>
                <w:noProof/>
                <w:webHidden/>
              </w:rPr>
              <w:t>1</w:t>
            </w:r>
            <w:r w:rsidR="009E30D4" w:rsidRPr="005C6199">
              <w:rPr>
                <w:rFonts w:asciiTheme="minorHAnsi" w:hAnsiTheme="minorHAnsi"/>
                <w:caps w:val="0"/>
                <w:noProof/>
                <w:webHidden/>
              </w:rPr>
              <w:fldChar w:fldCharType="end"/>
            </w:r>
          </w:hyperlink>
        </w:p>
        <w:p w:rsidR="009E30D4" w:rsidRPr="005C6199" w:rsidRDefault="00540577" w:rsidP="009E30D4">
          <w:pPr>
            <w:pStyle w:val="TOC1"/>
            <w:tabs>
              <w:tab w:val="left" w:pos="440"/>
              <w:tab w:val="right" w:leader="dot" w:pos="9350"/>
            </w:tabs>
            <w:spacing w:before="0" w:after="6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bs-Latn-BA" w:eastAsia="bs-Latn-BA"/>
            </w:rPr>
          </w:pPr>
          <w:hyperlink w:anchor="_Toc371582989" w:history="1">
            <w:r w:rsidR="009E30D4" w:rsidRPr="005C6199">
              <w:rPr>
                <w:rStyle w:val="Hyperlink"/>
                <w:rFonts w:asciiTheme="minorHAnsi" w:hAnsiTheme="minorHAnsi"/>
                <w:caps w:val="0"/>
                <w:noProof/>
              </w:rPr>
              <w:t>2.</w:t>
            </w:r>
            <w:r w:rsidR="009E30D4" w:rsidRPr="005C619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bs-Latn-BA" w:eastAsia="bs-Latn-BA"/>
              </w:rPr>
              <w:tab/>
            </w:r>
            <w:r w:rsidR="009E30D4" w:rsidRPr="005C6199">
              <w:rPr>
                <w:rStyle w:val="Hyperlink"/>
                <w:rFonts w:asciiTheme="minorHAnsi" w:hAnsiTheme="minorHAnsi"/>
                <w:caps w:val="0"/>
                <w:noProof/>
              </w:rPr>
              <w:t>Organizacija klasa u fajlove</w:t>
            </w:r>
            <w:r w:rsidR="009E30D4" w:rsidRPr="005C6199">
              <w:rPr>
                <w:rFonts w:asciiTheme="minorHAnsi" w:hAnsiTheme="minorHAnsi"/>
                <w:caps w:val="0"/>
                <w:noProof/>
                <w:webHidden/>
              </w:rPr>
              <w:tab/>
            </w:r>
            <w:r w:rsidR="009E30D4" w:rsidRPr="005C6199">
              <w:rPr>
                <w:rFonts w:asciiTheme="minorHAnsi" w:hAnsiTheme="minorHAnsi"/>
                <w:caps w:val="0"/>
                <w:noProof/>
                <w:webHidden/>
              </w:rPr>
              <w:fldChar w:fldCharType="begin"/>
            </w:r>
            <w:r w:rsidR="009E30D4" w:rsidRPr="005C6199">
              <w:rPr>
                <w:rFonts w:asciiTheme="minorHAnsi" w:hAnsiTheme="minorHAnsi"/>
                <w:caps w:val="0"/>
                <w:noProof/>
                <w:webHidden/>
              </w:rPr>
              <w:instrText xml:space="preserve"> PAGEREF _Toc371582989 \h </w:instrText>
            </w:r>
            <w:r w:rsidR="009E30D4" w:rsidRPr="005C6199">
              <w:rPr>
                <w:rFonts w:asciiTheme="minorHAnsi" w:hAnsiTheme="minorHAnsi"/>
                <w:caps w:val="0"/>
                <w:noProof/>
                <w:webHidden/>
              </w:rPr>
            </w:r>
            <w:r w:rsidR="009E30D4" w:rsidRPr="005C6199">
              <w:rPr>
                <w:rFonts w:asciiTheme="minorHAnsi" w:hAnsiTheme="minorHAnsi"/>
                <w:caps w:val="0"/>
                <w:noProof/>
                <w:webHidden/>
              </w:rPr>
              <w:fldChar w:fldCharType="separate"/>
            </w:r>
            <w:r w:rsidR="006632C9">
              <w:rPr>
                <w:rFonts w:asciiTheme="minorHAnsi" w:hAnsiTheme="minorHAnsi"/>
                <w:caps w:val="0"/>
                <w:noProof/>
                <w:webHidden/>
              </w:rPr>
              <w:t>2</w:t>
            </w:r>
            <w:r w:rsidR="009E30D4" w:rsidRPr="005C6199">
              <w:rPr>
                <w:rFonts w:asciiTheme="minorHAnsi" w:hAnsiTheme="minorHAnsi"/>
                <w:caps w:val="0"/>
                <w:noProof/>
                <w:webHidden/>
              </w:rPr>
              <w:fldChar w:fldCharType="end"/>
            </w:r>
          </w:hyperlink>
        </w:p>
        <w:p w:rsidR="009E30D4" w:rsidRPr="005C6199" w:rsidRDefault="00540577" w:rsidP="009E30D4">
          <w:pPr>
            <w:pStyle w:val="TOC1"/>
            <w:tabs>
              <w:tab w:val="left" w:pos="440"/>
              <w:tab w:val="right" w:leader="dot" w:pos="9350"/>
            </w:tabs>
            <w:spacing w:before="0" w:after="6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bs-Latn-BA" w:eastAsia="bs-Latn-BA"/>
            </w:rPr>
          </w:pPr>
          <w:hyperlink w:anchor="_Toc371582990" w:history="1">
            <w:r w:rsidR="009E30D4" w:rsidRPr="005C6199">
              <w:rPr>
                <w:rStyle w:val="Hyperlink"/>
                <w:rFonts w:asciiTheme="minorHAnsi" w:hAnsiTheme="minorHAnsi"/>
                <w:caps w:val="0"/>
                <w:noProof/>
              </w:rPr>
              <w:t>3.</w:t>
            </w:r>
            <w:r w:rsidR="009E30D4" w:rsidRPr="005C619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bs-Latn-BA" w:eastAsia="bs-Latn-BA"/>
              </w:rPr>
              <w:tab/>
            </w:r>
            <w:r w:rsidR="009E30D4" w:rsidRPr="005C6199">
              <w:rPr>
                <w:rStyle w:val="Hyperlink"/>
                <w:rFonts w:asciiTheme="minorHAnsi" w:hAnsiTheme="minorHAnsi"/>
                <w:caps w:val="0"/>
                <w:noProof/>
              </w:rPr>
              <w:t>Ispis vrijednosti u konzolni prozor</w:t>
            </w:r>
            <w:r w:rsidR="009E30D4" w:rsidRPr="005C6199">
              <w:rPr>
                <w:rFonts w:asciiTheme="minorHAnsi" w:hAnsiTheme="minorHAnsi"/>
                <w:caps w:val="0"/>
                <w:noProof/>
                <w:webHidden/>
              </w:rPr>
              <w:tab/>
            </w:r>
            <w:r w:rsidR="009E30D4" w:rsidRPr="005C6199">
              <w:rPr>
                <w:rFonts w:asciiTheme="minorHAnsi" w:hAnsiTheme="minorHAnsi"/>
                <w:caps w:val="0"/>
                <w:noProof/>
                <w:webHidden/>
              </w:rPr>
              <w:fldChar w:fldCharType="begin"/>
            </w:r>
            <w:r w:rsidR="009E30D4" w:rsidRPr="005C6199">
              <w:rPr>
                <w:rFonts w:asciiTheme="minorHAnsi" w:hAnsiTheme="minorHAnsi"/>
                <w:caps w:val="0"/>
                <w:noProof/>
                <w:webHidden/>
              </w:rPr>
              <w:instrText xml:space="preserve"> PAGEREF _Toc371582990 \h </w:instrText>
            </w:r>
            <w:r w:rsidR="009E30D4" w:rsidRPr="005C6199">
              <w:rPr>
                <w:rFonts w:asciiTheme="minorHAnsi" w:hAnsiTheme="minorHAnsi"/>
                <w:caps w:val="0"/>
                <w:noProof/>
                <w:webHidden/>
              </w:rPr>
            </w:r>
            <w:r w:rsidR="009E30D4" w:rsidRPr="005C6199">
              <w:rPr>
                <w:rFonts w:asciiTheme="minorHAnsi" w:hAnsiTheme="minorHAnsi"/>
                <w:caps w:val="0"/>
                <w:noProof/>
                <w:webHidden/>
              </w:rPr>
              <w:fldChar w:fldCharType="separate"/>
            </w:r>
            <w:r w:rsidR="006632C9">
              <w:rPr>
                <w:rFonts w:asciiTheme="minorHAnsi" w:hAnsiTheme="minorHAnsi"/>
                <w:caps w:val="0"/>
                <w:noProof/>
                <w:webHidden/>
              </w:rPr>
              <w:t>3</w:t>
            </w:r>
            <w:r w:rsidR="009E30D4" w:rsidRPr="005C6199">
              <w:rPr>
                <w:rFonts w:asciiTheme="minorHAnsi" w:hAnsiTheme="minorHAnsi"/>
                <w:caps w:val="0"/>
                <w:noProof/>
                <w:webHidden/>
              </w:rPr>
              <w:fldChar w:fldCharType="end"/>
            </w:r>
          </w:hyperlink>
        </w:p>
        <w:p w:rsidR="009E30D4" w:rsidRPr="005C6199" w:rsidRDefault="00540577" w:rsidP="009E30D4">
          <w:pPr>
            <w:pStyle w:val="TOC1"/>
            <w:tabs>
              <w:tab w:val="left" w:pos="440"/>
              <w:tab w:val="right" w:leader="dot" w:pos="9350"/>
            </w:tabs>
            <w:spacing w:before="0" w:after="6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bs-Latn-BA" w:eastAsia="bs-Latn-BA"/>
            </w:rPr>
          </w:pPr>
          <w:hyperlink w:anchor="_Toc371582991" w:history="1">
            <w:r w:rsidR="009E30D4" w:rsidRPr="005C6199">
              <w:rPr>
                <w:rStyle w:val="Hyperlink"/>
                <w:rFonts w:asciiTheme="minorHAnsi" w:hAnsiTheme="minorHAnsi"/>
                <w:caps w:val="0"/>
                <w:noProof/>
              </w:rPr>
              <w:t>4.</w:t>
            </w:r>
            <w:r w:rsidR="009E30D4" w:rsidRPr="005C619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bs-Latn-BA" w:eastAsia="bs-Latn-BA"/>
              </w:rPr>
              <w:tab/>
            </w:r>
            <w:r w:rsidR="009E30D4" w:rsidRPr="005C6199">
              <w:rPr>
                <w:rStyle w:val="Hyperlink"/>
                <w:rFonts w:asciiTheme="minorHAnsi" w:hAnsiTheme="minorHAnsi"/>
                <w:caps w:val="0"/>
                <w:noProof/>
              </w:rPr>
              <w:t>Učitavanje vrijednosti sa konzolnog prozora</w:t>
            </w:r>
            <w:r w:rsidR="009E30D4" w:rsidRPr="005C6199">
              <w:rPr>
                <w:rFonts w:asciiTheme="minorHAnsi" w:hAnsiTheme="minorHAnsi"/>
                <w:caps w:val="0"/>
                <w:noProof/>
                <w:webHidden/>
              </w:rPr>
              <w:tab/>
            </w:r>
            <w:r w:rsidR="009E30D4" w:rsidRPr="005C6199">
              <w:rPr>
                <w:rFonts w:asciiTheme="minorHAnsi" w:hAnsiTheme="minorHAnsi"/>
                <w:caps w:val="0"/>
                <w:noProof/>
                <w:webHidden/>
              </w:rPr>
              <w:fldChar w:fldCharType="begin"/>
            </w:r>
            <w:r w:rsidR="009E30D4" w:rsidRPr="005C6199">
              <w:rPr>
                <w:rFonts w:asciiTheme="minorHAnsi" w:hAnsiTheme="minorHAnsi"/>
                <w:caps w:val="0"/>
                <w:noProof/>
                <w:webHidden/>
              </w:rPr>
              <w:instrText xml:space="preserve"> PAGEREF _Toc371582991 \h </w:instrText>
            </w:r>
            <w:r w:rsidR="009E30D4" w:rsidRPr="005C6199">
              <w:rPr>
                <w:rFonts w:asciiTheme="minorHAnsi" w:hAnsiTheme="minorHAnsi"/>
                <w:caps w:val="0"/>
                <w:noProof/>
                <w:webHidden/>
              </w:rPr>
            </w:r>
            <w:r w:rsidR="009E30D4" w:rsidRPr="005C6199">
              <w:rPr>
                <w:rFonts w:asciiTheme="minorHAnsi" w:hAnsiTheme="minorHAnsi"/>
                <w:caps w:val="0"/>
                <w:noProof/>
                <w:webHidden/>
              </w:rPr>
              <w:fldChar w:fldCharType="separate"/>
            </w:r>
            <w:r w:rsidR="006632C9">
              <w:rPr>
                <w:rFonts w:asciiTheme="minorHAnsi" w:hAnsiTheme="minorHAnsi"/>
                <w:caps w:val="0"/>
                <w:noProof/>
                <w:webHidden/>
              </w:rPr>
              <w:t>4</w:t>
            </w:r>
            <w:r w:rsidR="009E30D4" w:rsidRPr="005C6199">
              <w:rPr>
                <w:rFonts w:asciiTheme="minorHAnsi" w:hAnsiTheme="minorHAnsi"/>
                <w:caps w:val="0"/>
                <w:noProof/>
                <w:webHidden/>
              </w:rPr>
              <w:fldChar w:fldCharType="end"/>
            </w:r>
          </w:hyperlink>
        </w:p>
        <w:p w:rsidR="009E30D4" w:rsidRPr="005C6199" w:rsidRDefault="00540577" w:rsidP="009E30D4">
          <w:pPr>
            <w:pStyle w:val="TOC2"/>
            <w:tabs>
              <w:tab w:val="left" w:pos="660"/>
              <w:tab w:val="right" w:leader="dot" w:pos="9350"/>
            </w:tabs>
            <w:spacing w:before="0" w:after="6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bs-Latn-BA" w:eastAsia="bs-Latn-BA"/>
            </w:rPr>
          </w:pPr>
          <w:hyperlink w:anchor="_Toc371582992" w:history="1">
            <w:r w:rsidR="009E30D4" w:rsidRPr="005C6199">
              <w:rPr>
                <w:rStyle w:val="Hyperlink"/>
                <w:rFonts w:asciiTheme="minorHAnsi" w:hAnsiTheme="minorHAnsi"/>
                <w:b w:val="0"/>
                <w:noProof/>
              </w:rPr>
              <w:t>4.1</w:t>
            </w:r>
            <w:r w:rsidR="009E30D4" w:rsidRPr="005C619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bs-Latn-BA" w:eastAsia="bs-Latn-BA"/>
              </w:rPr>
              <w:tab/>
            </w:r>
            <w:r w:rsidR="009E30D4" w:rsidRPr="005C6199">
              <w:rPr>
                <w:rStyle w:val="Hyperlink"/>
                <w:rFonts w:asciiTheme="minorHAnsi" w:hAnsiTheme="minorHAnsi"/>
                <w:b w:val="0"/>
                <w:noProof/>
              </w:rPr>
              <w:t>Učitavanje podatka tipa string</w:t>
            </w:r>
            <w:r w:rsidR="009E30D4" w:rsidRPr="005C6199">
              <w:rPr>
                <w:rFonts w:asciiTheme="minorHAnsi" w:hAnsiTheme="minorHAnsi"/>
                <w:b w:val="0"/>
                <w:noProof/>
                <w:webHidden/>
              </w:rPr>
              <w:tab/>
            </w:r>
            <w:r w:rsidR="009E30D4" w:rsidRPr="005C6199">
              <w:rPr>
                <w:rFonts w:asciiTheme="minorHAnsi" w:hAnsiTheme="minorHAnsi"/>
                <w:b w:val="0"/>
                <w:noProof/>
                <w:webHidden/>
              </w:rPr>
              <w:fldChar w:fldCharType="begin"/>
            </w:r>
            <w:r w:rsidR="009E30D4" w:rsidRPr="005C6199">
              <w:rPr>
                <w:rFonts w:asciiTheme="minorHAnsi" w:hAnsiTheme="minorHAnsi"/>
                <w:b w:val="0"/>
                <w:noProof/>
                <w:webHidden/>
              </w:rPr>
              <w:instrText xml:space="preserve"> PAGEREF _Toc371582992 \h </w:instrText>
            </w:r>
            <w:r w:rsidR="009E30D4" w:rsidRPr="005C6199">
              <w:rPr>
                <w:rFonts w:asciiTheme="minorHAnsi" w:hAnsiTheme="minorHAnsi"/>
                <w:b w:val="0"/>
                <w:noProof/>
                <w:webHidden/>
              </w:rPr>
            </w:r>
            <w:r w:rsidR="009E30D4" w:rsidRPr="005C6199">
              <w:rPr>
                <w:rFonts w:asciiTheme="minorHAnsi" w:hAnsiTheme="minorHAnsi"/>
                <w:b w:val="0"/>
                <w:noProof/>
                <w:webHidden/>
              </w:rPr>
              <w:fldChar w:fldCharType="separate"/>
            </w:r>
            <w:r w:rsidR="006632C9">
              <w:rPr>
                <w:rFonts w:asciiTheme="minorHAnsi" w:hAnsiTheme="minorHAnsi"/>
                <w:b w:val="0"/>
                <w:noProof/>
                <w:webHidden/>
              </w:rPr>
              <w:t>4</w:t>
            </w:r>
            <w:r w:rsidR="009E30D4" w:rsidRPr="005C6199">
              <w:rPr>
                <w:rFonts w:asciiTheme="minorHAnsi" w:hAnsiTheme="minorHAnsi"/>
                <w:b w:val="0"/>
                <w:noProof/>
                <w:webHidden/>
              </w:rPr>
              <w:fldChar w:fldCharType="end"/>
            </w:r>
          </w:hyperlink>
        </w:p>
        <w:p w:rsidR="009E30D4" w:rsidRPr="005C6199" w:rsidRDefault="00540577" w:rsidP="009E30D4">
          <w:pPr>
            <w:pStyle w:val="TOC2"/>
            <w:tabs>
              <w:tab w:val="left" w:pos="660"/>
              <w:tab w:val="right" w:leader="dot" w:pos="9350"/>
            </w:tabs>
            <w:spacing w:before="0" w:after="6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bs-Latn-BA" w:eastAsia="bs-Latn-BA"/>
            </w:rPr>
          </w:pPr>
          <w:hyperlink w:anchor="_Toc371582994" w:history="1">
            <w:r w:rsidR="009E30D4" w:rsidRPr="005C6199">
              <w:rPr>
                <w:rStyle w:val="Hyperlink"/>
                <w:rFonts w:asciiTheme="minorHAnsi" w:hAnsiTheme="minorHAnsi"/>
                <w:b w:val="0"/>
                <w:noProof/>
              </w:rPr>
              <w:t>4.2</w:t>
            </w:r>
            <w:r w:rsidR="009E30D4" w:rsidRPr="005C619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bs-Latn-BA" w:eastAsia="bs-Latn-BA"/>
              </w:rPr>
              <w:tab/>
            </w:r>
            <w:r w:rsidR="009E30D4" w:rsidRPr="005C6199">
              <w:rPr>
                <w:rStyle w:val="Hyperlink"/>
                <w:rFonts w:asciiTheme="minorHAnsi" w:hAnsiTheme="minorHAnsi"/>
                <w:b w:val="0"/>
                <w:noProof/>
              </w:rPr>
              <w:t>Učitavanje brojčanih vrijednosti</w:t>
            </w:r>
            <w:r w:rsidR="009E30D4" w:rsidRPr="005C6199">
              <w:rPr>
                <w:rFonts w:asciiTheme="minorHAnsi" w:hAnsiTheme="minorHAnsi"/>
                <w:b w:val="0"/>
                <w:noProof/>
                <w:webHidden/>
              </w:rPr>
              <w:tab/>
            </w:r>
            <w:r w:rsidR="009E30D4" w:rsidRPr="005C6199">
              <w:rPr>
                <w:rFonts w:asciiTheme="minorHAnsi" w:hAnsiTheme="minorHAnsi"/>
                <w:b w:val="0"/>
                <w:noProof/>
                <w:webHidden/>
              </w:rPr>
              <w:fldChar w:fldCharType="begin"/>
            </w:r>
            <w:r w:rsidR="009E30D4" w:rsidRPr="005C6199">
              <w:rPr>
                <w:rFonts w:asciiTheme="minorHAnsi" w:hAnsiTheme="minorHAnsi"/>
                <w:b w:val="0"/>
                <w:noProof/>
                <w:webHidden/>
              </w:rPr>
              <w:instrText xml:space="preserve"> PAGEREF _Toc371582994 \h </w:instrText>
            </w:r>
            <w:r w:rsidR="009E30D4" w:rsidRPr="005C6199">
              <w:rPr>
                <w:rFonts w:asciiTheme="minorHAnsi" w:hAnsiTheme="minorHAnsi"/>
                <w:b w:val="0"/>
                <w:noProof/>
                <w:webHidden/>
              </w:rPr>
            </w:r>
            <w:r w:rsidR="009E30D4" w:rsidRPr="005C6199">
              <w:rPr>
                <w:rFonts w:asciiTheme="minorHAnsi" w:hAnsiTheme="minorHAnsi"/>
                <w:b w:val="0"/>
                <w:noProof/>
                <w:webHidden/>
              </w:rPr>
              <w:fldChar w:fldCharType="separate"/>
            </w:r>
            <w:r w:rsidR="006632C9">
              <w:rPr>
                <w:rFonts w:asciiTheme="minorHAnsi" w:hAnsiTheme="minorHAnsi"/>
                <w:b w:val="0"/>
                <w:noProof/>
                <w:webHidden/>
              </w:rPr>
              <w:t>6</w:t>
            </w:r>
            <w:r w:rsidR="009E30D4" w:rsidRPr="005C6199">
              <w:rPr>
                <w:rFonts w:asciiTheme="minorHAnsi" w:hAnsiTheme="minorHAnsi"/>
                <w:b w:val="0"/>
                <w:noProof/>
                <w:webHidden/>
              </w:rPr>
              <w:fldChar w:fldCharType="end"/>
            </w:r>
          </w:hyperlink>
        </w:p>
        <w:p w:rsidR="009E30D4" w:rsidRPr="005C6199" w:rsidRDefault="00540577" w:rsidP="009E30D4">
          <w:pPr>
            <w:pStyle w:val="TOC1"/>
            <w:tabs>
              <w:tab w:val="left" w:pos="440"/>
              <w:tab w:val="right" w:leader="dot" w:pos="9350"/>
            </w:tabs>
            <w:spacing w:before="0" w:after="6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bs-Latn-BA" w:eastAsia="bs-Latn-BA"/>
            </w:rPr>
          </w:pPr>
          <w:hyperlink w:anchor="_Toc371582996" w:history="1">
            <w:r w:rsidR="009E30D4" w:rsidRPr="005C6199">
              <w:rPr>
                <w:rStyle w:val="Hyperlink"/>
                <w:rFonts w:asciiTheme="minorHAnsi" w:hAnsiTheme="minorHAnsi"/>
                <w:caps w:val="0"/>
                <w:noProof/>
              </w:rPr>
              <w:t>5.</w:t>
            </w:r>
            <w:r w:rsidR="009E30D4" w:rsidRPr="005C619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bs-Latn-BA" w:eastAsia="bs-Latn-BA"/>
              </w:rPr>
              <w:tab/>
            </w:r>
            <w:r w:rsidR="009E30D4" w:rsidRPr="005C6199">
              <w:rPr>
                <w:rStyle w:val="Hyperlink"/>
                <w:rFonts w:asciiTheme="minorHAnsi" w:hAnsiTheme="minorHAnsi"/>
                <w:caps w:val="0"/>
                <w:noProof/>
              </w:rPr>
              <w:t>Rad sa dinamičkim objektima</w:t>
            </w:r>
            <w:r w:rsidR="009E30D4" w:rsidRPr="005C6199">
              <w:rPr>
                <w:rFonts w:asciiTheme="minorHAnsi" w:hAnsiTheme="minorHAnsi"/>
                <w:caps w:val="0"/>
                <w:noProof/>
                <w:webHidden/>
              </w:rPr>
              <w:tab/>
            </w:r>
            <w:r w:rsidR="009E30D4" w:rsidRPr="005C6199">
              <w:rPr>
                <w:rFonts w:asciiTheme="minorHAnsi" w:hAnsiTheme="minorHAnsi"/>
                <w:caps w:val="0"/>
                <w:noProof/>
                <w:webHidden/>
              </w:rPr>
              <w:fldChar w:fldCharType="begin"/>
            </w:r>
            <w:r w:rsidR="009E30D4" w:rsidRPr="005C6199">
              <w:rPr>
                <w:rFonts w:asciiTheme="minorHAnsi" w:hAnsiTheme="minorHAnsi"/>
                <w:caps w:val="0"/>
                <w:noProof/>
                <w:webHidden/>
              </w:rPr>
              <w:instrText xml:space="preserve"> PAGEREF _Toc371582996 \h </w:instrText>
            </w:r>
            <w:r w:rsidR="009E30D4" w:rsidRPr="005C6199">
              <w:rPr>
                <w:rFonts w:asciiTheme="minorHAnsi" w:hAnsiTheme="minorHAnsi"/>
                <w:caps w:val="0"/>
                <w:noProof/>
                <w:webHidden/>
              </w:rPr>
            </w:r>
            <w:r w:rsidR="009E30D4" w:rsidRPr="005C6199">
              <w:rPr>
                <w:rFonts w:asciiTheme="minorHAnsi" w:hAnsiTheme="minorHAnsi"/>
                <w:caps w:val="0"/>
                <w:noProof/>
                <w:webHidden/>
              </w:rPr>
              <w:fldChar w:fldCharType="separate"/>
            </w:r>
            <w:r w:rsidR="006632C9">
              <w:rPr>
                <w:rFonts w:asciiTheme="minorHAnsi" w:hAnsiTheme="minorHAnsi"/>
                <w:caps w:val="0"/>
                <w:noProof/>
                <w:webHidden/>
              </w:rPr>
              <w:t>7</w:t>
            </w:r>
            <w:r w:rsidR="009E30D4" w:rsidRPr="005C6199">
              <w:rPr>
                <w:rFonts w:asciiTheme="minorHAnsi" w:hAnsiTheme="minorHAnsi"/>
                <w:caps w:val="0"/>
                <w:noProof/>
                <w:webHidden/>
              </w:rPr>
              <w:fldChar w:fldCharType="end"/>
            </w:r>
          </w:hyperlink>
        </w:p>
        <w:p w:rsidR="009E30D4" w:rsidRPr="005C6199" w:rsidRDefault="00540577" w:rsidP="009E30D4">
          <w:pPr>
            <w:pStyle w:val="TOC2"/>
            <w:tabs>
              <w:tab w:val="left" w:pos="660"/>
              <w:tab w:val="right" w:leader="dot" w:pos="9350"/>
            </w:tabs>
            <w:spacing w:before="0" w:after="6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bs-Latn-BA" w:eastAsia="bs-Latn-BA"/>
            </w:rPr>
          </w:pPr>
          <w:hyperlink w:anchor="_Toc371582997" w:history="1">
            <w:r w:rsidR="009E30D4" w:rsidRPr="005C6199">
              <w:rPr>
                <w:rStyle w:val="Hyperlink"/>
                <w:rFonts w:asciiTheme="minorHAnsi" w:hAnsiTheme="minorHAnsi"/>
                <w:b w:val="0"/>
                <w:noProof/>
              </w:rPr>
              <w:t>5.1</w:t>
            </w:r>
            <w:r w:rsidR="009E30D4" w:rsidRPr="005C619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bs-Latn-BA" w:eastAsia="bs-Latn-BA"/>
              </w:rPr>
              <w:tab/>
            </w:r>
            <w:r w:rsidR="009E30D4" w:rsidRPr="005C6199">
              <w:rPr>
                <w:rStyle w:val="Hyperlink"/>
                <w:rFonts w:asciiTheme="minorHAnsi" w:hAnsiTheme="minorHAnsi"/>
                <w:b w:val="0"/>
                <w:noProof/>
              </w:rPr>
              <w:t>Početna vrijednost varijable</w:t>
            </w:r>
            <w:r w:rsidR="009E30D4" w:rsidRPr="005C6199">
              <w:rPr>
                <w:rFonts w:asciiTheme="minorHAnsi" w:hAnsiTheme="minorHAnsi"/>
                <w:b w:val="0"/>
                <w:noProof/>
                <w:webHidden/>
              </w:rPr>
              <w:tab/>
            </w:r>
            <w:r w:rsidR="009E30D4" w:rsidRPr="005C6199">
              <w:rPr>
                <w:rFonts w:asciiTheme="minorHAnsi" w:hAnsiTheme="minorHAnsi"/>
                <w:b w:val="0"/>
                <w:noProof/>
                <w:webHidden/>
              </w:rPr>
              <w:fldChar w:fldCharType="begin"/>
            </w:r>
            <w:r w:rsidR="009E30D4" w:rsidRPr="005C6199">
              <w:rPr>
                <w:rFonts w:asciiTheme="minorHAnsi" w:hAnsiTheme="minorHAnsi"/>
                <w:b w:val="0"/>
                <w:noProof/>
                <w:webHidden/>
              </w:rPr>
              <w:instrText xml:space="preserve"> PAGEREF _Toc371582997 \h </w:instrText>
            </w:r>
            <w:r w:rsidR="009E30D4" w:rsidRPr="005C6199">
              <w:rPr>
                <w:rFonts w:asciiTheme="minorHAnsi" w:hAnsiTheme="minorHAnsi"/>
                <w:b w:val="0"/>
                <w:noProof/>
                <w:webHidden/>
              </w:rPr>
            </w:r>
            <w:r w:rsidR="009E30D4" w:rsidRPr="005C6199">
              <w:rPr>
                <w:rFonts w:asciiTheme="minorHAnsi" w:hAnsiTheme="minorHAnsi"/>
                <w:b w:val="0"/>
                <w:noProof/>
                <w:webHidden/>
              </w:rPr>
              <w:fldChar w:fldCharType="separate"/>
            </w:r>
            <w:r w:rsidR="006632C9">
              <w:rPr>
                <w:rFonts w:asciiTheme="minorHAnsi" w:hAnsiTheme="minorHAnsi"/>
                <w:b w:val="0"/>
                <w:noProof/>
                <w:webHidden/>
              </w:rPr>
              <w:t>7</w:t>
            </w:r>
            <w:r w:rsidR="009E30D4" w:rsidRPr="005C6199">
              <w:rPr>
                <w:rFonts w:asciiTheme="minorHAnsi" w:hAnsiTheme="minorHAnsi"/>
                <w:b w:val="0"/>
                <w:noProof/>
                <w:webHidden/>
              </w:rPr>
              <w:fldChar w:fldCharType="end"/>
            </w:r>
          </w:hyperlink>
        </w:p>
        <w:p w:rsidR="009E30D4" w:rsidRPr="005C6199" w:rsidRDefault="00540577" w:rsidP="009E30D4">
          <w:pPr>
            <w:pStyle w:val="TOC1"/>
            <w:tabs>
              <w:tab w:val="left" w:pos="440"/>
              <w:tab w:val="right" w:leader="dot" w:pos="9350"/>
            </w:tabs>
            <w:spacing w:before="0" w:after="6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bs-Latn-BA" w:eastAsia="bs-Latn-BA"/>
            </w:rPr>
          </w:pPr>
          <w:hyperlink w:anchor="_Toc371582998" w:history="1">
            <w:r w:rsidR="009E30D4" w:rsidRPr="005C6199">
              <w:rPr>
                <w:rStyle w:val="Hyperlink"/>
                <w:rFonts w:asciiTheme="minorHAnsi" w:hAnsiTheme="minorHAnsi"/>
                <w:caps w:val="0"/>
                <w:noProof/>
              </w:rPr>
              <w:t>6.</w:t>
            </w:r>
            <w:r w:rsidR="009E30D4" w:rsidRPr="005C619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bs-Latn-BA" w:eastAsia="bs-Latn-BA"/>
              </w:rPr>
              <w:tab/>
            </w:r>
            <w:r w:rsidR="009E30D4" w:rsidRPr="005C6199">
              <w:rPr>
                <w:rStyle w:val="Hyperlink"/>
                <w:rFonts w:asciiTheme="minorHAnsi" w:hAnsiTheme="minorHAnsi"/>
                <w:caps w:val="0"/>
                <w:noProof/>
              </w:rPr>
              <w:t>Pravo pristupa</w:t>
            </w:r>
            <w:r w:rsidR="009E30D4" w:rsidRPr="005C6199">
              <w:rPr>
                <w:rFonts w:asciiTheme="minorHAnsi" w:hAnsiTheme="minorHAnsi"/>
                <w:caps w:val="0"/>
                <w:noProof/>
                <w:webHidden/>
              </w:rPr>
              <w:tab/>
            </w:r>
            <w:r w:rsidR="009E30D4" w:rsidRPr="005C6199">
              <w:rPr>
                <w:rFonts w:asciiTheme="minorHAnsi" w:hAnsiTheme="minorHAnsi"/>
                <w:caps w:val="0"/>
                <w:noProof/>
                <w:webHidden/>
              </w:rPr>
              <w:fldChar w:fldCharType="begin"/>
            </w:r>
            <w:r w:rsidR="009E30D4" w:rsidRPr="005C6199">
              <w:rPr>
                <w:rFonts w:asciiTheme="minorHAnsi" w:hAnsiTheme="minorHAnsi"/>
                <w:caps w:val="0"/>
                <w:noProof/>
                <w:webHidden/>
              </w:rPr>
              <w:instrText xml:space="preserve"> PAGEREF _Toc371582998 \h </w:instrText>
            </w:r>
            <w:r w:rsidR="009E30D4" w:rsidRPr="005C6199">
              <w:rPr>
                <w:rFonts w:asciiTheme="minorHAnsi" w:hAnsiTheme="minorHAnsi"/>
                <w:caps w:val="0"/>
                <w:noProof/>
                <w:webHidden/>
              </w:rPr>
            </w:r>
            <w:r w:rsidR="009E30D4" w:rsidRPr="005C6199">
              <w:rPr>
                <w:rFonts w:asciiTheme="minorHAnsi" w:hAnsiTheme="minorHAnsi"/>
                <w:caps w:val="0"/>
                <w:noProof/>
                <w:webHidden/>
              </w:rPr>
              <w:fldChar w:fldCharType="separate"/>
            </w:r>
            <w:r w:rsidR="006632C9">
              <w:rPr>
                <w:rFonts w:asciiTheme="minorHAnsi" w:hAnsiTheme="minorHAnsi"/>
                <w:caps w:val="0"/>
                <w:noProof/>
                <w:webHidden/>
              </w:rPr>
              <w:t>8</w:t>
            </w:r>
            <w:r w:rsidR="009E30D4" w:rsidRPr="005C6199">
              <w:rPr>
                <w:rFonts w:asciiTheme="minorHAnsi" w:hAnsiTheme="minorHAnsi"/>
                <w:caps w:val="0"/>
                <w:noProof/>
                <w:webHidden/>
              </w:rPr>
              <w:fldChar w:fldCharType="end"/>
            </w:r>
          </w:hyperlink>
        </w:p>
        <w:p w:rsidR="009E30D4" w:rsidRPr="005C6199" w:rsidRDefault="00540577" w:rsidP="009E30D4">
          <w:pPr>
            <w:pStyle w:val="TOC1"/>
            <w:tabs>
              <w:tab w:val="left" w:pos="440"/>
              <w:tab w:val="right" w:leader="dot" w:pos="9350"/>
            </w:tabs>
            <w:spacing w:before="0" w:after="6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bs-Latn-BA" w:eastAsia="bs-Latn-BA"/>
            </w:rPr>
          </w:pPr>
          <w:hyperlink w:anchor="_Toc371582999" w:history="1">
            <w:r w:rsidR="009E30D4" w:rsidRPr="005C6199">
              <w:rPr>
                <w:rStyle w:val="Hyperlink"/>
                <w:rFonts w:asciiTheme="minorHAnsi" w:hAnsiTheme="minorHAnsi"/>
                <w:caps w:val="0"/>
                <w:noProof/>
              </w:rPr>
              <w:t>7.</w:t>
            </w:r>
            <w:r w:rsidR="009E30D4" w:rsidRPr="005C619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bs-Latn-BA" w:eastAsia="bs-Latn-BA"/>
              </w:rPr>
              <w:tab/>
            </w:r>
            <w:r w:rsidR="009E30D4" w:rsidRPr="005C6199">
              <w:rPr>
                <w:rStyle w:val="Hyperlink"/>
                <w:rFonts w:asciiTheme="minorHAnsi" w:hAnsiTheme="minorHAnsi"/>
                <w:caps w:val="0"/>
                <w:noProof/>
              </w:rPr>
              <w:t>Jednodimenzionalni nizovi</w:t>
            </w:r>
            <w:r w:rsidR="009E30D4" w:rsidRPr="005C6199">
              <w:rPr>
                <w:rFonts w:asciiTheme="minorHAnsi" w:hAnsiTheme="minorHAnsi"/>
                <w:caps w:val="0"/>
                <w:noProof/>
                <w:webHidden/>
              </w:rPr>
              <w:tab/>
            </w:r>
            <w:r w:rsidR="009E30D4" w:rsidRPr="005C6199">
              <w:rPr>
                <w:rFonts w:asciiTheme="minorHAnsi" w:hAnsiTheme="minorHAnsi"/>
                <w:caps w:val="0"/>
                <w:noProof/>
                <w:webHidden/>
              </w:rPr>
              <w:fldChar w:fldCharType="begin"/>
            </w:r>
            <w:r w:rsidR="009E30D4" w:rsidRPr="005C6199">
              <w:rPr>
                <w:rFonts w:asciiTheme="minorHAnsi" w:hAnsiTheme="minorHAnsi"/>
                <w:caps w:val="0"/>
                <w:noProof/>
                <w:webHidden/>
              </w:rPr>
              <w:instrText xml:space="preserve"> PAGEREF _Toc371582999 \h </w:instrText>
            </w:r>
            <w:r w:rsidR="009E30D4" w:rsidRPr="005C6199">
              <w:rPr>
                <w:rFonts w:asciiTheme="minorHAnsi" w:hAnsiTheme="minorHAnsi"/>
                <w:caps w:val="0"/>
                <w:noProof/>
                <w:webHidden/>
              </w:rPr>
            </w:r>
            <w:r w:rsidR="009E30D4" w:rsidRPr="005C6199">
              <w:rPr>
                <w:rFonts w:asciiTheme="minorHAnsi" w:hAnsiTheme="minorHAnsi"/>
                <w:caps w:val="0"/>
                <w:noProof/>
                <w:webHidden/>
              </w:rPr>
              <w:fldChar w:fldCharType="separate"/>
            </w:r>
            <w:r w:rsidR="006632C9">
              <w:rPr>
                <w:rFonts w:asciiTheme="minorHAnsi" w:hAnsiTheme="minorHAnsi"/>
                <w:caps w:val="0"/>
                <w:noProof/>
                <w:webHidden/>
              </w:rPr>
              <w:t>8</w:t>
            </w:r>
            <w:r w:rsidR="009E30D4" w:rsidRPr="005C6199">
              <w:rPr>
                <w:rFonts w:asciiTheme="minorHAnsi" w:hAnsiTheme="minorHAnsi"/>
                <w:caps w:val="0"/>
                <w:noProof/>
                <w:webHidden/>
              </w:rPr>
              <w:fldChar w:fldCharType="end"/>
            </w:r>
          </w:hyperlink>
        </w:p>
        <w:p w:rsidR="009E30D4" w:rsidRPr="005C6199" w:rsidRDefault="00540577" w:rsidP="009E30D4">
          <w:pPr>
            <w:pStyle w:val="TOC1"/>
            <w:tabs>
              <w:tab w:val="left" w:pos="440"/>
              <w:tab w:val="right" w:leader="dot" w:pos="9350"/>
            </w:tabs>
            <w:spacing w:before="0" w:after="6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bs-Latn-BA" w:eastAsia="bs-Latn-BA"/>
            </w:rPr>
          </w:pPr>
          <w:hyperlink w:anchor="_Toc371583000" w:history="1">
            <w:r w:rsidR="009E30D4" w:rsidRPr="005C6199">
              <w:rPr>
                <w:rStyle w:val="Hyperlink"/>
                <w:rFonts w:asciiTheme="minorHAnsi" w:hAnsiTheme="minorHAnsi"/>
                <w:caps w:val="0"/>
                <w:noProof/>
              </w:rPr>
              <w:t>8.</w:t>
            </w:r>
            <w:r w:rsidR="009E30D4" w:rsidRPr="005C619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bs-Latn-BA" w:eastAsia="bs-Latn-BA"/>
              </w:rPr>
              <w:tab/>
            </w:r>
            <w:r w:rsidR="009E30D4" w:rsidRPr="005C6199">
              <w:rPr>
                <w:rStyle w:val="Hyperlink"/>
                <w:rFonts w:asciiTheme="minorHAnsi" w:hAnsiTheme="minorHAnsi"/>
                <w:caps w:val="0"/>
                <w:noProof/>
              </w:rPr>
              <w:t xml:space="preserve">Petlja </w:t>
            </w:r>
            <w:r w:rsidR="009E30D4" w:rsidRPr="005C6199">
              <w:rPr>
                <w:rStyle w:val="Hyperlink"/>
                <w:rFonts w:asciiTheme="minorHAnsi" w:hAnsiTheme="minorHAnsi" w:cs="Courier New"/>
                <w:caps w:val="0"/>
                <w:noProof/>
              </w:rPr>
              <w:t>foreach</w:t>
            </w:r>
            <w:r w:rsidR="009E30D4" w:rsidRPr="005C6199">
              <w:rPr>
                <w:rFonts w:asciiTheme="minorHAnsi" w:hAnsiTheme="minorHAnsi"/>
                <w:caps w:val="0"/>
                <w:noProof/>
                <w:webHidden/>
              </w:rPr>
              <w:tab/>
            </w:r>
            <w:r w:rsidR="009E30D4" w:rsidRPr="005C6199">
              <w:rPr>
                <w:rFonts w:asciiTheme="minorHAnsi" w:hAnsiTheme="minorHAnsi"/>
                <w:caps w:val="0"/>
                <w:noProof/>
                <w:webHidden/>
              </w:rPr>
              <w:fldChar w:fldCharType="begin"/>
            </w:r>
            <w:r w:rsidR="009E30D4" w:rsidRPr="005C6199">
              <w:rPr>
                <w:rFonts w:asciiTheme="minorHAnsi" w:hAnsiTheme="minorHAnsi"/>
                <w:caps w:val="0"/>
                <w:noProof/>
                <w:webHidden/>
              </w:rPr>
              <w:instrText xml:space="preserve"> PAGEREF _Toc371583000 \h </w:instrText>
            </w:r>
            <w:r w:rsidR="009E30D4" w:rsidRPr="005C6199">
              <w:rPr>
                <w:rFonts w:asciiTheme="minorHAnsi" w:hAnsiTheme="minorHAnsi"/>
                <w:caps w:val="0"/>
                <w:noProof/>
                <w:webHidden/>
              </w:rPr>
            </w:r>
            <w:r w:rsidR="009E30D4" w:rsidRPr="005C6199">
              <w:rPr>
                <w:rFonts w:asciiTheme="minorHAnsi" w:hAnsiTheme="minorHAnsi"/>
                <w:caps w:val="0"/>
                <w:noProof/>
                <w:webHidden/>
              </w:rPr>
              <w:fldChar w:fldCharType="separate"/>
            </w:r>
            <w:r w:rsidR="006632C9">
              <w:rPr>
                <w:rFonts w:asciiTheme="minorHAnsi" w:hAnsiTheme="minorHAnsi"/>
                <w:caps w:val="0"/>
                <w:noProof/>
                <w:webHidden/>
              </w:rPr>
              <w:t>9</w:t>
            </w:r>
            <w:r w:rsidR="009E30D4" w:rsidRPr="005C6199">
              <w:rPr>
                <w:rFonts w:asciiTheme="minorHAnsi" w:hAnsiTheme="minorHAnsi"/>
                <w:caps w:val="0"/>
                <w:noProof/>
                <w:webHidden/>
              </w:rPr>
              <w:fldChar w:fldCharType="end"/>
            </w:r>
          </w:hyperlink>
        </w:p>
        <w:p w:rsidR="009E30D4" w:rsidRPr="005C6199" w:rsidRDefault="00540577" w:rsidP="009E30D4">
          <w:pPr>
            <w:pStyle w:val="TOC2"/>
            <w:tabs>
              <w:tab w:val="left" w:pos="660"/>
              <w:tab w:val="right" w:leader="dot" w:pos="9350"/>
            </w:tabs>
            <w:spacing w:before="0" w:after="6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bs-Latn-BA" w:eastAsia="bs-Latn-BA"/>
            </w:rPr>
          </w:pPr>
          <w:hyperlink w:anchor="_Toc371583001" w:history="1">
            <w:r w:rsidR="009E30D4" w:rsidRPr="005C6199">
              <w:rPr>
                <w:rStyle w:val="Hyperlink"/>
                <w:rFonts w:asciiTheme="minorHAnsi" w:hAnsiTheme="minorHAnsi"/>
                <w:b w:val="0"/>
                <w:noProof/>
              </w:rPr>
              <w:t>8.1</w:t>
            </w:r>
            <w:r w:rsidR="009E30D4" w:rsidRPr="005C619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bs-Latn-BA" w:eastAsia="bs-Latn-BA"/>
              </w:rPr>
              <w:tab/>
            </w:r>
            <w:r w:rsidR="009E30D4" w:rsidRPr="005C6199">
              <w:rPr>
                <w:rStyle w:val="Hyperlink"/>
                <w:rFonts w:asciiTheme="minorHAnsi" w:hAnsiTheme="minorHAnsi"/>
                <w:b w:val="0"/>
                <w:noProof/>
              </w:rPr>
              <w:t>Primjer korištenja foreach-petlje sa nizom</w:t>
            </w:r>
            <w:r w:rsidR="009E30D4" w:rsidRPr="005C6199">
              <w:rPr>
                <w:rFonts w:asciiTheme="minorHAnsi" w:hAnsiTheme="minorHAnsi"/>
                <w:b w:val="0"/>
                <w:noProof/>
                <w:webHidden/>
              </w:rPr>
              <w:tab/>
            </w:r>
            <w:r w:rsidR="009E30D4" w:rsidRPr="005C6199">
              <w:rPr>
                <w:rFonts w:asciiTheme="minorHAnsi" w:hAnsiTheme="minorHAnsi"/>
                <w:b w:val="0"/>
                <w:noProof/>
                <w:webHidden/>
              </w:rPr>
              <w:fldChar w:fldCharType="begin"/>
            </w:r>
            <w:r w:rsidR="009E30D4" w:rsidRPr="005C6199">
              <w:rPr>
                <w:rFonts w:asciiTheme="minorHAnsi" w:hAnsiTheme="minorHAnsi"/>
                <w:b w:val="0"/>
                <w:noProof/>
                <w:webHidden/>
              </w:rPr>
              <w:instrText xml:space="preserve"> PAGEREF _Toc371583001 \h </w:instrText>
            </w:r>
            <w:r w:rsidR="009E30D4" w:rsidRPr="005C6199">
              <w:rPr>
                <w:rFonts w:asciiTheme="minorHAnsi" w:hAnsiTheme="minorHAnsi"/>
                <w:b w:val="0"/>
                <w:noProof/>
                <w:webHidden/>
              </w:rPr>
            </w:r>
            <w:r w:rsidR="009E30D4" w:rsidRPr="005C6199">
              <w:rPr>
                <w:rFonts w:asciiTheme="minorHAnsi" w:hAnsiTheme="minorHAnsi"/>
                <w:b w:val="0"/>
                <w:noProof/>
                <w:webHidden/>
              </w:rPr>
              <w:fldChar w:fldCharType="separate"/>
            </w:r>
            <w:r w:rsidR="006632C9">
              <w:rPr>
                <w:rFonts w:asciiTheme="minorHAnsi" w:hAnsiTheme="minorHAnsi"/>
                <w:b w:val="0"/>
                <w:noProof/>
                <w:webHidden/>
              </w:rPr>
              <w:t>9</w:t>
            </w:r>
            <w:r w:rsidR="009E30D4" w:rsidRPr="005C6199">
              <w:rPr>
                <w:rFonts w:asciiTheme="minorHAnsi" w:hAnsiTheme="minorHAnsi"/>
                <w:b w:val="0"/>
                <w:noProof/>
                <w:webHidden/>
              </w:rPr>
              <w:fldChar w:fldCharType="end"/>
            </w:r>
          </w:hyperlink>
        </w:p>
        <w:p w:rsidR="009E30D4" w:rsidRPr="005C6199" w:rsidRDefault="00540577" w:rsidP="009E30D4">
          <w:pPr>
            <w:pStyle w:val="TOC2"/>
            <w:tabs>
              <w:tab w:val="left" w:pos="660"/>
              <w:tab w:val="right" w:leader="dot" w:pos="9350"/>
            </w:tabs>
            <w:spacing w:before="0" w:after="6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bs-Latn-BA" w:eastAsia="bs-Latn-BA"/>
            </w:rPr>
          </w:pPr>
          <w:hyperlink w:anchor="_Toc371583002" w:history="1">
            <w:r w:rsidR="009E30D4" w:rsidRPr="005C6199">
              <w:rPr>
                <w:rStyle w:val="Hyperlink"/>
                <w:rFonts w:asciiTheme="minorHAnsi" w:hAnsiTheme="minorHAnsi"/>
                <w:b w:val="0"/>
                <w:noProof/>
              </w:rPr>
              <w:t>8.2</w:t>
            </w:r>
            <w:r w:rsidR="009E30D4" w:rsidRPr="005C619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bs-Latn-BA" w:eastAsia="bs-Latn-BA"/>
              </w:rPr>
              <w:tab/>
            </w:r>
            <w:r w:rsidR="009E30D4" w:rsidRPr="005C6199">
              <w:rPr>
                <w:rStyle w:val="Hyperlink"/>
                <w:rFonts w:asciiTheme="minorHAnsi" w:hAnsiTheme="minorHAnsi"/>
                <w:b w:val="0"/>
                <w:noProof/>
              </w:rPr>
              <w:t>Primjer korištenja foreach-petlje sa kolekcijom</w:t>
            </w:r>
            <w:r w:rsidR="009E30D4" w:rsidRPr="005C6199">
              <w:rPr>
                <w:rFonts w:asciiTheme="minorHAnsi" w:hAnsiTheme="minorHAnsi"/>
                <w:b w:val="0"/>
                <w:noProof/>
                <w:webHidden/>
              </w:rPr>
              <w:tab/>
            </w:r>
            <w:r w:rsidR="009E30D4" w:rsidRPr="005C6199">
              <w:rPr>
                <w:rFonts w:asciiTheme="minorHAnsi" w:hAnsiTheme="minorHAnsi"/>
                <w:b w:val="0"/>
                <w:noProof/>
                <w:webHidden/>
              </w:rPr>
              <w:fldChar w:fldCharType="begin"/>
            </w:r>
            <w:r w:rsidR="009E30D4" w:rsidRPr="005C6199">
              <w:rPr>
                <w:rFonts w:asciiTheme="minorHAnsi" w:hAnsiTheme="minorHAnsi"/>
                <w:b w:val="0"/>
                <w:noProof/>
                <w:webHidden/>
              </w:rPr>
              <w:instrText xml:space="preserve"> PAGEREF _Toc371583002 \h </w:instrText>
            </w:r>
            <w:r w:rsidR="009E30D4" w:rsidRPr="005C6199">
              <w:rPr>
                <w:rFonts w:asciiTheme="minorHAnsi" w:hAnsiTheme="minorHAnsi"/>
                <w:b w:val="0"/>
                <w:noProof/>
                <w:webHidden/>
              </w:rPr>
            </w:r>
            <w:r w:rsidR="009E30D4" w:rsidRPr="005C6199">
              <w:rPr>
                <w:rFonts w:asciiTheme="minorHAnsi" w:hAnsiTheme="minorHAnsi"/>
                <w:b w:val="0"/>
                <w:noProof/>
                <w:webHidden/>
              </w:rPr>
              <w:fldChar w:fldCharType="separate"/>
            </w:r>
            <w:r w:rsidR="006632C9">
              <w:rPr>
                <w:rFonts w:asciiTheme="minorHAnsi" w:hAnsiTheme="minorHAnsi"/>
                <w:b w:val="0"/>
                <w:noProof/>
                <w:webHidden/>
              </w:rPr>
              <w:t>9</w:t>
            </w:r>
            <w:r w:rsidR="009E30D4" w:rsidRPr="005C6199">
              <w:rPr>
                <w:rFonts w:asciiTheme="minorHAnsi" w:hAnsiTheme="minorHAnsi"/>
                <w:b w:val="0"/>
                <w:noProof/>
                <w:webHidden/>
              </w:rPr>
              <w:fldChar w:fldCharType="end"/>
            </w:r>
          </w:hyperlink>
        </w:p>
        <w:p w:rsidR="009E30D4" w:rsidRPr="005C6199" w:rsidRDefault="00540577" w:rsidP="009E30D4">
          <w:pPr>
            <w:pStyle w:val="TOC2"/>
            <w:tabs>
              <w:tab w:val="left" w:pos="660"/>
              <w:tab w:val="right" w:leader="dot" w:pos="9350"/>
            </w:tabs>
            <w:spacing w:before="0" w:after="6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bs-Latn-BA" w:eastAsia="bs-Latn-BA"/>
            </w:rPr>
          </w:pPr>
          <w:hyperlink w:anchor="_Toc371583003" w:history="1">
            <w:r w:rsidR="009E30D4" w:rsidRPr="005C6199">
              <w:rPr>
                <w:rStyle w:val="Hyperlink"/>
                <w:rFonts w:asciiTheme="minorHAnsi" w:hAnsiTheme="minorHAnsi"/>
                <w:b w:val="0"/>
                <w:noProof/>
              </w:rPr>
              <w:t>8.3</w:t>
            </w:r>
            <w:r w:rsidR="009E30D4" w:rsidRPr="005C619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bs-Latn-BA" w:eastAsia="bs-Latn-BA"/>
              </w:rPr>
              <w:tab/>
            </w:r>
            <w:r w:rsidR="009E30D4" w:rsidRPr="005C6199">
              <w:rPr>
                <w:rStyle w:val="Hyperlink"/>
                <w:rFonts w:asciiTheme="minorHAnsi" w:hAnsiTheme="minorHAnsi"/>
                <w:b w:val="0"/>
                <w:noProof/>
              </w:rPr>
              <w:t>Primjer korištenja foreach-petlje sa parametrom funkcije</w:t>
            </w:r>
            <w:r w:rsidR="009E30D4" w:rsidRPr="005C6199">
              <w:rPr>
                <w:rFonts w:asciiTheme="minorHAnsi" w:hAnsiTheme="minorHAnsi"/>
                <w:b w:val="0"/>
                <w:noProof/>
                <w:webHidden/>
              </w:rPr>
              <w:tab/>
            </w:r>
            <w:r w:rsidR="009E30D4" w:rsidRPr="005C6199">
              <w:rPr>
                <w:rFonts w:asciiTheme="minorHAnsi" w:hAnsiTheme="minorHAnsi"/>
                <w:b w:val="0"/>
                <w:noProof/>
                <w:webHidden/>
              </w:rPr>
              <w:fldChar w:fldCharType="begin"/>
            </w:r>
            <w:r w:rsidR="009E30D4" w:rsidRPr="005C6199">
              <w:rPr>
                <w:rFonts w:asciiTheme="minorHAnsi" w:hAnsiTheme="minorHAnsi"/>
                <w:b w:val="0"/>
                <w:noProof/>
                <w:webHidden/>
              </w:rPr>
              <w:instrText xml:space="preserve"> PAGEREF _Toc371583003 \h </w:instrText>
            </w:r>
            <w:r w:rsidR="009E30D4" w:rsidRPr="005C6199">
              <w:rPr>
                <w:rFonts w:asciiTheme="minorHAnsi" w:hAnsiTheme="minorHAnsi"/>
                <w:b w:val="0"/>
                <w:noProof/>
                <w:webHidden/>
              </w:rPr>
            </w:r>
            <w:r w:rsidR="009E30D4" w:rsidRPr="005C6199">
              <w:rPr>
                <w:rFonts w:asciiTheme="minorHAnsi" w:hAnsiTheme="minorHAnsi"/>
                <w:b w:val="0"/>
                <w:noProof/>
                <w:webHidden/>
              </w:rPr>
              <w:fldChar w:fldCharType="separate"/>
            </w:r>
            <w:r w:rsidR="006632C9">
              <w:rPr>
                <w:rFonts w:asciiTheme="minorHAnsi" w:hAnsiTheme="minorHAnsi"/>
                <w:b w:val="0"/>
                <w:noProof/>
                <w:webHidden/>
              </w:rPr>
              <w:t>10</w:t>
            </w:r>
            <w:r w:rsidR="009E30D4" w:rsidRPr="005C6199">
              <w:rPr>
                <w:rFonts w:asciiTheme="minorHAnsi" w:hAnsiTheme="minorHAnsi"/>
                <w:b w:val="0"/>
                <w:noProof/>
                <w:webHidden/>
              </w:rPr>
              <w:fldChar w:fldCharType="end"/>
            </w:r>
          </w:hyperlink>
        </w:p>
        <w:p w:rsidR="009E30D4" w:rsidRPr="005C6199" w:rsidRDefault="00540577" w:rsidP="009E30D4">
          <w:pPr>
            <w:pStyle w:val="TOC2"/>
            <w:tabs>
              <w:tab w:val="left" w:pos="660"/>
              <w:tab w:val="right" w:leader="dot" w:pos="9350"/>
            </w:tabs>
            <w:spacing w:before="0" w:after="6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bs-Latn-BA" w:eastAsia="bs-Latn-BA"/>
            </w:rPr>
          </w:pPr>
          <w:hyperlink w:anchor="_Toc371583004" w:history="1">
            <w:r w:rsidR="009E30D4" w:rsidRPr="005C6199">
              <w:rPr>
                <w:rStyle w:val="Hyperlink"/>
                <w:rFonts w:asciiTheme="minorHAnsi" w:hAnsiTheme="minorHAnsi"/>
                <w:b w:val="0"/>
                <w:noProof/>
              </w:rPr>
              <w:t>8.4</w:t>
            </w:r>
            <w:r w:rsidR="009E30D4" w:rsidRPr="005C619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bs-Latn-BA" w:eastAsia="bs-Latn-BA"/>
              </w:rPr>
              <w:tab/>
            </w:r>
            <w:r w:rsidR="009E30D4" w:rsidRPr="005C6199">
              <w:rPr>
                <w:rStyle w:val="Hyperlink"/>
                <w:rFonts w:asciiTheme="minorHAnsi" w:hAnsiTheme="minorHAnsi"/>
                <w:b w:val="0"/>
                <w:noProof/>
              </w:rPr>
              <w:t>Napomene za foreach-petlju</w:t>
            </w:r>
            <w:r w:rsidR="009E30D4" w:rsidRPr="005C6199">
              <w:rPr>
                <w:rFonts w:asciiTheme="minorHAnsi" w:hAnsiTheme="minorHAnsi"/>
                <w:b w:val="0"/>
                <w:noProof/>
                <w:webHidden/>
              </w:rPr>
              <w:tab/>
            </w:r>
            <w:r w:rsidR="009E30D4" w:rsidRPr="005C6199">
              <w:rPr>
                <w:rFonts w:asciiTheme="minorHAnsi" w:hAnsiTheme="minorHAnsi"/>
                <w:b w:val="0"/>
                <w:noProof/>
                <w:webHidden/>
              </w:rPr>
              <w:fldChar w:fldCharType="begin"/>
            </w:r>
            <w:r w:rsidR="009E30D4" w:rsidRPr="005C6199">
              <w:rPr>
                <w:rFonts w:asciiTheme="minorHAnsi" w:hAnsiTheme="minorHAnsi"/>
                <w:b w:val="0"/>
                <w:noProof/>
                <w:webHidden/>
              </w:rPr>
              <w:instrText xml:space="preserve"> PAGEREF _Toc371583004 \h </w:instrText>
            </w:r>
            <w:r w:rsidR="009E30D4" w:rsidRPr="005C6199">
              <w:rPr>
                <w:rFonts w:asciiTheme="minorHAnsi" w:hAnsiTheme="minorHAnsi"/>
                <w:b w:val="0"/>
                <w:noProof/>
                <w:webHidden/>
              </w:rPr>
            </w:r>
            <w:r w:rsidR="009E30D4" w:rsidRPr="005C6199">
              <w:rPr>
                <w:rFonts w:asciiTheme="minorHAnsi" w:hAnsiTheme="minorHAnsi"/>
                <w:b w:val="0"/>
                <w:noProof/>
                <w:webHidden/>
              </w:rPr>
              <w:fldChar w:fldCharType="separate"/>
            </w:r>
            <w:r w:rsidR="006632C9">
              <w:rPr>
                <w:rFonts w:asciiTheme="minorHAnsi" w:hAnsiTheme="minorHAnsi"/>
                <w:b w:val="0"/>
                <w:noProof/>
                <w:webHidden/>
              </w:rPr>
              <w:t>10</w:t>
            </w:r>
            <w:r w:rsidR="009E30D4" w:rsidRPr="005C6199">
              <w:rPr>
                <w:rFonts w:asciiTheme="minorHAnsi" w:hAnsiTheme="minorHAnsi"/>
                <w:b w:val="0"/>
                <w:noProof/>
                <w:webHidden/>
              </w:rPr>
              <w:fldChar w:fldCharType="end"/>
            </w:r>
          </w:hyperlink>
        </w:p>
        <w:p w:rsidR="009E30D4" w:rsidRPr="005C6199" w:rsidRDefault="00540577" w:rsidP="009E30D4">
          <w:pPr>
            <w:pStyle w:val="TOC2"/>
            <w:tabs>
              <w:tab w:val="left" w:pos="660"/>
              <w:tab w:val="right" w:leader="dot" w:pos="9350"/>
            </w:tabs>
            <w:spacing w:before="0" w:after="6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bs-Latn-BA" w:eastAsia="bs-Latn-BA"/>
            </w:rPr>
          </w:pPr>
          <w:hyperlink w:anchor="_Toc371583005" w:history="1">
            <w:r w:rsidR="009E30D4" w:rsidRPr="005C6199">
              <w:rPr>
                <w:rStyle w:val="Hyperlink"/>
                <w:rFonts w:asciiTheme="minorHAnsi" w:hAnsiTheme="minorHAnsi"/>
                <w:b w:val="0"/>
                <w:noProof/>
              </w:rPr>
              <w:t>8.5</w:t>
            </w:r>
            <w:r w:rsidR="009E30D4" w:rsidRPr="005C619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bs-Latn-BA" w:eastAsia="bs-Latn-BA"/>
              </w:rPr>
              <w:tab/>
            </w:r>
            <w:r w:rsidR="009E30D4" w:rsidRPr="005C6199">
              <w:rPr>
                <w:rStyle w:val="Hyperlink"/>
                <w:rFonts w:asciiTheme="minorHAnsi" w:hAnsiTheme="minorHAnsi"/>
                <w:b w:val="0"/>
                <w:noProof/>
              </w:rPr>
              <w:t>Zadaci sa nizovima</w:t>
            </w:r>
            <w:r w:rsidR="009E30D4" w:rsidRPr="005C6199">
              <w:rPr>
                <w:rFonts w:asciiTheme="minorHAnsi" w:hAnsiTheme="minorHAnsi"/>
                <w:b w:val="0"/>
                <w:noProof/>
                <w:webHidden/>
              </w:rPr>
              <w:tab/>
            </w:r>
            <w:r w:rsidR="009E30D4" w:rsidRPr="005C6199">
              <w:rPr>
                <w:rFonts w:asciiTheme="minorHAnsi" w:hAnsiTheme="minorHAnsi"/>
                <w:b w:val="0"/>
                <w:noProof/>
                <w:webHidden/>
              </w:rPr>
              <w:fldChar w:fldCharType="begin"/>
            </w:r>
            <w:r w:rsidR="009E30D4" w:rsidRPr="005C6199">
              <w:rPr>
                <w:rFonts w:asciiTheme="minorHAnsi" w:hAnsiTheme="minorHAnsi"/>
                <w:b w:val="0"/>
                <w:noProof/>
                <w:webHidden/>
              </w:rPr>
              <w:instrText xml:space="preserve"> PAGEREF _Toc371583005 \h </w:instrText>
            </w:r>
            <w:r w:rsidR="009E30D4" w:rsidRPr="005C6199">
              <w:rPr>
                <w:rFonts w:asciiTheme="minorHAnsi" w:hAnsiTheme="minorHAnsi"/>
                <w:b w:val="0"/>
                <w:noProof/>
                <w:webHidden/>
              </w:rPr>
            </w:r>
            <w:r w:rsidR="009E30D4" w:rsidRPr="005C6199">
              <w:rPr>
                <w:rFonts w:asciiTheme="minorHAnsi" w:hAnsiTheme="minorHAnsi"/>
                <w:b w:val="0"/>
                <w:noProof/>
                <w:webHidden/>
              </w:rPr>
              <w:fldChar w:fldCharType="separate"/>
            </w:r>
            <w:r w:rsidR="006632C9">
              <w:rPr>
                <w:rFonts w:asciiTheme="minorHAnsi" w:hAnsiTheme="minorHAnsi"/>
                <w:b w:val="0"/>
                <w:noProof/>
                <w:webHidden/>
              </w:rPr>
              <w:t>10</w:t>
            </w:r>
            <w:r w:rsidR="009E30D4" w:rsidRPr="005C6199">
              <w:rPr>
                <w:rFonts w:asciiTheme="minorHAnsi" w:hAnsiTheme="minorHAnsi"/>
                <w:b w:val="0"/>
                <w:noProof/>
                <w:webHidden/>
              </w:rPr>
              <w:fldChar w:fldCharType="end"/>
            </w:r>
          </w:hyperlink>
        </w:p>
        <w:p w:rsidR="009E30D4" w:rsidRPr="005C6199" w:rsidRDefault="00540577" w:rsidP="009E30D4">
          <w:pPr>
            <w:pStyle w:val="TOC1"/>
            <w:tabs>
              <w:tab w:val="left" w:pos="440"/>
              <w:tab w:val="right" w:leader="dot" w:pos="9350"/>
            </w:tabs>
            <w:spacing w:before="0" w:after="6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bs-Latn-BA" w:eastAsia="bs-Latn-BA"/>
            </w:rPr>
          </w:pPr>
          <w:hyperlink w:anchor="_Toc371583006" w:history="1">
            <w:r w:rsidR="009E30D4" w:rsidRPr="005C6199">
              <w:rPr>
                <w:rStyle w:val="Hyperlink"/>
                <w:rFonts w:asciiTheme="minorHAnsi" w:hAnsiTheme="minorHAnsi"/>
                <w:caps w:val="0"/>
                <w:noProof/>
              </w:rPr>
              <w:t>9.</w:t>
            </w:r>
            <w:r w:rsidR="009E30D4" w:rsidRPr="005C619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bs-Latn-BA" w:eastAsia="bs-Latn-BA"/>
              </w:rPr>
              <w:tab/>
            </w:r>
            <w:r w:rsidR="009E30D4" w:rsidRPr="005C6199">
              <w:rPr>
                <w:rStyle w:val="Hyperlink"/>
                <w:rFonts w:asciiTheme="minorHAnsi" w:hAnsiTheme="minorHAnsi"/>
                <w:caps w:val="0"/>
                <w:noProof/>
              </w:rPr>
              <w:t>Kolekcije</w:t>
            </w:r>
            <w:r w:rsidR="009E30D4" w:rsidRPr="005C6199">
              <w:rPr>
                <w:rFonts w:asciiTheme="minorHAnsi" w:hAnsiTheme="minorHAnsi"/>
                <w:caps w:val="0"/>
                <w:noProof/>
                <w:webHidden/>
              </w:rPr>
              <w:tab/>
            </w:r>
            <w:r w:rsidR="009E30D4" w:rsidRPr="005C6199">
              <w:rPr>
                <w:rFonts w:asciiTheme="minorHAnsi" w:hAnsiTheme="minorHAnsi"/>
                <w:caps w:val="0"/>
                <w:noProof/>
                <w:webHidden/>
              </w:rPr>
              <w:fldChar w:fldCharType="begin"/>
            </w:r>
            <w:r w:rsidR="009E30D4" w:rsidRPr="005C6199">
              <w:rPr>
                <w:rFonts w:asciiTheme="minorHAnsi" w:hAnsiTheme="minorHAnsi"/>
                <w:caps w:val="0"/>
                <w:noProof/>
                <w:webHidden/>
              </w:rPr>
              <w:instrText xml:space="preserve"> PAGEREF _Toc371583006 \h </w:instrText>
            </w:r>
            <w:r w:rsidR="009E30D4" w:rsidRPr="005C6199">
              <w:rPr>
                <w:rFonts w:asciiTheme="minorHAnsi" w:hAnsiTheme="minorHAnsi"/>
                <w:caps w:val="0"/>
                <w:noProof/>
                <w:webHidden/>
              </w:rPr>
            </w:r>
            <w:r w:rsidR="009E30D4" w:rsidRPr="005C6199">
              <w:rPr>
                <w:rFonts w:asciiTheme="minorHAnsi" w:hAnsiTheme="minorHAnsi"/>
                <w:caps w:val="0"/>
                <w:noProof/>
                <w:webHidden/>
              </w:rPr>
              <w:fldChar w:fldCharType="separate"/>
            </w:r>
            <w:r w:rsidR="006632C9">
              <w:rPr>
                <w:rFonts w:asciiTheme="minorHAnsi" w:hAnsiTheme="minorHAnsi"/>
                <w:caps w:val="0"/>
                <w:noProof/>
                <w:webHidden/>
              </w:rPr>
              <w:t>12</w:t>
            </w:r>
            <w:r w:rsidR="009E30D4" w:rsidRPr="005C6199">
              <w:rPr>
                <w:rFonts w:asciiTheme="minorHAnsi" w:hAnsiTheme="minorHAnsi"/>
                <w:caps w:val="0"/>
                <w:noProof/>
                <w:webHidden/>
              </w:rPr>
              <w:fldChar w:fldCharType="end"/>
            </w:r>
          </w:hyperlink>
        </w:p>
        <w:p w:rsidR="009E30D4" w:rsidRPr="005C6199" w:rsidRDefault="00540577" w:rsidP="009E30D4">
          <w:pPr>
            <w:pStyle w:val="TOC2"/>
            <w:tabs>
              <w:tab w:val="left" w:pos="660"/>
              <w:tab w:val="right" w:leader="dot" w:pos="9350"/>
            </w:tabs>
            <w:spacing w:before="0" w:after="6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bs-Latn-BA" w:eastAsia="bs-Latn-BA"/>
            </w:rPr>
          </w:pPr>
          <w:hyperlink w:anchor="_Toc371583007" w:history="1">
            <w:r w:rsidR="009E30D4" w:rsidRPr="005C6199">
              <w:rPr>
                <w:rStyle w:val="Hyperlink"/>
                <w:rFonts w:asciiTheme="minorHAnsi" w:hAnsiTheme="minorHAnsi"/>
                <w:b w:val="0"/>
                <w:noProof/>
              </w:rPr>
              <w:t>9.1</w:t>
            </w:r>
            <w:r w:rsidR="009E30D4" w:rsidRPr="005C619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bs-Latn-BA" w:eastAsia="bs-Latn-BA"/>
              </w:rPr>
              <w:tab/>
            </w:r>
            <w:r w:rsidR="009E30D4" w:rsidRPr="005C6199">
              <w:rPr>
                <w:rStyle w:val="Hyperlink"/>
                <w:rFonts w:asciiTheme="minorHAnsi" w:hAnsiTheme="minorHAnsi"/>
                <w:b w:val="0"/>
                <w:noProof/>
              </w:rPr>
              <w:t>Zadaci sa kolekcijama</w:t>
            </w:r>
            <w:r w:rsidR="009E30D4" w:rsidRPr="005C6199">
              <w:rPr>
                <w:rFonts w:asciiTheme="minorHAnsi" w:hAnsiTheme="minorHAnsi"/>
                <w:b w:val="0"/>
                <w:noProof/>
                <w:webHidden/>
              </w:rPr>
              <w:tab/>
            </w:r>
            <w:r w:rsidR="009E30D4" w:rsidRPr="005C6199">
              <w:rPr>
                <w:rFonts w:asciiTheme="minorHAnsi" w:hAnsiTheme="minorHAnsi"/>
                <w:b w:val="0"/>
                <w:noProof/>
                <w:webHidden/>
              </w:rPr>
              <w:fldChar w:fldCharType="begin"/>
            </w:r>
            <w:r w:rsidR="009E30D4" w:rsidRPr="005C6199">
              <w:rPr>
                <w:rFonts w:asciiTheme="minorHAnsi" w:hAnsiTheme="minorHAnsi"/>
                <w:b w:val="0"/>
                <w:noProof/>
                <w:webHidden/>
              </w:rPr>
              <w:instrText xml:space="preserve"> PAGEREF _Toc371583007 \h </w:instrText>
            </w:r>
            <w:r w:rsidR="009E30D4" w:rsidRPr="005C6199">
              <w:rPr>
                <w:rFonts w:asciiTheme="minorHAnsi" w:hAnsiTheme="minorHAnsi"/>
                <w:b w:val="0"/>
                <w:noProof/>
                <w:webHidden/>
              </w:rPr>
            </w:r>
            <w:r w:rsidR="009E30D4" w:rsidRPr="005C6199">
              <w:rPr>
                <w:rFonts w:asciiTheme="minorHAnsi" w:hAnsiTheme="minorHAnsi"/>
                <w:b w:val="0"/>
                <w:noProof/>
                <w:webHidden/>
              </w:rPr>
              <w:fldChar w:fldCharType="separate"/>
            </w:r>
            <w:r w:rsidR="006632C9">
              <w:rPr>
                <w:rFonts w:asciiTheme="minorHAnsi" w:hAnsiTheme="minorHAnsi"/>
                <w:b w:val="0"/>
                <w:noProof/>
                <w:webHidden/>
              </w:rPr>
              <w:t>13</w:t>
            </w:r>
            <w:r w:rsidR="009E30D4" w:rsidRPr="005C6199">
              <w:rPr>
                <w:rFonts w:asciiTheme="minorHAnsi" w:hAnsiTheme="minorHAnsi"/>
                <w:b w:val="0"/>
                <w:noProof/>
                <w:webHidden/>
              </w:rPr>
              <w:fldChar w:fldCharType="end"/>
            </w:r>
          </w:hyperlink>
        </w:p>
        <w:p w:rsidR="005E6EC2" w:rsidRDefault="005E6EC2" w:rsidP="009E30D4">
          <w:pPr>
            <w:spacing w:before="0" w:after="60"/>
            <w:rPr>
              <w:noProof/>
            </w:rPr>
          </w:pPr>
          <w:r w:rsidRPr="005C6199">
            <w:rPr>
              <w:rFonts w:asciiTheme="minorHAnsi" w:hAnsiTheme="minorHAnsi"/>
              <w:noProof/>
            </w:rPr>
            <w:fldChar w:fldCharType="end"/>
          </w:r>
        </w:p>
      </w:sdtContent>
    </w:sdt>
    <w:p w:rsidR="00B326B6" w:rsidRPr="005D58FD" w:rsidRDefault="00B326B6" w:rsidP="005D6CA1">
      <w:pPr>
        <w:pStyle w:val="Subtitle"/>
        <w:jc w:val="right"/>
        <w:rPr>
          <w:rStyle w:val="SubtleReference"/>
          <w:smallCaps w:val="0"/>
          <w:color w:val="4F81BD"/>
        </w:rPr>
      </w:pPr>
    </w:p>
    <w:p w:rsidR="005D6CA1" w:rsidRPr="005D6CA1" w:rsidRDefault="005D6CA1" w:rsidP="005D6CA1">
      <w:pPr>
        <w:pStyle w:val="Heading1"/>
        <w:rPr>
          <w:rStyle w:val="SubtleReference"/>
          <w:smallCaps w:val="0"/>
          <w:color w:val="auto"/>
          <w:u w:val="none"/>
        </w:rPr>
      </w:pPr>
      <w:bookmarkStart w:id="1" w:name="_Toc371582988"/>
      <w:r>
        <w:rPr>
          <w:rStyle w:val="SubtleReference"/>
          <w:smallCaps w:val="0"/>
          <w:color w:val="auto"/>
          <w:u w:val="none"/>
        </w:rPr>
        <w:t>Priprema</w:t>
      </w:r>
      <w:r w:rsidRPr="005D6CA1">
        <w:rPr>
          <w:rStyle w:val="SubtleReference"/>
          <w:smallCaps w:val="0"/>
          <w:color w:val="auto"/>
          <w:u w:val="none"/>
        </w:rPr>
        <w:t xml:space="preserve"> novog projekta</w:t>
      </w:r>
      <w:bookmarkEnd w:id="1"/>
    </w:p>
    <w:p w:rsidR="005D6CA1" w:rsidRDefault="005D6CA1" w:rsidP="005D6CA1">
      <w:pPr>
        <w:pStyle w:val="body0"/>
      </w:pPr>
      <w:r>
        <w:t>Novi Java projekt možete pripremiti na slijedeći način:</w:t>
      </w:r>
    </w:p>
    <w:p w:rsidR="005D6CA1" w:rsidRPr="005D6CA1" w:rsidRDefault="005D6CA1" w:rsidP="007F5E4A">
      <w:pPr>
        <w:pStyle w:val="tijelo"/>
        <w:numPr>
          <w:ilvl w:val="0"/>
          <w:numId w:val="15"/>
        </w:numPr>
        <w:spacing w:after="60"/>
        <w:rPr>
          <w:rFonts w:asciiTheme="minorHAnsi" w:hAnsiTheme="minorHAnsi"/>
          <w:b/>
        </w:rPr>
      </w:pPr>
      <w:r w:rsidRPr="005D6CA1">
        <w:rPr>
          <w:rFonts w:asciiTheme="minorHAnsi" w:hAnsiTheme="minorHAnsi"/>
          <w:b/>
        </w:rPr>
        <w:t xml:space="preserve">Otvorite razvojno okruženje </w:t>
      </w:r>
      <w:proofErr w:type="spellStart"/>
      <w:r w:rsidRPr="005D6CA1">
        <w:rPr>
          <w:rFonts w:asciiTheme="minorHAnsi" w:hAnsiTheme="minorHAnsi"/>
          <w:b/>
        </w:rPr>
        <w:t>Eclipse</w:t>
      </w:r>
      <w:proofErr w:type="spellEnd"/>
      <w:r w:rsidRPr="005D6CA1">
        <w:rPr>
          <w:rFonts w:asciiTheme="minorHAnsi" w:hAnsiTheme="minorHAnsi"/>
          <w:b/>
        </w:rPr>
        <w:t>.</w:t>
      </w:r>
    </w:p>
    <w:p w:rsidR="005D6CA1" w:rsidRPr="005D6CA1" w:rsidRDefault="005D6CA1" w:rsidP="005D6CA1">
      <w:pPr>
        <w:pStyle w:val="tijelo"/>
        <w:ind w:left="720"/>
        <w:rPr>
          <w:rFonts w:asciiTheme="minorHAnsi" w:hAnsiTheme="minorHAnsi"/>
          <w:i/>
        </w:rPr>
      </w:pPr>
      <w:r w:rsidRPr="005D6CA1">
        <w:rPr>
          <w:rFonts w:asciiTheme="minorHAnsi" w:hAnsiTheme="minorHAnsi"/>
          <w:i/>
        </w:rPr>
        <w:t xml:space="preserve">Pokrenite eclipse.exe (napravite </w:t>
      </w:r>
      <w:proofErr w:type="spellStart"/>
      <w:r w:rsidRPr="005D6CA1">
        <w:rPr>
          <w:rFonts w:asciiTheme="minorHAnsi" w:hAnsiTheme="minorHAnsi"/>
          <w:i/>
        </w:rPr>
        <w:t>shortcut</w:t>
      </w:r>
      <w:proofErr w:type="spellEnd"/>
      <w:r w:rsidRPr="005D6CA1">
        <w:rPr>
          <w:rFonts w:asciiTheme="minorHAnsi" w:hAnsiTheme="minorHAnsi"/>
          <w:i/>
        </w:rPr>
        <w:t xml:space="preserve"> na desktop-u)</w:t>
      </w:r>
    </w:p>
    <w:p w:rsidR="005D6CA1" w:rsidRPr="005D6CA1" w:rsidRDefault="005D6CA1" w:rsidP="005D6CA1">
      <w:pPr>
        <w:pStyle w:val="tijelo"/>
        <w:ind w:left="720"/>
        <w:rPr>
          <w:rFonts w:asciiTheme="minorHAnsi" w:hAnsiTheme="minorHAnsi"/>
          <w:b/>
        </w:rPr>
      </w:pPr>
    </w:p>
    <w:p w:rsidR="005D6CA1" w:rsidRPr="005D6CA1" w:rsidRDefault="005D6CA1" w:rsidP="007F5E4A">
      <w:pPr>
        <w:pStyle w:val="tijelo"/>
        <w:numPr>
          <w:ilvl w:val="0"/>
          <w:numId w:val="15"/>
        </w:numPr>
        <w:tabs>
          <w:tab w:val="left" w:pos="360"/>
        </w:tabs>
        <w:spacing w:after="60"/>
        <w:rPr>
          <w:rFonts w:asciiTheme="minorHAnsi" w:hAnsiTheme="minorHAnsi"/>
          <w:b/>
        </w:rPr>
      </w:pPr>
      <w:r w:rsidRPr="005D6CA1">
        <w:rPr>
          <w:rFonts w:asciiTheme="minorHAnsi" w:hAnsiTheme="minorHAnsi"/>
          <w:b/>
        </w:rPr>
        <w:t xml:space="preserve">Odaberite jedan folder kao </w:t>
      </w:r>
      <w:proofErr w:type="spellStart"/>
      <w:r w:rsidRPr="005D6CA1">
        <w:rPr>
          <w:rFonts w:asciiTheme="minorHAnsi" w:hAnsiTheme="minorHAnsi"/>
          <w:b/>
          <w:i/>
        </w:rPr>
        <w:t>workspace</w:t>
      </w:r>
      <w:proofErr w:type="spellEnd"/>
      <w:r w:rsidRPr="005D6CA1">
        <w:rPr>
          <w:rFonts w:asciiTheme="minorHAnsi" w:hAnsiTheme="minorHAnsi"/>
          <w:b/>
          <w:i/>
        </w:rPr>
        <w:t>-folder</w:t>
      </w:r>
    </w:p>
    <w:p w:rsidR="005D6CA1" w:rsidRPr="005D6CA1" w:rsidRDefault="005D6CA1" w:rsidP="005D6CA1">
      <w:pPr>
        <w:pStyle w:val="tijelo"/>
        <w:ind w:left="720"/>
        <w:rPr>
          <w:rFonts w:asciiTheme="minorHAnsi" w:hAnsiTheme="minorHAnsi"/>
        </w:rPr>
      </w:pPr>
      <w:r w:rsidRPr="005D6CA1">
        <w:rPr>
          <w:rFonts w:asciiTheme="minorHAnsi" w:hAnsiTheme="minorHAnsi"/>
        </w:rPr>
        <w:t xml:space="preserve">U ovom folderu će se nalaziti postavke </w:t>
      </w:r>
      <w:proofErr w:type="spellStart"/>
      <w:r w:rsidRPr="005D6CA1">
        <w:rPr>
          <w:rFonts w:asciiTheme="minorHAnsi" w:hAnsiTheme="minorHAnsi"/>
        </w:rPr>
        <w:t>Eclipse</w:t>
      </w:r>
      <w:proofErr w:type="spellEnd"/>
      <w:r w:rsidRPr="005D6CA1">
        <w:rPr>
          <w:rFonts w:asciiTheme="minorHAnsi" w:hAnsiTheme="minorHAnsi"/>
        </w:rPr>
        <w:t>-a i radni projekti</w:t>
      </w:r>
    </w:p>
    <w:p w:rsidR="005D6CA1" w:rsidRPr="005D6CA1" w:rsidRDefault="005D6CA1" w:rsidP="005D6CA1">
      <w:pPr>
        <w:pStyle w:val="tijelo"/>
        <w:ind w:left="720"/>
        <w:rPr>
          <w:rFonts w:asciiTheme="minorHAnsi" w:hAnsiTheme="minorHAnsi"/>
          <w:b/>
        </w:rPr>
      </w:pPr>
    </w:p>
    <w:p w:rsidR="005D6CA1" w:rsidRPr="005D6CA1" w:rsidRDefault="005D6CA1" w:rsidP="007F5E4A">
      <w:pPr>
        <w:pStyle w:val="tijelo"/>
        <w:numPr>
          <w:ilvl w:val="0"/>
          <w:numId w:val="15"/>
        </w:numPr>
        <w:spacing w:after="60"/>
        <w:rPr>
          <w:rFonts w:asciiTheme="minorHAnsi" w:hAnsiTheme="minorHAnsi"/>
          <w:b/>
        </w:rPr>
      </w:pPr>
      <w:r w:rsidRPr="005D6CA1">
        <w:rPr>
          <w:rFonts w:asciiTheme="minorHAnsi" w:hAnsiTheme="minorHAnsi"/>
          <w:b/>
        </w:rPr>
        <w:t>Otvorite novi projekat</w:t>
      </w:r>
    </w:p>
    <w:p w:rsidR="005D6CA1" w:rsidRPr="005D6CA1" w:rsidRDefault="005D6CA1" w:rsidP="005D6CA1">
      <w:pPr>
        <w:pStyle w:val="tijelo"/>
        <w:ind w:left="720"/>
        <w:rPr>
          <w:rFonts w:asciiTheme="minorHAnsi" w:hAnsiTheme="minorHAnsi"/>
        </w:rPr>
      </w:pPr>
      <w:r w:rsidRPr="005D6CA1">
        <w:rPr>
          <w:rFonts w:asciiTheme="minorHAnsi" w:hAnsiTheme="minorHAnsi"/>
        </w:rPr>
        <w:t>File -&gt; New -&gt; Java Project</w:t>
      </w:r>
    </w:p>
    <w:p w:rsidR="005D6CA1" w:rsidRPr="005D6CA1" w:rsidRDefault="005D6CA1" w:rsidP="005D6CA1">
      <w:pPr>
        <w:pStyle w:val="tijelo"/>
        <w:ind w:left="720"/>
        <w:rPr>
          <w:rFonts w:asciiTheme="minorHAnsi" w:hAnsiTheme="minorHAnsi"/>
          <w:b/>
        </w:rPr>
      </w:pPr>
    </w:p>
    <w:p w:rsidR="005D6CA1" w:rsidRPr="005D6CA1" w:rsidRDefault="005D6CA1" w:rsidP="007F5E4A">
      <w:pPr>
        <w:pStyle w:val="tijelo"/>
        <w:numPr>
          <w:ilvl w:val="0"/>
          <w:numId w:val="15"/>
        </w:numPr>
        <w:spacing w:after="60"/>
        <w:rPr>
          <w:rFonts w:asciiTheme="minorHAnsi" w:hAnsiTheme="minorHAnsi"/>
          <w:b/>
        </w:rPr>
      </w:pPr>
      <w:r w:rsidRPr="005D6CA1">
        <w:rPr>
          <w:rFonts w:asciiTheme="minorHAnsi" w:hAnsiTheme="minorHAnsi"/>
          <w:b/>
        </w:rPr>
        <w:lastRenderedPageBreak/>
        <w:t xml:space="preserve">U folder </w:t>
      </w:r>
      <w:proofErr w:type="spellStart"/>
      <w:r w:rsidRPr="005D6CA1">
        <w:rPr>
          <w:rFonts w:asciiTheme="minorHAnsi" w:hAnsiTheme="minorHAnsi"/>
          <w:b/>
          <w:i/>
        </w:rPr>
        <w:t>src</w:t>
      </w:r>
      <w:proofErr w:type="spellEnd"/>
      <w:r w:rsidRPr="005D6CA1">
        <w:rPr>
          <w:rFonts w:asciiTheme="minorHAnsi" w:hAnsiTheme="minorHAnsi"/>
          <w:b/>
        </w:rPr>
        <w:t xml:space="preserve"> dodajte novi </w:t>
      </w:r>
      <w:proofErr w:type="spellStart"/>
      <w:r w:rsidRPr="005D6CA1">
        <w:rPr>
          <w:rFonts w:asciiTheme="minorHAnsi" w:hAnsiTheme="minorHAnsi"/>
          <w:b/>
          <w:i/>
        </w:rPr>
        <w:t>package</w:t>
      </w:r>
      <w:proofErr w:type="spellEnd"/>
      <w:r w:rsidRPr="005D6CA1">
        <w:rPr>
          <w:rFonts w:asciiTheme="minorHAnsi" w:hAnsiTheme="minorHAnsi"/>
          <w:b/>
        </w:rPr>
        <w:t>-folder sa nazivom "</w:t>
      </w:r>
      <w:proofErr w:type="spellStart"/>
      <w:r w:rsidRPr="005D6CA1">
        <w:rPr>
          <w:rFonts w:asciiTheme="minorHAnsi" w:hAnsiTheme="minorHAnsi"/>
          <w:b/>
        </w:rPr>
        <w:t>si.vjezbe</w:t>
      </w:r>
      <w:proofErr w:type="spellEnd"/>
      <w:r w:rsidRPr="005D6CA1">
        <w:rPr>
          <w:rFonts w:asciiTheme="minorHAnsi" w:hAnsiTheme="minorHAnsi"/>
          <w:b/>
        </w:rPr>
        <w:t>"</w:t>
      </w:r>
    </w:p>
    <w:p w:rsidR="005D6CA1" w:rsidRPr="005D6CA1" w:rsidRDefault="005D6CA1" w:rsidP="005D6CA1">
      <w:pPr>
        <w:pStyle w:val="tijelo"/>
        <w:ind w:left="720"/>
        <w:rPr>
          <w:rFonts w:asciiTheme="minorHAnsi" w:hAnsiTheme="minorHAnsi"/>
          <w:i/>
        </w:rPr>
      </w:pPr>
      <w:r w:rsidRPr="005D6CA1">
        <w:rPr>
          <w:rFonts w:asciiTheme="minorHAnsi" w:hAnsiTheme="minorHAnsi"/>
        </w:rPr>
        <w:t xml:space="preserve">Otvorite </w:t>
      </w:r>
      <w:proofErr w:type="spellStart"/>
      <w:r w:rsidRPr="005D6CA1">
        <w:rPr>
          <w:rFonts w:asciiTheme="minorHAnsi" w:hAnsiTheme="minorHAnsi"/>
        </w:rPr>
        <w:t>menij</w:t>
      </w:r>
      <w:proofErr w:type="spellEnd"/>
      <w:r w:rsidRPr="005D6CA1">
        <w:rPr>
          <w:rFonts w:asciiTheme="minorHAnsi" w:hAnsiTheme="minorHAnsi"/>
        </w:rPr>
        <w:t xml:space="preserve"> na </w:t>
      </w:r>
      <w:proofErr w:type="spellStart"/>
      <w:r w:rsidRPr="005D6CA1">
        <w:rPr>
          <w:rFonts w:asciiTheme="minorHAnsi" w:hAnsiTheme="minorHAnsi"/>
        </w:rPr>
        <w:t>src</w:t>
      </w:r>
      <w:proofErr w:type="spellEnd"/>
      <w:r w:rsidRPr="005D6CA1">
        <w:rPr>
          <w:rFonts w:asciiTheme="minorHAnsi" w:hAnsiTheme="minorHAnsi"/>
        </w:rPr>
        <w:t xml:space="preserve"> folderu pomoću miša (desni klik) i odaberite </w:t>
      </w:r>
      <w:r w:rsidRPr="005D6CA1">
        <w:rPr>
          <w:rFonts w:asciiTheme="minorHAnsi" w:hAnsiTheme="minorHAnsi"/>
          <w:i/>
        </w:rPr>
        <w:t xml:space="preserve">New -&gt; </w:t>
      </w:r>
      <w:proofErr w:type="spellStart"/>
      <w:r w:rsidRPr="005D6CA1">
        <w:rPr>
          <w:rFonts w:asciiTheme="minorHAnsi" w:hAnsiTheme="minorHAnsi"/>
          <w:i/>
        </w:rPr>
        <w:t>Package</w:t>
      </w:r>
      <w:proofErr w:type="spellEnd"/>
    </w:p>
    <w:p w:rsidR="005D6CA1" w:rsidRPr="005D6CA1" w:rsidRDefault="005D6CA1" w:rsidP="005D6CA1">
      <w:pPr>
        <w:pStyle w:val="tijelo"/>
        <w:ind w:left="720"/>
        <w:rPr>
          <w:rFonts w:asciiTheme="minorHAnsi" w:hAnsiTheme="minorHAnsi"/>
          <w:b/>
        </w:rPr>
      </w:pPr>
    </w:p>
    <w:p w:rsidR="005D6CA1" w:rsidRPr="005D6CA1" w:rsidRDefault="005D6CA1" w:rsidP="007F5E4A">
      <w:pPr>
        <w:pStyle w:val="tijelo"/>
        <w:numPr>
          <w:ilvl w:val="0"/>
          <w:numId w:val="15"/>
        </w:numPr>
        <w:spacing w:after="60"/>
        <w:jc w:val="left"/>
        <w:rPr>
          <w:rFonts w:asciiTheme="minorHAnsi" w:hAnsiTheme="minorHAnsi"/>
          <w:b/>
        </w:rPr>
      </w:pPr>
      <w:r w:rsidRPr="005D6CA1">
        <w:rPr>
          <w:rFonts w:asciiTheme="minorHAnsi" w:hAnsiTheme="minorHAnsi"/>
          <w:b/>
        </w:rPr>
        <w:t xml:space="preserve">U </w:t>
      </w:r>
      <w:proofErr w:type="spellStart"/>
      <w:r w:rsidRPr="005D6CA1">
        <w:rPr>
          <w:rFonts w:asciiTheme="minorHAnsi" w:hAnsiTheme="minorHAnsi"/>
          <w:b/>
        </w:rPr>
        <w:t>package</w:t>
      </w:r>
      <w:proofErr w:type="spellEnd"/>
      <w:r w:rsidRPr="005D6CA1">
        <w:rPr>
          <w:rFonts w:asciiTheme="minorHAnsi" w:hAnsiTheme="minorHAnsi"/>
          <w:b/>
        </w:rPr>
        <w:t xml:space="preserve"> "</w:t>
      </w:r>
      <w:proofErr w:type="spellStart"/>
      <w:r w:rsidRPr="005D6CA1">
        <w:rPr>
          <w:rFonts w:asciiTheme="minorHAnsi" w:hAnsiTheme="minorHAnsi"/>
          <w:b/>
        </w:rPr>
        <w:t>si.vjezbe</w:t>
      </w:r>
      <w:proofErr w:type="spellEnd"/>
      <w:r w:rsidRPr="005D6CA1">
        <w:rPr>
          <w:rFonts w:asciiTheme="minorHAnsi" w:hAnsiTheme="minorHAnsi"/>
          <w:b/>
        </w:rPr>
        <w:t>" dodajte novu klasu sa imenom "</w:t>
      </w:r>
      <w:proofErr w:type="spellStart"/>
      <w:r w:rsidRPr="005D6CA1">
        <w:rPr>
          <w:rFonts w:asciiTheme="minorHAnsi" w:hAnsiTheme="minorHAnsi"/>
          <w:b/>
        </w:rPr>
        <w:t>TestKlasa</w:t>
      </w:r>
      <w:proofErr w:type="spellEnd"/>
      <w:r w:rsidRPr="005D6CA1">
        <w:rPr>
          <w:rFonts w:asciiTheme="minorHAnsi" w:hAnsiTheme="minorHAnsi"/>
          <w:b/>
        </w:rPr>
        <w:t>"</w:t>
      </w:r>
    </w:p>
    <w:p w:rsidR="005D6CA1" w:rsidRPr="005D6CA1" w:rsidRDefault="005D6CA1" w:rsidP="005D6CA1">
      <w:pPr>
        <w:pStyle w:val="tijelo"/>
        <w:ind w:left="720"/>
        <w:jc w:val="left"/>
        <w:rPr>
          <w:rFonts w:asciiTheme="minorHAnsi" w:hAnsiTheme="minorHAnsi"/>
          <w:b/>
        </w:rPr>
      </w:pPr>
      <w:r w:rsidRPr="005D6CA1">
        <w:rPr>
          <w:rFonts w:asciiTheme="minorHAnsi" w:hAnsiTheme="minorHAnsi"/>
        </w:rPr>
        <w:t xml:space="preserve">Otvorite </w:t>
      </w:r>
      <w:proofErr w:type="spellStart"/>
      <w:r w:rsidRPr="005D6CA1">
        <w:rPr>
          <w:rFonts w:asciiTheme="minorHAnsi" w:hAnsiTheme="minorHAnsi"/>
        </w:rPr>
        <w:t>menij</w:t>
      </w:r>
      <w:proofErr w:type="spellEnd"/>
      <w:r w:rsidRPr="005D6CA1">
        <w:rPr>
          <w:rFonts w:asciiTheme="minorHAnsi" w:hAnsiTheme="minorHAnsi"/>
        </w:rPr>
        <w:t xml:space="preserve"> na "</w:t>
      </w:r>
      <w:proofErr w:type="spellStart"/>
      <w:r w:rsidRPr="005D6CA1">
        <w:rPr>
          <w:rFonts w:asciiTheme="minorHAnsi" w:hAnsiTheme="minorHAnsi"/>
        </w:rPr>
        <w:t>si.vjezbe</w:t>
      </w:r>
      <w:proofErr w:type="spellEnd"/>
      <w:r w:rsidRPr="005D6CA1">
        <w:rPr>
          <w:rFonts w:asciiTheme="minorHAnsi" w:hAnsiTheme="minorHAnsi"/>
        </w:rPr>
        <w:t xml:space="preserve">" folderu pomoću miša (desni klik) i odaberite </w:t>
      </w:r>
      <w:r w:rsidRPr="005D6CA1">
        <w:rPr>
          <w:rFonts w:asciiTheme="minorHAnsi" w:hAnsiTheme="minorHAnsi"/>
          <w:i/>
        </w:rPr>
        <w:t xml:space="preserve">New -&gt; </w:t>
      </w:r>
      <w:proofErr w:type="spellStart"/>
      <w:r w:rsidRPr="005D6CA1">
        <w:rPr>
          <w:rFonts w:asciiTheme="minorHAnsi" w:hAnsiTheme="minorHAnsi"/>
          <w:i/>
        </w:rPr>
        <w:t>Class</w:t>
      </w:r>
      <w:proofErr w:type="spellEnd"/>
    </w:p>
    <w:p w:rsidR="005D6CA1" w:rsidRDefault="005D6CA1" w:rsidP="005D6CA1">
      <w:pPr>
        <w:pStyle w:val="tijelo"/>
        <w:keepNext/>
        <w:spacing w:after="120"/>
        <w:jc w:val="center"/>
      </w:pPr>
      <w:r>
        <w:rPr>
          <w:noProof/>
          <w:lang w:val="bs-Latn-BA"/>
        </w:rPr>
        <w:drawing>
          <wp:inline distT="0" distB="0" distL="0" distR="0">
            <wp:extent cx="2453005" cy="1400810"/>
            <wp:effectExtent l="0" t="0" r="444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8" t="17436" r="53038" b="43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00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CA1" w:rsidRPr="008D2A6B" w:rsidRDefault="005D6CA1" w:rsidP="005D6CA1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 w:rsidRPr="00F85F7B">
        <w:rPr>
          <w:b w:val="0"/>
        </w:rPr>
        <w:t>Pr</w:t>
      </w:r>
      <w:r>
        <w:rPr>
          <w:b w:val="0"/>
        </w:rPr>
        <w:t>imjer dodavan</w:t>
      </w:r>
      <w:r w:rsidRPr="00F85F7B">
        <w:rPr>
          <w:b w:val="0"/>
        </w:rPr>
        <w:t>j</w:t>
      </w:r>
      <w:r>
        <w:rPr>
          <w:b w:val="0"/>
        </w:rPr>
        <w:t>a</w:t>
      </w:r>
      <w:r w:rsidRPr="00F85F7B">
        <w:rPr>
          <w:b w:val="0"/>
        </w:rPr>
        <w:t xml:space="preserve"> nove klase</w:t>
      </w:r>
      <w:r>
        <w:rPr>
          <w:b w:val="0"/>
        </w:rPr>
        <w:t xml:space="preserve"> u </w:t>
      </w:r>
      <w:proofErr w:type="spellStart"/>
      <w:r w:rsidRPr="00F85F7B">
        <w:rPr>
          <w:b w:val="0"/>
          <w:i/>
        </w:rPr>
        <w:t>Eclipse</w:t>
      </w:r>
      <w:proofErr w:type="spellEnd"/>
      <w:r>
        <w:rPr>
          <w:b w:val="0"/>
        </w:rPr>
        <w:t>-u</w:t>
      </w:r>
    </w:p>
    <w:p w:rsidR="005D6CA1" w:rsidRPr="005D6CA1" w:rsidRDefault="005D6CA1" w:rsidP="007F5E4A">
      <w:pPr>
        <w:pStyle w:val="tijelo"/>
        <w:numPr>
          <w:ilvl w:val="0"/>
          <w:numId w:val="15"/>
        </w:numPr>
        <w:spacing w:after="60"/>
        <w:rPr>
          <w:rFonts w:asciiTheme="minorHAnsi" w:hAnsiTheme="minorHAnsi"/>
          <w:b/>
        </w:rPr>
      </w:pPr>
      <w:r w:rsidRPr="005D6CA1">
        <w:rPr>
          <w:rFonts w:asciiTheme="minorHAnsi" w:hAnsiTheme="minorHAnsi"/>
          <w:b/>
        </w:rPr>
        <w:t xml:space="preserve">Isprobajte </w:t>
      </w:r>
      <w:proofErr w:type="spellStart"/>
      <w:r w:rsidRPr="005D6CA1">
        <w:rPr>
          <w:rFonts w:asciiTheme="minorHAnsi" w:hAnsiTheme="minorHAnsi"/>
          <w:b/>
        </w:rPr>
        <w:t>code</w:t>
      </w:r>
      <w:proofErr w:type="spellEnd"/>
      <w:r w:rsidRPr="005D6CA1">
        <w:rPr>
          <w:rFonts w:asciiTheme="minorHAnsi" w:hAnsiTheme="minorHAnsi"/>
          <w:b/>
        </w:rPr>
        <w:t xml:space="preserve"> slijedećeg programa. </w:t>
      </w:r>
    </w:p>
    <w:p w:rsidR="005D6CA1" w:rsidRPr="005D6CA1" w:rsidRDefault="005D6CA1" w:rsidP="005D6CA1">
      <w:pPr>
        <w:pStyle w:val="tijelo"/>
        <w:spacing w:after="120"/>
        <w:ind w:left="720"/>
        <w:rPr>
          <w:rFonts w:asciiTheme="minorHAnsi" w:hAnsiTheme="minorHAnsi"/>
        </w:rPr>
      </w:pPr>
      <w:r w:rsidRPr="005D6CA1">
        <w:rPr>
          <w:rFonts w:asciiTheme="minorHAnsi" w:hAnsiTheme="minorHAnsi"/>
        </w:rPr>
        <w:t xml:space="preserve">Program pokrenite sa opcijom </w:t>
      </w:r>
      <w:proofErr w:type="spellStart"/>
      <w:r w:rsidRPr="005D6CA1">
        <w:rPr>
          <w:rFonts w:asciiTheme="minorHAnsi" w:hAnsiTheme="minorHAnsi"/>
          <w:i/>
        </w:rPr>
        <w:t>Run</w:t>
      </w:r>
      <w:proofErr w:type="spellEnd"/>
      <w:r w:rsidRPr="005D6CA1">
        <w:rPr>
          <w:rFonts w:asciiTheme="minorHAnsi" w:hAnsiTheme="minorHAnsi"/>
          <w:i/>
        </w:rPr>
        <w:t xml:space="preserve"> as -&gt; Java </w:t>
      </w:r>
      <w:proofErr w:type="spellStart"/>
      <w:r w:rsidRPr="005D6CA1">
        <w:rPr>
          <w:rFonts w:asciiTheme="minorHAnsi" w:hAnsiTheme="minorHAnsi"/>
          <w:i/>
        </w:rPr>
        <w:t>Application</w:t>
      </w:r>
      <w:proofErr w:type="spellEnd"/>
      <w:r w:rsidRPr="005D6CA1">
        <w:rPr>
          <w:rFonts w:asciiTheme="minorHAnsi" w:hAnsiTheme="minorHAnsi"/>
          <w:i/>
        </w:rPr>
        <w:t>.</w:t>
      </w:r>
      <w:r w:rsidRPr="005D6CA1">
        <w:rPr>
          <w:rFonts w:asciiTheme="minorHAnsi" w:hAnsiTheme="minorHAnsi"/>
        </w:rPr>
        <w:t xml:space="preserve"> </w:t>
      </w:r>
    </w:p>
    <w:p w:rsidR="005D6CA1" w:rsidRPr="005D6CA1" w:rsidRDefault="005D6CA1" w:rsidP="005D6CA1">
      <w:pPr>
        <w:pStyle w:val="tijelo"/>
        <w:ind w:left="720"/>
        <w:rPr>
          <w:rFonts w:asciiTheme="minorHAnsi" w:hAnsiTheme="minorHAnsi"/>
        </w:rPr>
      </w:pPr>
      <w:r w:rsidRPr="005D6CA1">
        <w:rPr>
          <w:rFonts w:asciiTheme="minorHAnsi" w:hAnsiTheme="minorHAnsi"/>
        </w:rPr>
        <w:t xml:space="preserve">Nakon što prvi put pokrenete funkciju </w:t>
      </w:r>
      <w:proofErr w:type="spellStart"/>
      <w:r w:rsidRPr="005D6CA1">
        <w:rPr>
          <w:rFonts w:asciiTheme="minorHAnsi" w:hAnsiTheme="minorHAnsi"/>
          <w:i/>
        </w:rPr>
        <w:t>main</w:t>
      </w:r>
      <w:proofErr w:type="spellEnd"/>
      <w:r w:rsidRPr="005D6CA1">
        <w:rPr>
          <w:rFonts w:asciiTheme="minorHAnsi" w:hAnsiTheme="minorHAnsi"/>
        </w:rPr>
        <w:t xml:space="preserve"> sa opcijom </w:t>
      </w:r>
      <w:proofErr w:type="spellStart"/>
      <w:r w:rsidRPr="005D6CA1">
        <w:rPr>
          <w:rFonts w:asciiTheme="minorHAnsi" w:hAnsiTheme="minorHAnsi"/>
          <w:i/>
        </w:rPr>
        <w:t>Run</w:t>
      </w:r>
      <w:proofErr w:type="spellEnd"/>
      <w:r w:rsidRPr="005D6CA1">
        <w:rPr>
          <w:rFonts w:asciiTheme="minorHAnsi" w:hAnsiTheme="minorHAnsi"/>
          <w:i/>
        </w:rPr>
        <w:t xml:space="preserve"> as -&gt; Java </w:t>
      </w:r>
      <w:proofErr w:type="spellStart"/>
      <w:r w:rsidRPr="005D6CA1">
        <w:rPr>
          <w:rFonts w:asciiTheme="minorHAnsi" w:hAnsiTheme="minorHAnsi"/>
          <w:i/>
        </w:rPr>
        <w:t>application</w:t>
      </w:r>
      <w:proofErr w:type="spellEnd"/>
      <w:r w:rsidRPr="005D6CA1">
        <w:rPr>
          <w:rFonts w:asciiTheme="minorHAnsi" w:hAnsiTheme="minorHAnsi"/>
        </w:rPr>
        <w:t xml:space="preserve"> onda je moguće istu funkciju pokretati sa CTRL + F11.</w:t>
      </w:r>
    </w:p>
    <w:p w:rsidR="00B326B6" w:rsidRPr="00B326B6" w:rsidRDefault="00B326B6" w:rsidP="00B326B6">
      <w:pPr>
        <w:pStyle w:val="Subtitle"/>
        <w:jc w:val="left"/>
        <w:rPr>
          <w:rStyle w:val="SubtleReference"/>
          <w:smallCaps w:val="0"/>
          <w:color w:val="4F81BD"/>
          <w:sz w:val="20"/>
        </w:rPr>
      </w:pPr>
      <w:hyperlink r:id="rId9" w:history="1">
        <w:r w:rsidRPr="00B326B6">
          <w:rPr>
            <w:rStyle w:val="Hyperlink"/>
            <w:sz w:val="20"/>
          </w:rPr>
          <w:t>https://www.jetbrains.com/help/idea/creating-running-and-packaging-your-first-java-application.html</w:t>
        </w:r>
      </w:hyperlink>
    </w:p>
    <w:p w:rsidR="005D6CA1" w:rsidRPr="005D6CA1" w:rsidRDefault="005D6CA1" w:rsidP="005D6CA1">
      <w:pPr>
        <w:pStyle w:val="tijelo"/>
        <w:rPr>
          <w:rFonts w:asciiTheme="minorHAnsi" w:hAnsiTheme="minorHAnsi"/>
        </w:rPr>
      </w:pPr>
      <w:bookmarkStart w:id="2" w:name="_GoBack"/>
      <w:bookmarkEnd w:id="2"/>
    </w:p>
    <w:p w:rsidR="005D6CA1" w:rsidRDefault="005D6CA1" w:rsidP="005D6CA1">
      <w:pPr>
        <w:pStyle w:val="Heading1"/>
      </w:pPr>
      <w:bookmarkStart w:id="3" w:name="_Toc371582989"/>
      <w:r>
        <w:t xml:space="preserve">Organizacija klasa u </w:t>
      </w:r>
      <w:proofErr w:type="spellStart"/>
      <w:r>
        <w:t>fajlove</w:t>
      </w:r>
      <w:bookmarkEnd w:id="3"/>
      <w:proofErr w:type="spellEnd"/>
    </w:p>
    <w:p w:rsidR="005D6CA1" w:rsidRDefault="005D6CA1" w:rsidP="005D6CA1">
      <w:pPr>
        <w:tabs>
          <w:tab w:val="left" w:pos="1607"/>
        </w:tabs>
        <w:spacing w:after="60"/>
      </w:pPr>
      <w:r>
        <w:t xml:space="preserve">U programskom jeziku Java jedna javna klasa se </w:t>
      </w:r>
      <w:r w:rsidRPr="005D58FD">
        <w:t>implementira</w:t>
      </w:r>
      <w:r>
        <w:t>ju</w:t>
      </w:r>
      <w:r w:rsidRPr="005D58FD">
        <w:t xml:space="preserve"> u zaseban </w:t>
      </w:r>
      <w:r>
        <w:t xml:space="preserve">istoimeni </w:t>
      </w:r>
      <w:proofErr w:type="spellStart"/>
      <w:r w:rsidRPr="005D58FD">
        <w:t>fajl</w:t>
      </w:r>
      <w:proofErr w:type="spellEnd"/>
      <w:r w:rsidRPr="005D58FD">
        <w:t xml:space="preserve">. </w:t>
      </w:r>
      <w:r>
        <w:t xml:space="preserve">Klasa </w:t>
      </w:r>
      <w:proofErr w:type="spellStart"/>
      <w:r w:rsidRPr="00235D31">
        <w:rPr>
          <w:rFonts w:ascii="Courier New" w:hAnsi="Courier New" w:cs="Courier New"/>
        </w:rPr>
        <w:t>NekaKlasa</w:t>
      </w:r>
      <w:proofErr w:type="spellEnd"/>
      <w:r>
        <w:t xml:space="preserve"> se smješta u </w:t>
      </w:r>
      <w:proofErr w:type="spellStart"/>
      <w:r>
        <w:t>fajl</w:t>
      </w:r>
      <w:proofErr w:type="spellEnd"/>
      <w:r>
        <w:t xml:space="preserve"> </w:t>
      </w:r>
      <w:r w:rsidRPr="00235D31">
        <w:rPr>
          <w:rFonts w:ascii="Courier New" w:hAnsi="Courier New" w:cs="Courier New"/>
        </w:rPr>
        <w:t>NekaKlasa.java</w:t>
      </w:r>
      <w:r>
        <w:t xml:space="preserve"> (</w:t>
      </w:r>
      <w:proofErr w:type="spellStart"/>
      <w:r>
        <w:t>kompajlirana</w:t>
      </w:r>
      <w:proofErr w:type="spellEnd"/>
      <w:r>
        <w:t xml:space="preserve"> klasa će se zvati </w:t>
      </w:r>
      <w:proofErr w:type="spellStart"/>
      <w:r w:rsidRPr="00235D31">
        <w:rPr>
          <w:rFonts w:ascii="Courier New" w:hAnsi="Courier New" w:cs="Courier New"/>
        </w:rPr>
        <w:t>NekaKlasa.class</w:t>
      </w:r>
      <w:proofErr w:type="spellEnd"/>
      <w:r>
        <w:t>)</w:t>
      </w:r>
      <w:r w:rsidR="00656498">
        <w:t>, dok u</w:t>
      </w:r>
      <w:r>
        <w:t xml:space="preserve"> programskim jezicima C++ i C# jedan </w:t>
      </w:r>
      <w:proofErr w:type="spellStart"/>
      <w:r>
        <w:t>fajl</w:t>
      </w:r>
      <w:proofErr w:type="spellEnd"/>
      <w:r>
        <w:t xml:space="preserve"> može imati više klasa</w:t>
      </w:r>
      <w:r w:rsidR="00656498">
        <w:t>.</w:t>
      </w:r>
    </w:p>
    <w:p w:rsidR="005D6CA1" w:rsidRDefault="005D6CA1" w:rsidP="005D6CA1">
      <w:pPr>
        <w:tabs>
          <w:tab w:val="left" w:pos="1607"/>
        </w:tabs>
        <w:spacing w:after="60"/>
      </w:pPr>
      <w:r>
        <w:t xml:space="preserve">Klase se smještaju u </w:t>
      </w:r>
      <w:proofErr w:type="spellStart"/>
      <w:r w:rsidRPr="003779F6">
        <w:rPr>
          <w:i/>
        </w:rPr>
        <w:t>package</w:t>
      </w:r>
      <w:proofErr w:type="spellEnd"/>
      <w:r>
        <w:t xml:space="preserve">-e, koji predstavljaju logičku grupu klasa, koji su na </w:t>
      </w:r>
      <w:proofErr w:type="spellStart"/>
      <w:r>
        <w:t>fajl</w:t>
      </w:r>
      <w:proofErr w:type="spellEnd"/>
      <w:r>
        <w:t xml:space="preserve">-sistemu </w:t>
      </w:r>
      <w:r w:rsidR="00656498">
        <w:t xml:space="preserve">čine foldere i </w:t>
      </w:r>
      <w:proofErr w:type="spellStart"/>
      <w:r w:rsidR="00656498">
        <w:t>podfoldere</w:t>
      </w:r>
      <w:proofErr w:type="spellEnd"/>
      <w:r>
        <w:t>.</w:t>
      </w:r>
    </w:p>
    <w:p w:rsidR="005D6CA1" w:rsidRDefault="005D6CA1" w:rsidP="005D6CA1">
      <w:pPr>
        <w:tabs>
          <w:tab w:val="left" w:pos="1607"/>
        </w:tabs>
        <w:spacing w:after="60"/>
      </w:pPr>
      <w:proofErr w:type="spellStart"/>
      <w:r>
        <w:t>Package</w:t>
      </w:r>
      <w:proofErr w:type="spellEnd"/>
      <w:r>
        <w:t xml:space="preserve"> možete </w:t>
      </w:r>
      <w:proofErr w:type="spellStart"/>
      <w:r>
        <w:t>porediti</w:t>
      </w:r>
      <w:proofErr w:type="spellEnd"/>
      <w:r>
        <w:t xml:space="preserve"> sa putanjom foldera za neki </w:t>
      </w:r>
      <w:proofErr w:type="spellStart"/>
      <w:r>
        <w:t>fajl</w:t>
      </w:r>
      <w:proofErr w:type="spellEnd"/>
      <w:r>
        <w:t>. Pogledajte sljedeći primjer.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1"/>
        <w:gridCol w:w="502"/>
        <w:gridCol w:w="1733"/>
        <w:gridCol w:w="567"/>
        <w:gridCol w:w="3934"/>
      </w:tblGrid>
      <w:tr w:rsidR="005D6CA1" w:rsidRPr="00AE6CBE" w:rsidTr="009E30D4">
        <w:tc>
          <w:tcPr>
            <w:tcW w:w="2551" w:type="dxa"/>
            <w:shd w:val="clear" w:color="auto" w:fill="808080"/>
          </w:tcPr>
          <w:p w:rsidR="005D6CA1" w:rsidRPr="00AE6CBE" w:rsidRDefault="005D6CA1" w:rsidP="00656498">
            <w:pPr>
              <w:tabs>
                <w:tab w:val="left" w:pos="1607"/>
              </w:tabs>
              <w:spacing w:before="60" w:after="0"/>
              <w:jc w:val="center"/>
              <w:rPr>
                <w:b/>
                <w:color w:val="FFFFFF"/>
              </w:rPr>
            </w:pPr>
            <w:r w:rsidRPr="00AE6CBE">
              <w:rPr>
                <w:b/>
                <w:color w:val="FFFFFF"/>
              </w:rPr>
              <w:t>putanja foldera</w:t>
            </w:r>
          </w:p>
        </w:tc>
        <w:tc>
          <w:tcPr>
            <w:tcW w:w="502" w:type="dxa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5D6CA1" w:rsidRPr="00AE6CBE" w:rsidRDefault="005D6CA1" w:rsidP="00656498">
            <w:pPr>
              <w:tabs>
                <w:tab w:val="left" w:pos="1607"/>
              </w:tabs>
              <w:spacing w:before="60" w:after="0"/>
              <w:jc w:val="center"/>
              <w:rPr>
                <w:b/>
              </w:rPr>
            </w:pPr>
            <w:r w:rsidRPr="00AE6CBE">
              <w:rPr>
                <w:b/>
              </w:rPr>
              <w:t>+</w:t>
            </w:r>
          </w:p>
        </w:tc>
        <w:tc>
          <w:tcPr>
            <w:tcW w:w="1733" w:type="dxa"/>
            <w:shd w:val="clear" w:color="auto" w:fill="808080"/>
          </w:tcPr>
          <w:p w:rsidR="005D6CA1" w:rsidRPr="00AE6CBE" w:rsidRDefault="005D6CA1" w:rsidP="00656498">
            <w:pPr>
              <w:tabs>
                <w:tab w:val="left" w:pos="1607"/>
              </w:tabs>
              <w:spacing w:before="60" w:after="0"/>
              <w:jc w:val="center"/>
              <w:rPr>
                <w:b/>
                <w:color w:val="FFFFFF"/>
              </w:rPr>
            </w:pPr>
            <w:r w:rsidRPr="00AE6CBE">
              <w:rPr>
                <w:b/>
                <w:color w:val="FFFFFF"/>
              </w:rPr>
              <w:t>naziv fajla</w:t>
            </w:r>
          </w:p>
        </w:tc>
        <w:tc>
          <w:tcPr>
            <w:tcW w:w="567" w:type="dxa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5D6CA1" w:rsidRPr="00AE6CBE" w:rsidRDefault="005D6CA1" w:rsidP="00656498">
            <w:pPr>
              <w:tabs>
                <w:tab w:val="left" w:pos="1607"/>
              </w:tabs>
              <w:spacing w:before="60" w:after="0"/>
              <w:jc w:val="center"/>
              <w:rPr>
                <w:b/>
              </w:rPr>
            </w:pPr>
            <w:r w:rsidRPr="00AE6CBE">
              <w:rPr>
                <w:b/>
              </w:rPr>
              <w:t>=</w:t>
            </w:r>
          </w:p>
        </w:tc>
        <w:tc>
          <w:tcPr>
            <w:tcW w:w="3934" w:type="dxa"/>
            <w:shd w:val="clear" w:color="auto" w:fill="808080"/>
          </w:tcPr>
          <w:p w:rsidR="005D6CA1" w:rsidRPr="00AE6CBE" w:rsidRDefault="005D6CA1" w:rsidP="00656498">
            <w:pPr>
              <w:tabs>
                <w:tab w:val="left" w:pos="1607"/>
              </w:tabs>
              <w:spacing w:before="60" w:after="0"/>
              <w:jc w:val="center"/>
              <w:rPr>
                <w:b/>
                <w:color w:val="FFFFFF"/>
              </w:rPr>
            </w:pPr>
            <w:r w:rsidRPr="00AE6CBE">
              <w:rPr>
                <w:b/>
                <w:color w:val="FFFFFF"/>
              </w:rPr>
              <w:t>puna putanja do fajla</w:t>
            </w:r>
          </w:p>
        </w:tc>
      </w:tr>
      <w:tr w:rsidR="005D6CA1" w:rsidTr="009E30D4">
        <w:tc>
          <w:tcPr>
            <w:tcW w:w="2551" w:type="dxa"/>
          </w:tcPr>
          <w:p w:rsidR="005D6CA1" w:rsidRPr="00AE6CBE" w:rsidRDefault="005D6CA1" w:rsidP="00656498">
            <w:pPr>
              <w:tabs>
                <w:tab w:val="left" w:pos="1607"/>
              </w:tabs>
              <w:spacing w:before="60" w:after="0"/>
              <w:jc w:val="center"/>
              <w:rPr>
                <w:rFonts w:ascii="Courier New" w:hAnsi="Courier New" w:cs="Courier New"/>
                <w:lang w:eastAsia="hr-BA"/>
              </w:rPr>
            </w:pPr>
            <w:r w:rsidRPr="00AE6CBE">
              <w:rPr>
                <w:rFonts w:ascii="Courier New" w:hAnsi="Courier New" w:cs="Courier New"/>
                <w:lang w:eastAsia="hr-BA"/>
              </w:rPr>
              <w:t>c:\folder1\folder2\</w:t>
            </w:r>
          </w:p>
        </w:tc>
        <w:tc>
          <w:tcPr>
            <w:tcW w:w="502" w:type="dxa"/>
            <w:vMerge/>
            <w:tcBorders>
              <w:bottom w:val="single" w:sz="4" w:space="0" w:color="FFFFFF"/>
            </w:tcBorders>
            <w:shd w:val="clear" w:color="auto" w:fill="auto"/>
          </w:tcPr>
          <w:p w:rsidR="005D6CA1" w:rsidRPr="00AE6CBE" w:rsidRDefault="005D6CA1" w:rsidP="00656498">
            <w:pPr>
              <w:tabs>
                <w:tab w:val="left" w:pos="1607"/>
              </w:tabs>
              <w:spacing w:before="60" w:after="0"/>
              <w:jc w:val="center"/>
              <w:rPr>
                <w:rFonts w:ascii="Courier New" w:hAnsi="Courier New" w:cs="Courier New"/>
                <w:lang w:eastAsia="hr-BA"/>
              </w:rPr>
            </w:pPr>
          </w:p>
        </w:tc>
        <w:tc>
          <w:tcPr>
            <w:tcW w:w="1733" w:type="dxa"/>
          </w:tcPr>
          <w:p w:rsidR="005D6CA1" w:rsidRPr="00AE6CBE" w:rsidRDefault="005D6CA1" w:rsidP="00656498">
            <w:pPr>
              <w:tabs>
                <w:tab w:val="left" w:pos="1607"/>
              </w:tabs>
              <w:spacing w:before="60" w:after="0"/>
              <w:jc w:val="center"/>
              <w:rPr>
                <w:rFonts w:ascii="Courier New" w:hAnsi="Courier New" w:cs="Courier New"/>
                <w:lang w:eastAsia="hr-BA"/>
              </w:rPr>
            </w:pPr>
            <w:r w:rsidRPr="00AE6CBE">
              <w:rPr>
                <w:rFonts w:ascii="Courier New" w:hAnsi="Courier New" w:cs="Courier New"/>
                <w:lang w:eastAsia="hr-BA"/>
              </w:rPr>
              <w:t>fajl.txt</w:t>
            </w:r>
          </w:p>
        </w:tc>
        <w:tc>
          <w:tcPr>
            <w:tcW w:w="567" w:type="dxa"/>
            <w:vMerge/>
            <w:tcBorders>
              <w:bottom w:val="single" w:sz="4" w:space="0" w:color="FFFFFF"/>
            </w:tcBorders>
            <w:shd w:val="clear" w:color="auto" w:fill="auto"/>
          </w:tcPr>
          <w:p w:rsidR="005D6CA1" w:rsidRPr="00AE6CBE" w:rsidRDefault="005D6CA1" w:rsidP="00656498">
            <w:pPr>
              <w:tabs>
                <w:tab w:val="left" w:pos="1607"/>
              </w:tabs>
              <w:spacing w:before="60" w:after="0"/>
              <w:jc w:val="center"/>
              <w:rPr>
                <w:rFonts w:ascii="Courier New" w:hAnsi="Courier New" w:cs="Courier New"/>
                <w:lang w:eastAsia="hr-BA"/>
              </w:rPr>
            </w:pPr>
          </w:p>
        </w:tc>
        <w:tc>
          <w:tcPr>
            <w:tcW w:w="3934" w:type="dxa"/>
          </w:tcPr>
          <w:p w:rsidR="005D6CA1" w:rsidRPr="00AE6CBE" w:rsidRDefault="005D6CA1" w:rsidP="00656498">
            <w:pPr>
              <w:tabs>
                <w:tab w:val="left" w:pos="1607"/>
              </w:tabs>
              <w:spacing w:before="60" w:after="0"/>
              <w:jc w:val="center"/>
              <w:rPr>
                <w:rFonts w:ascii="Courier New" w:hAnsi="Courier New" w:cs="Courier New"/>
                <w:lang w:eastAsia="hr-BA"/>
              </w:rPr>
            </w:pPr>
            <w:r w:rsidRPr="00AE6CBE">
              <w:rPr>
                <w:rFonts w:ascii="Courier New" w:hAnsi="Courier New" w:cs="Courier New"/>
                <w:lang w:eastAsia="hr-BA"/>
              </w:rPr>
              <w:t>c:\folder1\folder2\fajl.txt</w:t>
            </w:r>
          </w:p>
        </w:tc>
      </w:tr>
      <w:tr w:rsidR="005D6CA1" w:rsidTr="009E30D4">
        <w:tc>
          <w:tcPr>
            <w:tcW w:w="9287" w:type="dxa"/>
            <w:gridSpan w:val="5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:rsidR="005D6CA1" w:rsidRPr="00AE6CBE" w:rsidRDefault="005D6CA1" w:rsidP="00656498">
            <w:pPr>
              <w:tabs>
                <w:tab w:val="left" w:pos="1607"/>
              </w:tabs>
              <w:spacing w:before="60" w:after="0"/>
              <w:jc w:val="center"/>
              <w:rPr>
                <w:rFonts w:ascii="Courier New" w:hAnsi="Courier New" w:cs="Courier New"/>
                <w:lang w:eastAsia="hr-BA"/>
              </w:rPr>
            </w:pPr>
          </w:p>
        </w:tc>
      </w:tr>
      <w:tr w:rsidR="005D6CA1" w:rsidRPr="00AE6CBE" w:rsidTr="009E30D4">
        <w:tc>
          <w:tcPr>
            <w:tcW w:w="2551" w:type="dxa"/>
            <w:shd w:val="clear" w:color="auto" w:fill="808080"/>
          </w:tcPr>
          <w:p w:rsidR="005D6CA1" w:rsidRPr="00AE6CBE" w:rsidRDefault="005D6CA1" w:rsidP="00656498">
            <w:pPr>
              <w:tabs>
                <w:tab w:val="left" w:pos="1607"/>
              </w:tabs>
              <w:spacing w:before="60" w:after="0"/>
              <w:jc w:val="center"/>
              <w:rPr>
                <w:b/>
                <w:color w:val="FFFFFF"/>
              </w:rPr>
            </w:pPr>
            <w:proofErr w:type="spellStart"/>
            <w:r w:rsidRPr="00AE6CBE">
              <w:rPr>
                <w:b/>
                <w:color w:val="FFFFFF"/>
              </w:rPr>
              <w:t>package</w:t>
            </w:r>
            <w:proofErr w:type="spellEnd"/>
          </w:p>
        </w:tc>
        <w:tc>
          <w:tcPr>
            <w:tcW w:w="502" w:type="dxa"/>
            <w:vMerge w:val="restart"/>
            <w:tcBorders>
              <w:top w:val="single" w:sz="4" w:space="0" w:color="FFFFFF"/>
            </w:tcBorders>
            <w:shd w:val="clear" w:color="auto" w:fill="auto"/>
            <w:vAlign w:val="center"/>
          </w:tcPr>
          <w:p w:rsidR="005D6CA1" w:rsidRPr="00AE6CBE" w:rsidRDefault="005D6CA1" w:rsidP="00656498">
            <w:pPr>
              <w:tabs>
                <w:tab w:val="left" w:pos="1607"/>
              </w:tabs>
              <w:spacing w:before="60" w:after="0"/>
              <w:jc w:val="center"/>
              <w:rPr>
                <w:b/>
              </w:rPr>
            </w:pPr>
            <w:r w:rsidRPr="00AE6CBE">
              <w:rPr>
                <w:b/>
              </w:rPr>
              <w:t>+</w:t>
            </w:r>
          </w:p>
        </w:tc>
        <w:tc>
          <w:tcPr>
            <w:tcW w:w="1733" w:type="dxa"/>
            <w:shd w:val="clear" w:color="auto" w:fill="808080"/>
          </w:tcPr>
          <w:p w:rsidR="005D6CA1" w:rsidRPr="00AE6CBE" w:rsidRDefault="005D6CA1" w:rsidP="00656498">
            <w:pPr>
              <w:tabs>
                <w:tab w:val="left" w:pos="1607"/>
              </w:tabs>
              <w:spacing w:before="60" w:after="0"/>
              <w:jc w:val="center"/>
              <w:rPr>
                <w:b/>
                <w:color w:val="FFFFFF"/>
              </w:rPr>
            </w:pPr>
            <w:r w:rsidRPr="00AE6CBE">
              <w:rPr>
                <w:b/>
                <w:color w:val="FFFFFF"/>
              </w:rPr>
              <w:t>naziv klase</w:t>
            </w:r>
          </w:p>
        </w:tc>
        <w:tc>
          <w:tcPr>
            <w:tcW w:w="567" w:type="dxa"/>
            <w:vMerge w:val="restart"/>
            <w:tcBorders>
              <w:top w:val="single" w:sz="4" w:space="0" w:color="FFFFFF"/>
            </w:tcBorders>
            <w:shd w:val="clear" w:color="auto" w:fill="auto"/>
            <w:vAlign w:val="center"/>
          </w:tcPr>
          <w:p w:rsidR="005D6CA1" w:rsidRPr="00AE6CBE" w:rsidRDefault="005D6CA1" w:rsidP="00656498">
            <w:pPr>
              <w:tabs>
                <w:tab w:val="left" w:pos="1607"/>
              </w:tabs>
              <w:spacing w:before="60" w:after="0"/>
              <w:jc w:val="center"/>
              <w:rPr>
                <w:b/>
              </w:rPr>
            </w:pPr>
            <w:r w:rsidRPr="00AE6CBE">
              <w:rPr>
                <w:b/>
              </w:rPr>
              <w:t>=</w:t>
            </w:r>
          </w:p>
        </w:tc>
        <w:tc>
          <w:tcPr>
            <w:tcW w:w="3934" w:type="dxa"/>
            <w:shd w:val="clear" w:color="auto" w:fill="808080"/>
          </w:tcPr>
          <w:p w:rsidR="005D6CA1" w:rsidRPr="00AE6CBE" w:rsidRDefault="005D6CA1" w:rsidP="00656498">
            <w:pPr>
              <w:tabs>
                <w:tab w:val="left" w:pos="1607"/>
              </w:tabs>
              <w:spacing w:before="60" w:after="0"/>
              <w:jc w:val="center"/>
              <w:rPr>
                <w:b/>
                <w:color w:val="FFFFFF"/>
              </w:rPr>
            </w:pPr>
            <w:r w:rsidRPr="00AE6CBE">
              <w:rPr>
                <w:b/>
                <w:color w:val="FFFFFF"/>
              </w:rPr>
              <w:t>puni naziv klase</w:t>
            </w:r>
          </w:p>
        </w:tc>
      </w:tr>
      <w:tr w:rsidR="005D6CA1" w:rsidTr="009E30D4">
        <w:tc>
          <w:tcPr>
            <w:tcW w:w="2551" w:type="dxa"/>
          </w:tcPr>
          <w:p w:rsidR="005D6CA1" w:rsidRPr="00AE6CBE" w:rsidRDefault="005D6CA1" w:rsidP="00656498">
            <w:pPr>
              <w:tabs>
                <w:tab w:val="left" w:pos="1607"/>
              </w:tabs>
              <w:spacing w:before="60" w:after="0"/>
              <w:jc w:val="center"/>
              <w:rPr>
                <w:rFonts w:ascii="Courier New" w:hAnsi="Courier New" w:cs="Courier New"/>
                <w:lang w:eastAsia="hr-BA"/>
              </w:rPr>
            </w:pPr>
            <w:proofErr w:type="spellStart"/>
            <w:r w:rsidRPr="00AE6CBE">
              <w:rPr>
                <w:rFonts w:ascii="Courier New" w:hAnsi="Courier New" w:cs="Courier New"/>
              </w:rPr>
              <w:t>Java.util</w:t>
            </w:r>
            <w:proofErr w:type="spellEnd"/>
            <w:r w:rsidRPr="00AE6CBE">
              <w:rPr>
                <w:rFonts w:ascii="Courier New" w:hAnsi="Courier New" w:cs="Courier New"/>
              </w:rPr>
              <w:t>.</w:t>
            </w:r>
          </w:p>
        </w:tc>
        <w:tc>
          <w:tcPr>
            <w:tcW w:w="502" w:type="dxa"/>
            <w:vMerge/>
            <w:tcBorders>
              <w:bottom w:val="nil"/>
            </w:tcBorders>
            <w:shd w:val="clear" w:color="auto" w:fill="auto"/>
          </w:tcPr>
          <w:p w:rsidR="005D6CA1" w:rsidRPr="00AE6CBE" w:rsidRDefault="005D6CA1" w:rsidP="00656498">
            <w:pPr>
              <w:tabs>
                <w:tab w:val="left" w:pos="1607"/>
              </w:tabs>
              <w:spacing w:before="60" w:after="0"/>
              <w:jc w:val="center"/>
              <w:rPr>
                <w:rFonts w:ascii="Courier New" w:hAnsi="Courier New" w:cs="Courier New"/>
                <w:lang w:eastAsia="hr-BA"/>
              </w:rPr>
            </w:pPr>
          </w:p>
        </w:tc>
        <w:tc>
          <w:tcPr>
            <w:tcW w:w="1733" w:type="dxa"/>
          </w:tcPr>
          <w:p w:rsidR="005D6CA1" w:rsidRPr="00AE6CBE" w:rsidRDefault="005D6CA1" w:rsidP="00656498">
            <w:pPr>
              <w:tabs>
                <w:tab w:val="left" w:pos="1607"/>
              </w:tabs>
              <w:spacing w:before="60" w:after="0"/>
              <w:jc w:val="center"/>
              <w:rPr>
                <w:rFonts w:ascii="Courier New" w:hAnsi="Courier New" w:cs="Courier New"/>
                <w:lang w:eastAsia="hr-BA"/>
              </w:rPr>
            </w:pPr>
            <w:proofErr w:type="spellStart"/>
            <w:r w:rsidRPr="00AE6CBE">
              <w:rPr>
                <w:rFonts w:ascii="Courier New" w:hAnsi="Courier New" w:cs="Courier New"/>
              </w:rPr>
              <w:t>ArrayList</w:t>
            </w:r>
            <w:proofErr w:type="spellEnd"/>
          </w:p>
        </w:tc>
        <w:tc>
          <w:tcPr>
            <w:tcW w:w="567" w:type="dxa"/>
            <w:vMerge/>
            <w:tcBorders>
              <w:top w:val="nil"/>
              <w:bottom w:val="nil"/>
            </w:tcBorders>
            <w:shd w:val="clear" w:color="auto" w:fill="auto"/>
          </w:tcPr>
          <w:p w:rsidR="005D6CA1" w:rsidRPr="00AE6CBE" w:rsidRDefault="005D6CA1" w:rsidP="00656498">
            <w:pPr>
              <w:tabs>
                <w:tab w:val="left" w:pos="1607"/>
              </w:tabs>
              <w:spacing w:before="60" w:after="0"/>
              <w:jc w:val="center"/>
              <w:rPr>
                <w:rFonts w:ascii="Courier New" w:hAnsi="Courier New" w:cs="Courier New"/>
                <w:lang w:eastAsia="hr-BA"/>
              </w:rPr>
            </w:pPr>
          </w:p>
        </w:tc>
        <w:tc>
          <w:tcPr>
            <w:tcW w:w="3934" w:type="dxa"/>
          </w:tcPr>
          <w:p w:rsidR="005D6CA1" w:rsidRPr="00AE6CBE" w:rsidRDefault="005D6CA1" w:rsidP="00656498">
            <w:pPr>
              <w:keepNext/>
              <w:tabs>
                <w:tab w:val="left" w:pos="1607"/>
              </w:tabs>
              <w:spacing w:before="60" w:after="0"/>
              <w:jc w:val="center"/>
              <w:rPr>
                <w:rFonts w:ascii="Courier New" w:hAnsi="Courier New" w:cs="Courier New"/>
                <w:lang w:eastAsia="hr-BA"/>
              </w:rPr>
            </w:pPr>
            <w:proofErr w:type="spellStart"/>
            <w:r w:rsidRPr="00AE6CBE">
              <w:rPr>
                <w:rFonts w:ascii="Courier New" w:hAnsi="Courier New" w:cs="Courier New"/>
              </w:rPr>
              <w:t>Java.util.</w:t>
            </w:r>
            <w:r w:rsidRPr="00AE6CBE">
              <w:rPr>
                <w:rFonts w:ascii="Courier New" w:hAnsi="Courier New" w:cs="Courier New"/>
                <w:lang w:eastAsia="hr-BA"/>
              </w:rPr>
              <w:t>ArrayList</w:t>
            </w:r>
            <w:proofErr w:type="spellEnd"/>
          </w:p>
        </w:tc>
      </w:tr>
    </w:tbl>
    <w:p w:rsidR="005D6CA1" w:rsidRDefault="005D6CA1" w:rsidP="005D6CA1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</w:t>
      </w:r>
      <w:r w:rsidRPr="00F85F7B">
        <w:rPr>
          <w:b w:val="0"/>
        </w:rPr>
        <w:t xml:space="preserve">Analogija između </w:t>
      </w:r>
      <w:proofErr w:type="spellStart"/>
      <w:r w:rsidRPr="00F85F7B">
        <w:rPr>
          <w:b w:val="0"/>
        </w:rPr>
        <w:t>package</w:t>
      </w:r>
      <w:proofErr w:type="spellEnd"/>
      <w:r w:rsidRPr="00F85F7B">
        <w:rPr>
          <w:b w:val="0"/>
        </w:rPr>
        <w:t xml:space="preserve">-a i </w:t>
      </w:r>
      <w:r>
        <w:rPr>
          <w:b w:val="0"/>
        </w:rPr>
        <w:t>putanje foldera</w:t>
      </w:r>
    </w:p>
    <w:p w:rsidR="005D6CA1" w:rsidRDefault="005D6CA1" w:rsidP="005D6CA1">
      <w:pPr>
        <w:tabs>
          <w:tab w:val="left" w:pos="1607"/>
        </w:tabs>
        <w:spacing w:after="60"/>
      </w:pPr>
      <w:r>
        <w:t xml:space="preserve">Dodavanje </w:t>
      </w:r>
      <w:proofErr w:type="spellStart"/>
      <w:r w:rsidRPr="003779F6">
        <w:rPr>
          <w:i/>
        </w:rPr>
        <w:t>package</w:t>
      </w:r>
      <w:proofErr w:type="spellEnd"/>
      <w:r>
        <w:t>-a se vrši na sljedeći način:</w:t>
      </w:r>
    </w:p>
    <w:p w:rsidR="005D6CA1" w:rsidRDefault="005D6CA1" w:rsidP="007F5E4A">
      <w:pPr>
        <w:widowControl/>
        <w:numPr>
          <w:ilvl w:val="0"/>
          <w:numId w:val="13"/>
        </w:numPr>
        <w:tabs>
          <w:tab w:val="left" w:pos="851"/>
        </w:tabs>
        <w:spacing w:before="0" w:after="60"/>
      </w:pPr>
      <w:r>
        <w:t>desni klik na folder „</w:t>
      </w:r>
      <w:proofErr w:type="spellStart"/>
      <w:r>
        <w:t>src</w:t>
      </w:r>
      <w:proofErr w:type="spellEnd"/>
      <w:r>
        <w:t>“</w:t>
      </w:r>
    </w:p>
    <w:p w:rsidR="005D6CA1" w:rsidRDefault="005D6CA1" w:rsidP="007F5E4A">
      <w:pPr>
        <w:widowControl/>
        <w:numPr>
          <w:ilvl w:val="0"/>
          <w:numId w:val="13"/>
        </w:numPr>
        <w:tabs>
          <w:tab w:val="left" w:pos="851"/>
        </w:tabs>
        <w:spacing w:before="0" w:after="60"/>
      </w:pPr>
      <w:r>
        <w:t xml:space="preserve">New -&gt; </w:t>
      </w:r>
      <w:proofErr w:type="spellStart"/>
      <w:r>
        <w:t>Package</w:t>
      </w:r>
      <w:proofErr w:type="spellEnd"/>
    </w:p>
    <w:p w:rsidR="005D6CA1" w:rsidRDefault="005D6CA1" w:rsidP="007F5E4A">
      <w:pPr>
        <w:widowControl/>
        <w:numPr>
          <w:ilvl w:val="0"/>
          <w:numId w:val="13"/>
        </w:numPr>
        <w:tabs>
          <w:tab w:val="left" w:pos="851"/>
        </w:tabs>
        <w:spacing w:before="0" w:after="60"/>
      </w:pPr>
      <w:r>
        <w:t xml:space="preserve">Upišite ime </w:t>
      </w:r>
      <w:proofErr w:type="spellStart"/>
      <w:r w:rsidRPr="003779F6">
        <w:rPr>
          <w:i/>
        </w:rPr>
        <w:t>package</w:t>
      </w:r>
      <w:proofErr w:type="spellEnd"/>
      <w:r>
        <w:t xml:space="preserve">-a -&gt; </w:t>
      </w:r>
      <w:proofErr w:type="spellStart"/>
      <w:r>
        <w:t>Finish</w:t>
      </w:r>
      <w:proofErr w:type="spellEnd"/>
    </w:p>
    <w:p w:rsidR="00656498" w:rsidRDefault="00656498" w:rsidP="00656498">
      <w:pPr>
        <w:widowControl/>
        <w:tabs>
          <w:tab w:val="left" w:pos="851"/>
        </w:tabs>
        <w:spacing w:before="0" w:after="60"/>
      </w:pPr>
    </w:p>
    <w:p w:rsidR="005D6CA1" w:rsidRPr="005D58FD" w:rsidRDefault="005D6CA1" w:rsidP="005D6CA1">
      <w:pPr>
        <w:tabs>
          <w:tab w:val="left" w:pos="1607"/>
        </w:tabs>
        <w:spacing w:after="60"/>
      </w:pPr>
      <w:r>
        <w:lastRenderedPageBreak/>
        <w:t xml:space="preserve">Dodavanje klasa se vrši </w:t>
      </w:r>
      <w:r w:rsidRPr="005D58FD">
        <w:t xml:space="preserve">na sljedeći način: </w:t>
      </w:r>
    </w:p>
    <w:p w:rsidR="005D6CA1" w:rsidRPr="005D58FD" w:rsidRDefault="005D6CA1" w:rsidP="007F5E4A">
      <w:pPr>
        <w:widowControl/>
        <w:numPr>
          <w:ilvl w:val="0"/>
          <w:numId w:val="11"/>
        </w:numPr>
        <w:tabs>
          <w:tab w:val="left" w:pos="851"/>
        </w:tabs>
        <w:spacing w:before="0" w:after="60"/>
      </w:pPr>
      <w:r w:rsidRPr="005D58FD">
        <w:t xml:space="preserve">desni klik na ime </w:t>
      </w:r>
      <w:proofErr w:type="spellStart"/>
      <w:r w:rsidRPr="008C6102">
        <w:rPr>
          <w:i/>
        </w:rPr>
        <w:t>package</w:t>
      </w:r>
      <w:proofErr w:type="spellEnd"/>
      <w:r w:rsidRPr="005D58FD">
        <w:t xml:space="preserve"> </w:t>
      </w:r>
    </w:p>
    <w:p w:rsidR="005D6CA1" w:rsidRPr="005D58FD" w:rsidRDefault="005D6CA1" w:rsidP="007F5E4A">
      <w:pPr>
        <w:widowControl/>
        <w:numPr>
          <w:ilvl w:val="0"/>
          <w:numId w:val="11"/>
        </w:numPr>
        <w:tabs>
          <w:tab w:val="left" w:pos="851"/>
        </w:tabs>
        <w:spacing w:before="0" w:after="60"/>
      </w:pPr>
      <w:r>
        <w:rPr>
          <w:i/>
        </w:rPr>
        <w:t>New</w:t>
      </w:r>
      <w:r w:rsidRPr="005D58FD">
        <w:t xml:space="preserve"> -&gt; </w:t>
      </w:r>
      <w:proofErr w:type="spellStart"/>
      <w:r w:rsidRPr="005D58FD">
        <w:rPr>
          <w:i/>
        </w:rPr>
        <w:t>Class</w:t>
      </w:r>
      <w:proofErr w:type="spellEnd"/>
    </w:p>
    <w:p w:rsidR="005D6CA1" w:rsidRPr="005D58FD" w:rsidRDefault="005D6CA1" w:rsidP="007F5E4A">
      <w:pPr>
        <w:widowControl/>
        <w:numPr>
          <w:ilvl w:val="0"/>
          <w:numId w:val="11"/>
        </w:numPr>
        <w:tabs>
          <w:tab w:val="left" w:pos="851"/>
        </w:tabs>
        <w:spacing w:before="0" w:after="60"/>
      </w:pPr>
      <w:r w:rsidRPr="005D58FD">
        <w:t xml:space="preserve">Upišite ime nove klase -&gt; </w:t>
      </w:r>
      <w:proofErr w:type="spellStart"/>
      <w:r>
        <w:rPr>
          <w:i/>
        </w:rPr>
        <w:t>Finish</w:t>
      </w:r>
      <w:proofErr w:type="spellEnd"/>
    </w:p>
    <w:p w:rsidR="005D6CA1" w:rsidRPr="005D58FD" w:rsidRDefault="005D6CA1" w:rsidP="005D6CA1">
      <w:pPr>
        <w:pStyle w:val="tijelo"/>
      </w:pPr>
    </w:p>
    <w:p w:rsidR="00BD1665" w:rsidRPr="005D58FD" w:rsidRDefault="00BD1665" w:rsidP="00BD1665">
      <w:pPr>
        <w:pStyle w:val="Heading1"/>
      </w:pPr>
      <w:bookmarkStart w:id="4" w:name="_Toc371582990"/>
      <w:r>
        <w:t xml:space="preserve">Ispis vrijednosti u </w:t>
      </w:r>
      <w:proofErr w:type="spellStart"/>
      <w:r>
        <w:t>konzolni</w:t>
      </w:r>
      <w:proofErr w:type="spellEnd"/>
      <w:r>
        <w:t xml:space="preserve"> prozor</w:t>
      </w:r>
      <w:bookmarkEnd w:id="4"/>
    </w:p>
    <w:p w:rsidR="005D6CA1" w:rsidRPr="00656498" w:rsidRDefault="005D6CA1" w:rsidP="00656498">
      <w:r w:rsidRPr="00656498">
        <w:t xml:space="preserve">Ispis </w:t>
      </w:r>
      <w:r w:rsidR="00656498" w:rsidRPr="00656498">
        <w:t xml:space="preserve">na konzolu </w:t>
      </w:r>
      <w:r w:rsidRPr="00656498">
        <w:t xml:space="preserve">se vrši pomoću statičkih funkcija </w:t>
      </w:r>
      <w:r w:rsidRPr="00656498">
        <w:rPr>
          <w:b/>
        </w:rPr>
        <w:t>print</w:t>
      </w:r>
      <w:r w:rsidRPr="00656498">
        <w:t xml:space="preserve"> i </w:t>
      </w:r>
      <w:proofErr w:type="spellStart"/>
      <w:r w:rsidRPr="00656498">
        <w:rPr>
          <w:b/>
        </w:rPr>
        <w:t>println</w:t>
      </w:r>
      <w:proofErr w:type="spellEnd"/>
      <w:r w:rsidRPr="00656498">
        <w:t xml:space="preserve"> koje se nalaze u klasi </w:t>
      </w:r>
      <w:proofErr w:type="spellStart"/>
      <w:r w:rsidRPr="00656498">
        <w:rPr>
          <w:b/>
        </w:rPr>
        <w:t>Console</w:t>
      </w:r>
      <w:proofErr w:type="spellEnd"/>
      <w:r w:rsidRPr="00656498">
        <w:t xml:space="preserve">. Slijedi primjer ispisa </w:t>
      </w:r>
      <w:proofErr w:type="spellStart"/>
      <w:r w:rsidRPr="00656498">
        <w:t>stringova</w:t>
      </w:r>
      <w:proofErr w:type="spellEnd"/>
      <w:r w:rsidRPr="00656498">
        <w:t>.</w:t>
      </w:r>
    </w:p>
    <w:tbl>
      <w:tblPr>
        <w:tblW w:w="9449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7"/>
        <w:gridCol w:w="8912"/>
      </w:tblGrid>
      <w:tr w:rsidR="005D6CA1" w:rsidRPr="005D58FD" w:rsidTr="009E30D4">
        <w:tc>
          <w:tcPr>
            <w:tcW w:w="537" w:type="dxa"/>
            <w:tcBorders>
              <w:right w:val="single" w:sz="4" w:space="0" w:color="FFFFFF"/>
            </w:tcBorders>
          </w:tcPr>
          <w:p w:rsidR="005D6CA1" w:rsidRPr="005D58FD" w:rsidRDefault="005D6CA1" w:rsidP="00656498">
            <w:pPr>
              <w:pStyle w:val="kd"/>
              <w:rPr>
                <w:noProof w:val="0"/>
              </w:rPr>
            </w:pPr>
            <w:r w:rsidRPr="005D58FD">
              <w:rPr>
                <w:noProof w:val="0"/>
              </w:rPr>
              <w:t>1:</w:t>
            </w:r>
          </w:p>
          <w:p w:rsidR="005D6CA1" w:rsidRPr="005D58FD" w:rsidRDefault="005D6CA1" w:rsidP="00656498">
            <w:pPr>
              <w:pStyle w:val="kd"/>
              <w:rPr>
                <w:noProof w:val="0"/>
              </w:rPr>
            </w:pPr>
            <w:r w:rsidRPr="005D58FD">
              <w:rPr>
                <w:noProof w:val="0"/>
              </w:rPr>
              <w:t>2:</w:t>
            </w:r>
          </w:p>
          <w:p w:rsidR="005D6CA1" w:rsidRPr="005D58FD" w:rsidRDefault="005D6CA1" w:rsidP="00656498">
            <w:pPr>
              <w:pStyle w:val="kd"/>
              <w:rPr>
                <w:noProof w:val="0"/>
              </w:rPr>
            </w:pPr>
            <w:r w:rsidRPr="005D58FD">
              <w:rPr>
                <w:noProof w:val="0"/>
              </w:rPr>
              <w:t>3:</w:t>
            </w:r>
          </w:p>
          <w:p w:rsidR="005D6CA1" w:rsidRPr="005D58FD" w:rsidRDefault="005D6CA1" w:rsidP="00656498">
            <w:pPr>
              <w:pStyle w:val="kd"/>
              <w:rPr>
                <w:noProof w:val="0"/>
              </w:rPr>
            </w:pPr>
            <w:r w:rsidRPr="005D58FD">
              <w:rPr>
                <w:noProof w:val="0"/>
              </w:rPr>
              <w:t>4:</w:t>
            </w:r>
          </w:p>
          <w:p w:rsidR="005D6CA1" w:rsidRPr="005D58FD" w:rsidRDefault="005D6CA1" w:rsidP="00656498">
            <w:pPr>
              <w:pStyle w:val="kd"/>
              <w:rPr>
                <w:noProof w:val="0"/>
              </w:rPr>
            </w:pPr>
            <w:r w:rsidRPr="005D58FD">
              <w:rPr>
                <w:noProof w:val="0"/>
              </w:rPr>
              <w:t>5:</w:t>
            </w:r>
          </w:p>
          <w:p w:rsidR="005D6CA1" w:rsidRPr="005D58FD" w:rsidRDefault="005D6CA1" w:rsidP="00656498">
            <w:pPr>
              <w:pStyle w:val="kd"/>
              <w:rPr>
                <w:noProof w:val="0"/>
              </w:rPr>
            </w:pPr>
            <w:r w:rsidRPr="005D58FD">
              <w:rPr>
                <w:noProof w:val="0"/>
              </w:rPr>
              <w:t>6:</w:t>
            </w:r>
          </w:p>
        </w:tc>
        <w:tc>
          <w:tcPr>
            <w:tcW w:w="8912" w:type="dxa"/>
            <w:tcBorders>
              <w:left w:val="single" w:sz="4" w:space="0" w:color="FFFFFF"/>
            </w:tcBorders>
          </w:tcPr>
          <w:p w:rsidR="005D6CA1" w:rsidRPr="00296E5F" w:rsidRDefault="005D6CA1" w:rsidP="0065649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296E5F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public</w:t>
            </w:r>
            <w:r w:rsidRPr="00296E5F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</w:t>
            </w:r>
            <w:r w:rsidRPr="00296E5F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static</w:t>
            </w:r>
            <w:r w:rsidRPr="00296E5F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</w:t>
            </w:r>
            <w:r w:rsidRPr="00296E5F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void</w:t>
            </w:r>
            <w:r w:rsidRPr="00296E5F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main(String[] args)</w:t>
            </w:r>
          </w:p>
          <w:p w:rsidR="005D6CA1" w:rsidRPr="00296E5F" w:rsidRDefault="005D6CA1" w:rsidP="0065649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296E5F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{</w:t>
            </w:r>
          </w:p>
          <w:p w:rsidR="005D6CA1" w:rsidRPr="00296E5F" w:rsidRDefault="005D6CA1" w:rsidP="0065649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296E5F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   String naziv = </w:t>
            </w:r>
            <w:r w:rsidRPr="00296E5F">
              <w:rPr>
                <w:rFonts w:ascii="Courier New" w:hAnsi="Courier New" w:cs="Courier New"/>
                <w:color w:val="2A00FF"/>
                <w:sz w:val="18"/>
                <w:szCs w:val="18"/>
                <w:lang w:val="bs-Latn-BA"/>
              </w:rPr>
              <w:t>"FIT"</w:t>
            </w:r>
            <w:r w:rsidRPr="00296E5F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;</w:t>
            </w:r>
          </w:p>
          <w:p w:rsidR="005D6CA1" w:rsidRPr="00296E5F" w:rsidRDefault="005D6CA1" w:rsidP="0065649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296E5F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   String grad = </w:t>
            </w:r>
            <w:r w:rsidRPr="00296E5F">
              <w:rPr>
                <w:rFonts w:ascii="Courier New" w:hAnsi="Courier New" w:cs="Courier New"/>
                <w:color w:val="2A00FF"/>
                <w:sz w:val="18"/>
                <w:szCs w:val="18"/>
                <w:lang w:val="bs-Latn-BA"/>
              </w:rPr>
              <w:t>"Mostar"</w:t>
            </w:r>
            <w:r w:rsidRPr="00296E5F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;</w:t>
            </w:r>
          </w:p>
          <w:p w:rsidR="005D6CA1" w:rsidRPr="00296E5F" w:rsidRDefault="005D6CA1" w:rsidP="0065649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296E5F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   System.</w:t>
            </w:r>
            <w:r w:rsidRPr="00296E5F">
              <w:rPr>
                <w:rFonts w:ascii="Courier New" w:hAnsi="Courier New" w:cs="Courier New"/>
                <w:i/>
                <w:iCs/>
                <w:color w:val="0000C0"/>
                <w:sz w:val="18"/>
                <w:szCs w:val="18"/>
                <w:lang w:val="bs-Latn-BA"/>
              </w:rPr>
              <w:t>out</w:t>
            </w:r>
            <w:r w:rsidRPr="00296E5F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.</w:t>
            </w:r>
            <w:r w:rsidRPr="00296E5F">
              <w:rPr>
                <w:rFonts w:ascii="Courier New" w:hAnsi="Courier New" w:cs="Courier New"/>
                <w:b/>
                <w:color w:val="000000"/>
                <w:sz w:val="18"/>
                <w:szCs w:val="18"/>
                <w:lang w:val="bs-Latn-BA"/>
              </w:rPr>
              <w:t>println</w:t>
            </w:r>
            <w:r w:rsidRPr="00296E5F">
              <w:rPr>
                <w:rFonts w:ascii="Courier New" w:hAnsi="Courier New" w:cs="Courier New"/>
                <w:color w:val="000000"/>
                <w:sz w:val="17"/>
                <w:szCs w:val="17"/>
                <w:lang w:val="bs-Latn-BA"/>
              </w:rPr>
              <w:t>(</w:t>
            </w:r>
            <w:r w:rsidRPr="00296E5F">
              <w:rPr>
                <w:rFonts w:ascii="Courier New" w:hAnsi="Courier New" w:cs="Courier New"/>
                <w:color w:val="2A00FF"/>
                <w:sz w:val="17"/>
                <w:szCs w:val="17"/>
                <w:lang w:val="bs-Latn-BA"/>
              </w:rPr>
              <w:t>"Fakultet "</w:t>
            </w:r>
            <w:r w:rsidRPr="00296E5F">
              <w:rPr>
                <w:rFonts w:ascii="Courier New" w:hAnsi="Courier New" w:cs="Courier New"/>
                <w:color w:val="000000"/>
                <w:sz w:val="17"/>
                <w:szCs w:val="17"/>
                <w:lang w:val="bs-Latn-BA"/>
              </w:rPr>
              <w:t xml:space="preserve"> + naziv + </w:t>
            </w:r>
            <w:r w:rsidRPr="00296E5F">
              <w:rPr>
                <w:rFonts w:ascii="Courier New" w:hAnsi="Courier New" w:cs="Courier New"/>
                <w:color w:val="2A00FF"/>
                <w:sz w:val="17"/>
                <w:szCs w:val="17"/>
                <w:lang w:val="bs-Latn-BA"/>
              </w:rPr>
              <w:t>" se nalazi u gradu "</w:t>
            </w:r>
            <w:r w:rsidRPr="00296E5F">
              <w:rPr>
                <w:rFonts w:ascii="Courier New" w:hAnsi="Courier New" w:cs="Courier New"/>
                <w:color w:val="000000"/>
                <w:sz w:val="17"/>
                <w:szCs w:val="17"/>
                <w:lang w:val="bs-Latn-BA"/>
              </w:rPr>
              <w:t xml:space="preserve"> + grad + </w:t>
            </w:r>
            <w:r w:rsidRPr="00296E5F">
              <w:rPr>
                <w:rFonts w:ascii="Courier New" w:hAnsi="Courier New" w:cs="Courier New"/>
                <w:color w:val="2A00FF"/>
                <w:sz w:val="17"/>
                <w:szCs w:val="17"/>
                <w:lang w:val="bs-Latn-BA"/>
              </w:rPr>
              <w:t>"!"</w:t>
            </w:r>
            <w:r w:rsidRPr="00296E5F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);</w:t>
            </w:r>
          </w:p>
          <w:p w:rsidR="005D6CA1" w:rsidRPr="005D58FD" w:rsidRDefault="005D6CA1" w:rsidP="00656498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18"/>
                <w:szCs w:val="18"/>
              </w:rPr>
            </w:pPr>
            <w:r w:rsidRPr="00296E5F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}</w:t>
            </w:r>
          </w:p>
        </w:tc>
      </w:tr>
    </w:tbl>
    <w:p w:rsidR="005D6CA1" w:rsidRPr="005D58FD" w:rsidRDefault="005D6CA1" w:rsidP="005D6CA1">
      <w:pPr>
        <w:pStyle w:val="PlainText"/>
      </w:pPr>
    </w:p>
    <w:p w:rsidR="005D6CA1" w:rsidRPr="005D58FD" w:rsidRDefault="005D6CA1" w:rsidP="00656498">
      <w:pPr>
        <w:pStyle w:val="body0"/>
      </w:pPr>
      <w:r w:rsidRPr="005D58FD">
        <w:t>Slijedi primjer ispisa brojčanih podataka.</w:t>
      </w:r>
    </w:p>
    <w:tbl>
      <w:tblPr>
        <w:tblW w:w="9449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7"/>
        <w:gridCol w:w="8912"/>
      </w:tblGrid>
      <w:tr w:rsidR="005D6CA1" w:rsidRPr="005D58FD" w:rsidTr="009E30D4">
        <w:tc>
          <w:tcPr>
            <w:tcW w:w="537" w:type="dxa"/>
            <w:tcBorders>
              <w:right w:val="single" w:sz="4" w:space="0" w:color="FFFFFF"/>
            </w:tcBorders>
          </w:tcPr>
          <w:p w:rsidR="005D6CA1" w:rsidRPr="005D58FD" w:rsidRDefault="005D6CA1" w:rsidP="00656498">
            <w:pPr>
              <w:pStyle w:val="kd"/>
              <w:rPr>
                <w:noProof w:val="0"/>
              </w:rPr>
            </w:pPr>
            <w:r w:rsidRPr="005D58FD">
              <w:rPr>
                <w:noProof w:val="0"/>
              </w:rPr>
              <w:t>1:</w:t>
            </w:r>
          </w:p>
          <w:p w:rsidR="005D6CA1" w:rsidRPr="005D58FD" w:rsidRDefault="005D6CA1" w:rsidP="00656498">
            <w:pPr>
              <w:pStyle w:val="kd"/>
              <w:rPr>
                <w:noProof w:val="0"/>
              </w:rPr>
            </w:pPr>
            <w:r w:rsidRPr="005D58FD">
              <w:rPr>
                <w:noProof w:val="0"/>
              </w:rPr>
              <w:t>2:</w:t>
            </w:r>
          </w:p>
          <w:p w:rsidR="005D6CA1" w:rsidRPr="005D58FD" w:rsidRDefault="005D6CA1" w:rsidP="00656498">
            <w:pPr>
              <w:pStyle w:val="kd"/>
              <w:rPr>
                <w:noProof w:val="0"/>
              </w:rPr>
            </w:pPr>
            <w:r w:rsidRPr="005D58FD">
              <w:rPr>
                <w:noProof w:val="0"/>
              </w:rPr>
              <w:t>3:</w:t>
            </w:r>
          </w:p>
          <w:p w:rsidR="005D6CA1" w:rsidRPr="005D58FD" w:rsidRDefault="005D6CA1" w:rsidP="00656498">
            <w:pPr>
              <w:pStyle w:val="kd"/>
              <w:rPr>
                <w:noProof w:val="0"/>
              </w:rPr>
            </w:pPr>
            <w:r w:rsidRPr="005D58FD">
              <w:rPr>
                <w:noProof w:val="0"/>
              </w:rPr>
              <w:t>4:</w:t>
            </w:r>
          </w:p>
          <w:p w:rsidR="005D6CA1" w:rsidRPr="005D58FD" w:rsidRDefault="005D6CA1" w:rsidP="00656498">
            <w:pPr>
              <w:pStyle w:val="kd"/>
              <w:rPr>
                <w:noProof w:val="0"/>
              </w:rPr>
            </w:pPr>
            <w:r w:rsidRPr="005D58FD">
              <w:rPr>
                <w:noProof w:val="0"/>
              </w:rPr>
              <w:t>5:</w:t>
            </w:r>
          </w:p>
          <w:p w:rsidR="005D6CA1" w:rsidRPr="005D58FD" w:rsidRDefault="005D6CA1" w:rsidP="00656498">
            <w:pPr>
              <w:pStyle w:val="kd"/>
              <w:rPr>
                <w:noProof w:val="0"/>
              </w:rPr>
            </w:pPr>
            <w:r w:rsidRPr="005D58FD">
              <w:rPr>
                <w:noProof w:val="0"/>
              </w:rPr>
              <w:t>6:</w:t>
            </w:r>
          </w:p>
          <w:p w:rsidR="005D6CA1" w:rsidRPr="005D58FD" w:rsidRDefault="005D6CA1" w:rsidP="00656498">
            <w:pPr>
              <w:pStyle w:val="kd"/>
              <w:rPr>
                <w:noProof w:val="0"/>
              </w:rPr>
            </w:pPr>
            <w:r w:rsidRPr="005D58FD">
              <w:rPr>
                <w:noProof w:val="0"/>
              </w:rPr>
              <w:t>7:</w:t>
            </w:r>
          </w:p>
        </w:tc>
        <w:tc>
          <w:tcPr>
            <w:tcW w:w="8912" w:type="dxa"/>
            <w:tcBorders>
              <w:left w:val="single" w:sz="4" w:space="0" w:color="FFFFFF"/>
            </w:tcBorders>
          </w:tcPr>
          <w:p w:rsidR="005D6CA1" w:rsidRPr="00296E5F" w:rsidRDefault="005D6CA1" w:rsidP="0065649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296E5F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public</w:t>
            </w:r>
            <w:r w:rsidRPr="00296E5F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</w:t>
            </w:r>
            <w:r w:rsidRPr="00296E5F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static</w:t>
            </w:r>
            <w:r w:rsidRPr="00296E5F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</w:t>
            </w:r>
            <w:r w:rsidRPr="00296E5F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void</w:t>
            </w:r>
            <w:r w:rsidRPr="00296E5F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m</w:t>
            </w:r>
            <w:r w:rsidRPr="00296E5F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ain(String[] args)</w:t>
            </w:r>
          </w:p>
          <w:p w:rsidR="005D6CA1" w:rsidRPr="00296E5F" w:rsidRDefault="005D6CA1" w:rsidP="0065649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296E5F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{</w:t>
            </w:r>
          </w:p>
          <w:p w:rsidR="005D6CA1" w:rsidRPr="00296E5F" w:rsidRDefault="005D6CA1" w:rsidP="0065649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296E5F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   String naziv = </w:t>
            </w:r>
            <w:r w:rsidRPr="00296E5F">
              <w:rPr>
                <w:rFonts w:ascii="Courier New" w:hAnsi="Courier New" w:cs="Courier New"/>
                <w:color w:val="2A00FF"/>
                <w:sz w:val="18"/>
                <w:szCs w:val="18"/>
                <w:lang w:val="bs-Latn-BA"/>
              </w:rPr>
              <w:t>"FIT"</w:t>
            </w:r>
            <w:r w:rsidRPr="00296E5F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;</w:t>
            </w:r>
          </w:p>
          <w:p w:rsidR="005D6CA1" w:rsidRPr="00296E5F" w:rsidRDefault="005D6CA1" w:rsidP="0065649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296E5F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   Integer godina = 2007;</w:t>
            </w:r>
          </w:p>
          <w:p w:rsidR="005D6CA1" w:rsidRPr="00296E5F" w:rsidRDefault="005D6CA1" w:rsidP="0065649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</w:p>
          <w:p w:rsidR="005D6CA1" w:rsidRPr="00296E5F" w:rsidRDefault="005D6CA1" w:rsidP="0065649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296E5F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   System.</w:t>
            </w:r>
            <w:r w:rsidRPr="00296E5F">
              <w:rPr>
                <w:rFonts w:ascii="Courier New" w:hAnsi="Courier New" w:cs="Courier New"/>
                <w:i/>
                <w:iCs/>
                <w:color w:val="0000C0"/>
                <w:sz w:val="18"/>
                <w:szCs w:val="18"/>
                <w:lang w:val="bs-Latn-BA"/>
              </w:rPr>
              <w:t>out</w:t>
            </w:r>
            <w:r w:rsidRPr="00296E5F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.println(</w:t>
            </w:r>
            <w:r w:rsidRPr="00296E5F">
              <w:rPr>
                <w:rFonts w:ascii="Courier New" w:hAnsi="Courier New" w:cs="Courier New"/>
                <w:color w:val="2A00FF"/>
                <w:sz w:val="18"/>
                <w:szCs w:val="18"/>
                <w:lang w:val="bs-Latn-BA"/>
              </w:rPr>
              <w:t>"Copyright by "</w:t>
            </w:r>
            <w:r w:rsidRPr="00296E5F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+ naziv + </w:t>
            </w:r>
            <w:r w:rsidRPr="00296E5F">
              <w:rPr>
                <w:rFonts w:ascii="Courier New" w:hAnsi="Courier New" w:cs="Courier New"/>
                <w:color w:val="2A00FF"/>
                <w:sz w:val="18"/>
                <w:szCs w:val="18"/>
                <w:lang w:val="bs-Latn-BA"/>
              </w:rPr>
              <w:t>", "</w:t>
            </w:r>
            <w:r w:rsidRPr="00296E5F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+ godina</w:t>
            </w:r>
            <w:r w:rsidRPr="00296E5F">
              <w:rPr>
                <w:rFonts w:ascii="Courier New" w:hAnsi="Courier New" w:cs="Courier New"/>
                <w:b/>
                <w:color w:val="000000"/>
                <w:sz w:val="18"/>
                <w:szCs w:val="18"/>
                <w:lang w:val="bs-Latn-BA"/>
              </w:rPr>
              <w:t>.toString()</w:t>
            </w:r>
            <w:r w:rsidRPr="00296E5F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);  </w:t>
            </w:r>
          </w:p>
          <w:p w:rsidR="005D6CA1" w:rsidRPr="005D58FD" w:rsidRDefault="005D6CA1" w:rsidP="00656498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18"/>
                <w:szCs w:val="18"/>
              </w:rPr>
            </w:pPr>
            <w:r w:rsidRPr="00296E5F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}</w:t>
            </w:r>
          </w:p>
        </w:tc>
      </w:tr>
    </w:tbl>
    <w:p w:rsidR="005D6CA1" w:rsidRPr="005D58FD" w:rsidRDefault="005D6CA1" w:rsidP="005D6CA1">
      <w:pPr>
        <w:pStyle w:val="PlainText"/>
      </w:pPr>
    </w:p>
    <w:p w:rsidR="005D6CA1" w:rsidRPr="005D58FD" w:rsidRDefault="005D6CA1" w:rsidP="00656498">
      <w:pPr>
        <w:pStyle w:val="body0"/>
      </w:pPr>
      <w:r w:rsidRPr="005D58FD">
        <w:t xml:space="preserve">U prethodnom primjeru možemo </w:t>
      </w:r>
      <w:r w:rsidR="00BD1665">
        <w:t>izostaviti</w:t>
      </w:r>
      <w:r w:rsidRPr="005D58FD">
        <w:t xml:space="preserve"> poziv funkcije </w:t>
      </w:r>
      <w:proofErr w:type="spellStart"/>
      <w:r w:rsidRPr="00656498">
        <w:rPr>
          <w:rFonts w:ascii="Courier New" w:hAnsi="Courier New" w:cs="Courier New"/>
          <w:b/>
        </w:rPr>
        <w:t>toString</w:t>
      </w:r>
      <w:proofErr w:type="spellEnd"/>
      <w:r w:rsidRPr="005D58FD">
        <w:t xml:space="preserve">. Sljedeći primjer je </w:t>
      </w:r>
      <w:r>
        <w:t xml:space="preserve">ekvivalentan </w:t>
      </w:r>
      <w:r w:rsidRPr="005D58FD">
        <w:t>kao prethodni.</w:t>
      </w:r>
    </w:p>
    <w:tbl>
      <w:tblPr>
        <w:tblW w:w="9449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7"/>
        <w:gridCol w:w="8912"/>
      </w:tblGrid>
      <w:tr w:rsidR="005D6CA1" w:rsidRPr="005D58FD" w:rsidTr="009E30D4">
        <w:tc>
          <w:tcPr>
            <w:tcW w:w="537" w:type="dxa"/>
            <w:tcBorders>
              <w:right w:val="single" w:sz="4" w:space="0" w:color="FFFFFF"/>
            </w:tcBorders>
          </w:tcPr>
          <w:p w:rsidR="005D6CA1" w:rsidRPr="005D58FD" w:rsidRDefault="005D6CA1" w:rsidP="00656498">
            <w:pPr>
              <w:pStyle w:val="kd"/>
              <w:rPr>
                <w:noProof w:val="0"/>
              </w:rPr>
            </w:pPr>
            <w:r w:rsidRPr="005D58FD">
              <w:rPr>
                <w:noProof w:val="0"/>
              </w:rPr>
              <w:t>1:</w:t>
            </w:r>
          </w:p>
          <w:p w:rsidR="005D6CA1" w:rsidRPr="005D58FD" w:rsidRDefault="005D6CA1" w:rsidP="00656498">
            <w:pPr>
              <w:pStyle w:val="kd"/>
              <w:rPr>
                <w:noProof w:val="0"/>
              </w:rPr>
            </w:pPr>
            <w:r w:rsidRPr="005D58FD">
              <w:rPr>
                <w:noProof w:val="0"/>
              </w:rPr>
              <w:t>2:</w:t>
            </w:r>
          </w:p>
          <w:p w:rsidR="005D6CA1" w:rsidRPr="005D58FD" w:rsidRDefault="005D6CA1" w:rsidP="00656498">
            <w:pPr>
              <w:pStyle w:val="kd"/>
              <w:rPr>
                <w:noProof w:val="0"/>
              </w:rPr>
            </w:pPr>
            <w:r w:rsidRPr="005D58FD">
              <w:rPr>
                <w:noProof w:val="0"/>
              </w:rPr>
              <w:t>3:</w:t>
            </w:r>
          </w:p>
          <w:p w:rsidR="005D6CA1" w:rsidRPr="005D58FD" w:rsidRDefault="005D6CA1" w:rsidP="00656498">
            <w:pPr>
              <w:pStyle w:val="kd"/>
              <w:rPr>
                <w:noProof w:val="0"/>
              </w:rPr>
            </w:pPr>
            <w:r w:rsidRPr="005D58FD">
              <w:rPr>
                <w:noProof w:val="0"/>
              </w:rPr>
              <w:t>4:</w:t>
            </w:r>
          </w:p>
          <w:p w:rsidR="005D6CA1" w:rsidRPr="005D58FD" w:rsidRDefault="005D6CA1" w:rsidP="00656498">
            <w:pPr>
              <w:pStyle w:val="kd"/>
              <w:rPr>
                <w:noProof w:val="0"/>
              </w:rPr>
            </w:pPr>
            <w:r w:rsidRPr="005D58FD">
              <w:rPr>
                <w:noProof w:val="0"/>
              </w:rPr>
              <w:t>5:</w:t>
            </w:r>
          </w:p>
          <w:p w:rsidR="005D6CA1" w:rsidRPr="005D58FD" w:rsidRDefault="005D6CA1" w:rsidP="00656498">
            <w:pPr>
              <w:pStyle w:val="kd"/>
              <w:rPr>
                <w:noProof w:val="0"/>
              </w:rPr>
            </w:pPr>
            <w:r w:rsidRPr="005D58FD">
              <w:rPr>
                <w:noProof w:val="0"/>
              </w:rPr>
              <w:t>6:</w:t>
            </w:r>
          </w:p>
          <w:p w:rsidR="005D6CA1" w:rsidRPr="005D58FD" w:rsidRDefault="005D6CA1" w:rsidP="00656498">
            <w:pPr>
              <w:pStyle w:val="kd"/>
              <w:rPr>
                <w:noProof w:val="0"/>
              </w:rPr>
            </w:pPr>
            <w:r w:rsidRPr="005D58FD">
              <w:rPr>
                <w:noProof w:val="0"/>
              </w:rPr>
              <w:t>7:</w:t>
            </w:r>
          </w:p>
        </w:tc>
        <w:tc>
          <w:tcPr>
            <w:tcW w:w="8912" w:type="dxa"/>
            <w:tcBorders>
              <w:left w:val="single" w:sz="4" w:space="0" w:color="FFFFFF"/>
            </w:tcBorders>
          </w:tcPr>
          <w:p w:rsidR="005D6CA1" w:rsidRPr="00296E5F" w:rsidRDefault="005D6CA1" w:rsidP="0065649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296E5F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public</w:t>
            </w:r>
            <w:r w:rsidRPr="00296E5F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</w:t>
            </w:r>
            <w:r w:rsidRPr="00296E5F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static</w:t>
            </w:r>
            <w:r w:rsidRPr="00296E5F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</w:t>
            </w:r>
            <w:r w:rsidRPr="00296E5F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void</w:t>
            </w:r>
            <w:r w:rsidRPr="00296E5F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m</w:t>
            </w:r>
            <w:r w:rsidRPr="00296E5F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ain(String[] args)</w:t>
            </w:r>
          </w:p>
          <w:p w:rsidR="005D6CA1" w:rsidRPr="00296E5F" w:rsidRDefault="005D6CA1" w:rsidP="0065649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296E5F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{</w:t>
            </w:r>
          </w:p>
          <w:p w:rsidR="005D6CA1" w:rsidRPr="00296E5F" w:rsidRDefault="005D6CA1" w:rsidP="0065649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296E5F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   String naziv = </w:t>
            </w:r>
            <w:r w:rsidRPr="00296E5F">
              <w:rPr>
                <w:rFonts w:ascii="Courier New" w:hAnsi="Courier New" w:cs="Courier New"/>
                <w:color w:val="2A00FF"/>
                <w:sz w:val="18"/>
                <w:szCs w:val="18"/>
                <w:lang w:val="bs-Latn-BA"/>
              </w:rPr>
              <w:t>"FIT"</w:t>
            </w:r>
            <w:r w:rsidRPr="00296E5F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;</w:t>
            </w:r>
          </w:p>
          <w:p w:rsidR="005D6CA1" w:rsidRPr="00296E5F" w:rsidRDefault="005D6CA1" w:rsidP="0065649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296E5F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   Integer godina = 2007;</w:t>
            </w:r>
          </w:p>
          <w:p w:rsidR="005D6CA1" w:rsidRPr="00296E5F" w:rsidRDefault="005D6CA1" w:rsidP="0065649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</w:p>
          <w:p w:rsidR="005D6CA1" w:rsidRPr="00296E5F" w:rsidRDefault="005D6CA1" w:rsidP="0065649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296E5F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   System.</w:t>
            </w:r>
            <w:r w:rsidRPr="00296E5F">
              <w:rPr>
                <w:rFonts w:ascii="Courier New" w:hAnsi="Courier New" w:cs="Courier New"/>
                <w:i/>
                <w:iCs/>
                <w:color w:val="0000C0"/>
                <w:sz w:val="18"/>
                <w:szCs w:val="18"/>
                <w:lang w:val="bs-Latn-BA"/>
              </w:rPr>
              <w:t>out</w:t>
            </w:r>
            <w:r w:rsidRPr="00296E5F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.println(</w:t>
            </w:r>
            <w:r w:rsidRPr="00296E5F">
              <w:rPr>
                <w:rFonts w:ascii="Courier New" w:hAnsi="Courier New" w:cs="Courier New"/>
                <w:color w:val="2A00FF"/>
                <w:sz w:val="18"/>
                <w:szCs w:val="18"/>
                <w:lang w:val="bs-Latn-BA"/>
              </w:rPr>
              <w:t>"Copyright by "</w:t>
            </w:r>
            <w:r w:rsidRPr="00296E5F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+ naziv + </w:t>
            </w:r>
            <w:r w:rsidRPr="00296E5F">
              <w:rPr>
                <w:rFonts w:ascii="Courier New" w:hAnsi="Courier New" w:cs="Courier New"/>
                <w:color w:val="2A00FF"/>
                <w:sz w:val="18"/>
                <w:szCs w:val="18"/>
                <w:lang w:val="bs-Latn-BA"/>
              </w:rPr>
              <w:t>", 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+ godina</w:t>
            </w:r>
            <w:r w:rsidRPr="00296E5F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);  </w:t>
            </w:r>
          </w:p>
          <w:p w:rsidR="005D6CA1" w:rsidRPr="005D58FD" w:rsidRDefault="005D6CA1" w:rsidP="00656498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18"/>
                <w:szCs w:val="18"/>
              </w:rPr>
            </w:pPr>
            <w:r w:rsidRPr="00296E5F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}</w:t>
            </w:r>
          </w:p>
        </w:tc>
      </w:tr>
    </w:tbl>
    <w:p w:rsidR="005D6CA1" w:rsidRPr="005D58FD" w:rsidRDefault="005D6CA1" w:rsidP="005D6CA1">
      <w:pPr>
        <w:pStyle w:val="PlainText"/>
      </w:pPr>
    </w:p>
    <w:p w:rsidR="005D6CA1" w:rsidRPr="005D58FD" w:rsidRDefault="005D6CA1" w:rsidP="00BD1665">
      <w:pPr>
        <w:pStyle w:val="body0"/>
      </w:pPr>
      <w:r w:rsidRPr="005D58FD">
        <w:t xml:space="preserve">Šta će se </w:t>
      </w:r>
      <w:proofErr w:type="spellStart"/>
      <w:r w:rsidRPr="005D58FD">
        <w:t>ispisatu</w:t>
      </w:r>
      <w:proofErr w:type="spellEnd"/>
      <w:r w:rsidRPr="005D58FD">
        <w:t xml:space="preserve"> u sljedećem programu?</w:t>
      </w:r>
    </w:p>
    <w:tbl>
      <w:tblPr>
        <w:tblW w:w="9449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7"/>
        <w:gridCol w:w="8912"/>
      </w:tblGrid>
      <w:tr w:rsidR="005D6CA1" w:rsidRPr="00380741" w:rsidTr="009E30D4">
        <w:tc>
          <w:tcPr>
            <w:tcW w:w="537" w:type="dxa"/>
            <w:tcBorders>
              <w:right w:val="single" w:sz="4" w:space="0" w:color="FFFFFF"/>
            </w:tcBorders>
          </w:tcPr>
          <w:p w:rsidR="005D6CA1" w:rsidRPr="00380741" w:rsidRDefault="005D6CA1" w:rsidP="00656498">
            <w:pPr>
              <w:pStyle w:val="kd"/>
              <w:rPr>
                <w:noProof w:val="0"/>
              </w:rPr>
            </w:pPr>
            <w:r w:rsidRPr="00380741">
              <w:rPr>
                <w:noProof w:val="0"/>
              </w:rPr>
              <w:t>1:</w:t>
            </w:r>
          </w:p>
          <w:p w:rsidR="005D6CA1" w:rsidRPr="00380741" w:rsidRDefault="005D6CA1" w:rsidP="00656498">
            <w:pPr>
              <w:pStyle w:val="kd"/>
              <w:rPr>
                <w:noProof w:val="0"/>
              </w:rPr>
            </w:pPr>
            <w:r w:rsidRPr="00380741">
              <w:rPr>
                <w:noProof w:val="0"/>
              </w:rPr>
              <w:t>2:</w:t>
            </w:r>
          </w:p>
          <w:p w:rsidR="005D6CA1" w:rsidRPr="00380741" w:rsidRDefault="005D6CA1" w:rsidP="00656498">
            <w:pPr>
              <w:pStyle w:val="kd"/>
              <w:rPr>
                <w:noProof w:val="0"/>
              </w:rPr>
            </w:pPr>
            <w:r w:rsidRPr="00380741">
              <w:rPr>
                <w:noProof w:val="0"/>
              </w:rPr>
              <w:t>3:</w:t>
            </w:r>
          </w:p>
          <w:p w:rsidR="005D6CA1" w:rsidRPr="00380741" w:rsidRDefault="005D6CA1" w:rsidP="00656498">
            <w:pPr>
              <w:pStyle w:val="kd"/>
              <w:rPr>
                <w:noProof w:val="0"/>
              </w:rPr>
            </w:pPr>
            <w:r w:rsidRPr="00380741">
              <w:rPr>
                <w:noProof w:val="0"/>
              </w:rPr>
              <w:t>4:</w:t>
            </w:r>
          </w:p>
          <w:p w:rsidR="005D6CA1" w:rsidRPr="00380741" w:rsidRDefault="005D6CA1" w:rsidP="00656498">
            <w:pPr>
              <w:pStyle w:val="kd"/>
              <w:rPr>
                <w:noProof w:val="0"/>
              </w:rPr>
            </w:pPr>
            <w:r w:rsidRPr="00380741">
              <w:rPr>
                <w:noProof w:val="0"/>
              </w:rPr>
              <w:t>5:</w:t>
            </w:r>
          </w:p>
          <w:p w:rsidR="005D6CA1" w:rsidRPr="00380741" w:rsidRDefault="005D6CA1" w:rsidP="00656498">
            <w:pPr>
              <w:pStyle w:val="kd"/>
              <w:rPr>
                <w:noProof w:val="0"/>
              </w:rPr>
            </w:pPr>
            <w:r w:rsidRPr="00380741">
              <w:rPr>
                <w:noProof w:val="0"/>
              </w:rPr>
              <w:t>6:</w:t>
            </w:r>
          </w:p>
          <w:p w:rsidR="005D6CA1" w:rsidRPr="00380741" w:rsidRDefault="005D6CA1" w:rsidP="00656498">
            <w:pPr>
              <w:pStyle w:val="kd"/>
              <w:rPr>
                <w:noProof w:val="0"/>
              </w:rPr>
            </w:pPr>
            <w:r w:rsidRPr="00380741">
              <w:rPr>
                <w:noProof w:val="0"/>
              </w:rPr>
              <w:t>7:</w:t>
            </w:r>
          </w:p>
          <w:p w:rsidR="005D6CA1" w:rsidRPr="00380741" w:rsidRDefault="005D6CA1" w:rsidP="00656498">
            <w:pPr>
              <w:pStyle w:val="kd"/>
              <w:rPr>
                <w:noProof w:val="0"/>
              </w:rPr>
            </w:pPr>
            <w:r w:rsidRPr="00380741">
              <w:rPr>
                <w:noProof w:val="0"/>
              </w:rPr>
              <w:t>8:</w:t>
            </w:r>
          </w:p>
          <w:p w:rsidR="005D6CA1" w:rsidRPr="00380741" w:rsidRDefault="005D6CA1" w:rsidP="00656498">
            <w:pPr>
              <w:pStyle w:val="kd"/>
              <w:rPr>
                <w:noProof w:val="0"/>
              </w:rPr>
            </w:pPr>
            <w:r w:rsidRPr="00380741">
              <w:rPr>
                <w:noProof w:val="0"/>
              </w:rPr>
              <w:t>9:</w:t>
            </w:r>
          </w:p>
        </w:tc>
        <w:tc>
          <w:tcPr>
            <w:tcW w:w="8912" w:type="dxa"/>
            <w:tcBorders>
              <w:left w:val="single" w:sz="4" w:space="0" w:color="FFFFFF"/>
            </w:tcBorders>
          </w:tcPr>
          <w:p w:rsidR="005D6CA1" w:rsidRPr="00380741" w:rsidRDefault="005D6CA1" w:rsidP="0065649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38074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public</w:t>
            </w:r>
            <w:r w:rsidRPr="00380741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</w:t>
            </w:r>
            <w:r w:rsidRPr="0038074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static</w:t>
            </w:r>
            <w:r w:rsidRPr="00380741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</w:t>
            </w:r>
            <w:r w:rsidRPr="0038074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void</w:t>
            </w:r>
            <w:r w:rsidRPr="00380741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m</w:t>
            </w:r>
            <w:r w:rsidRPr="00380741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ain(String[] args)</w:t>
            </w:r>
          </w:p>
          <w:p w:rsidR="005D6CA1" w:rsidRPr="00380741" w:rsidRDefault="005D6CA1" w:rsidP="0065649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380741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{</w:t>
            </w:r>
          </w:p>
          <w:p w:rsidR="005D6CA1" w:rsidRPr="00380741" w:rsidRDefault="005D6CA1" w:rsidP="0065649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380741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   String naziv = </w:t>
            </w:r>
            <w:r w:rsidRPr="00380741">
              <w:rPr>
                <w:rFonts w:ascii="Courier New" w:hAnsi="Courier New" w:cs="Courier New"/>
                <w:color w:val="2A00FF"/>
                <w:sz w:val="18"/>
                <w:szCs w:val="18"/>
                <w:lang w:val="bs-Latn-BA"/>
              </w:rPr>
              <w:t>"FIT"</w:t>
            </w:r>
            <w:r w:rsidRPr="00380741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;</w:t>
            </w:r>
          </w:p>
          <w:p w:rsidR="005D6CA1" w:rsidRPr="00380741" w:rsidRDefault="005D6CA1" w:rsidP="0065649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380741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   Integer godina = 2007;</w:t>
            </w:r>
          </w:p>
          <w:p w:rsidR="005D6CA1" w:rsidRPr="00380741" w:rsidRDefault="005D6CA1" w:rsidP="0065649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</w:p>
          <w:p w:rsidR="005D6CA1" w:rsidRPr="00380741" w:rsidRDefault="005D6CA1" w:rsidP="0065649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380741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   System.</w:t>
            </w:r>
            <w:r w:rsidRPr="00380741">
              <w:rPr>
                <w:rFonts w:ascii="Courier New" w:hAnsi="Courier New" w:cs="Courier New"/>
                <w:i/>
                <w:iCs/>
                <w:color w:val="0000C0"/>
                <w:sz w:val="18"/>
                <w:szCs w:val="18"/>
                <w:lang w:val="bs-Latn-BA"/>
              </w:rPr>
              <w:t>out</w:t>
            </w:r>
            <w:r w:rsidRPr="00380741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.println(</w:t>
            </w:r>
            <w:r w:rsidRPr="00380741">
              <w:rPr>
                <w:rFonts w:ascii="Courier New" w:hAnsi="Courier New" w:cs="Courier New"/>
                <w:color w:val="2A00FF"/>
                <w:sz w:val="18"/>
                <w:szCs w:val="18"/>
                <w:lang w:val="bs-Latn-BA"/>
              </w:rPr>
              <w:t>"Copyright by "</w:t>
            </w:r>
            <w:r w:rsidRPr="00380741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+ naziv + </w:t>
            </w:r>
            <w:r w:rsidRPr="00380741">
              <w:rPr>
                <w:rFonts w:ascii="Courier New" w:hAnsi="Courier New" w:cs="Courier New"/>
                <w:color w:val="2A00FF"/>
                <w:sz w:val="18"/>
                <w:szCs w:val="18"/>
                <w:lang w:val="bs-Latn-BA"/>
              </w:rPr>
              <w:t>", "</w:t>
            </w:r>
            <w:r w:rsidRPr="00380741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+ godina.toString()); </w:t>
            </w:r>
          </w:p>
          <w:p w:rsidR="005D6CA1" w:rsidRPr="00380741" w:rsidRDefault="005D6CA1" w:rsidP="0065649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380741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   System.</w:t>
            </w:r>
            <w:r w:rsidRPr="00380741">
              <w:rPr>
                <w:rFonts w:ascii="Courier New" w:hAnsi="Courier New" w:cs="Courier New"/>
                <w:i/>
                <w:iCs/>
                <w:color w:val="0000C0"/>
                <w:sz w:val="18"/>
                <w:szCs w:val="18"/>
                <w:lang w:val="bs-Latn-BA"/>
              </w:rPr>
              <w:t>out</w:t>
            </w:r>
            <w:r w:rsidRPr="00380741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.println(</w:t>
            </w:r>
            <w:r w:rsidRPr="00380741">
              <w:rPr>
                <w:rFonts w:ascii="Courier New" w:hAnsi="Courier New" w:cs="Courier New"/>
                <w:color w:val="2A00FF"/>
                <w:sz w:val="18"/>
                <w:szCs w:val="18"/>
                <w:lang w:val="bs-Latn-BA"/>
              </w:rPr>
              <w:t>"Copyright by "</w:t>
            </w:r>
            <w:r w:rsidRPr="00380741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+ naziv + </w:t>
            </w:r>
            <w:r w:rsidRPr="00380741">
              <w:rPr>
                <w:rFonts w:ascii="Courier New" w:hAnsi="Courier New" w:cs="Courier New"/>
                <w:color w:val="2A00FF"/>
                <w:sz w:val="18"/>
                <w:szCs w:val="18"/>
                <w:lang w:val="bs-Latn-BA"/>
              </w:rPr>
              <w:t>", "</w:t>
            </w:r>
            <w:r w:rsidRPr="00380741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+ (godina + 1));</w:t>
            </w:r>
          </w:p>
          <w:p w:rsidR="005D6CA1" w:rsidRPr="00380741" w:rsidRDefault="005D6CA1" w:rsidP="0065649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380741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   System.</w:t>
            </w:r>
            <w:r w:rsidRPr="00380741">
              <w:rPr>
                <w:rFonts w:ascii="Courier New" w:hAnsi="Courier New" w:cs="Courier New"/>
                <w:i/>
                <w:iCs/>
                <w:color w:val="0000C0"/>
                <w:sz w:val="18"/>
                <w:szCs w:val="18"/>
                <w:lang w:val="bs-Latn-BA"/>
              </w:rPr>
              <w:t>out</w:t>
            </w:r>
            <w:r w:rsidRPr="00380741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.println(</w:t>
            </w:r>
            <w:r w:rsidRPr="00380741">
              <w:rPr>
                <w:rFonts w:ascii="Courier New" w:hAnsi="Courier New" w:cs="Courier New"/>
                <w:color w:val="2A00FF"/>
                <w:sz w:val="18"/>
                <w:szCs w:val="18"/>
                <w:lang w:val="bs-Latn-BA"/>
              </w:rPr>
              <w:t>"Copyright by "</w:t>
            </w:r>
            <w:r w:rsidRPr="00380741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+ naziv + </w:t>
            </w:r>
            <w:r w:rsidRPr="00380741">
              <w:rPr>
                <w:rFonts w:ascii="Courier New" w:hAnsi="Courier New" w:cs="Courier New"/>
                <w:color w:val="2A00FF"/>
                <w:sz w:val="18"/>
                <w:szCs w:val="18"/>
                <w:lang w:val="bs-Latn-BA"/>
              </w:rPr>
              <w:t>", "</w:t>
            </w:r>
            <w:r w:rsidRPr="00380741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+ godina + 1); </w:t>
            </w:r>
          </w:p>
          <w:p w:rsidR="005D6CA1" w:rsidRPr="00380741" w:rsidRDefault="005D6CA1" w:rsidP="00656498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18"/>
                <w:szCs w:val="18"/>
              </w:rPr>
            </w:pPr>
            <w:r w:rsidRPr="00380741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}</w:t>
            </w:r>
          </w:p>
        </w:tc>
      </w:tr>
    </w:tbl>
    <w:p w:rsidR="005D6CA1" w:rsidRPr="005D58FD" w:rsidRDefault="005D6CA1" w:rsidP="005D6CA1">
      <w:pPr>
        <w:pStyle w:val="tijelo"/>
      </w:pPr>
    </w:p>
    <w:p w:rsidR="00BD1665" w:rsidRDefault="00BD1665">
      <w:pPr>
        <w:widowControl/>
        <w:spacing w:before="0" w:after="0" w:line="240" w:lineRule="auto"/>
        <w:jc w:val="left"/>
        <w:rPr>
          <w:rFonts w:ascii="Arial" w:hAnsi="Arial"/>
          <w:b/>
          <w:sz w:val="24"/>
        </w:rPr>
      </w:pPr>
      <w:r>
        <w:br w:type="page"/>
      </w:r>
    </w:p>
    <w:p w:rsidR="005D6CA1" w:rsidRPr="005D58FD" w:rsidRDefault="009E30D4" w:rsidP="00BD1665">
      <w:pPr>
        <w:pStyle w:val="Heading1"/>
      </w:pPr>
      <w:bookmarkStart w:id="5" w:name="_Toc371582991"/>
      <w:r>
        <w:lastRenderedPageBreak/>
        <w:t>Uč</w:t>
      </w:r>
      <w:r w:rsidR="00BD1665">
        <w:t>ita</w:t>
      </w:r>
      <w:r>
        <w:t>va</w:t>
      </w:r>
      <w:r w:rsidR="00BD1665">
        <w:t xml:space="preserve">nje vrijednosti sa </w:t>
      </w:r>
      <w:proofErr w:type="spellStart"/>
      <w:r w:rsidR="00BD1665">
        <w:t>konzolnog</w:t>
      </w:r>
      <w:proofErr w:type="spellEnd"/>
      <w:r w:rsidR="00BD1665">
        <w:t xml:space="preserve"> prozora</w:t>
      </w:r>
      <w:bookmarkEnd w:id="5"/>
    </w:p>
    <w:p w:rsidR="00281B96" w:rsidRDefault="009E30D4" w:rsidP="00281B96">
      <w:pPr>
        <w:pStyle w:val="Heading2"/>
      </w:pPr>
      <w:bookmarkStart w:id="6" w:name="_Toc371582992"/>
      <w:r>
        <w:t>Uči</w:t>
      </w:r>
      <w:r w:rsidR="00281B96">
        <w:t>ta</w:t>
      </w:r>
      <w:r>
        <w:t>va</w:t>
      </w:r>
      <w:r w:rsidR="00281B96">
        <w:t xml:space="preserve">nje podatka tipa </w:t>
      </w:r>
      <w:proofErr w:type="spellStart"/>
      <w:r w:rsidR="00281B96">
        <w:t>string</w:t>
      </w:r>
      <w:bookmarkEnd w:id="6"/>
      <w:proofErr w:type="spellEnd"/>
    </w:p>
    <w:p w:rsidR="00656498" w:rsidRDefault="005D6CA1" w:rsidP="00BD1665">
      <w:pPr>
        <w:pStyle w:val="body0"/>
      </w:pPr>
      <w:r w:rsidRPr="005D58FD">
        <w:t xml:space="preserve">Učitavanje sa tastature se vrši pomoću funkcija </w:t>
      </w:r>
      <w:proofErr w:type="spellStart"/>
      <w:r w:rsidRPr="00BD1665">
        <w:rPr>
          <w:rFonts w:ascii="Courier New" w:hAnsi="Courier New" w:cs="Courier New"/>
          <w:b/>
        </w:rPr>
        <w:t>readLine</w:t>
      </w:r>
      <w:proofErr w:type="spellEnd"/>
      <w:r w:rsidRPr="005D58FD">
        <w:t xml:space="preserve"> koje se nalaze u klasi </w:t>
      </w:r>
      <w:r w:rsidRPr="00BD1665">
        <w:rPr>
          <w:rFonts w:ascii="Courier New" w:hAnsi="Courier New" w:cs="Courier New"/>
          <w:b/>
          <w:color w:val="000000"/>
          <w:szCs w:val="17"/>
          <w:lang w:val="bs-Latn-BA"/>
        </w:rPr>
        <w:t>BufferedReader</w:t>
      </w:r>
      <w:r w:rsidRPr="005D58FD">
        <w:t xml:space="preserve">. Slijedi primjer učitavanja </w:t>
      </w:r>
      <w:proofErr w:type="spellStart"/>
      <w:r w:rsidRPr="005D58FD">
        <w:t>stringova</w:t>
      </w:r>
      <w:proofErr w:type="spellEnd"/>
      <w:r w:rsidRPr="005D58FD">
        <w:t>.</w:t>
      </w:r>
    </w:p>
    <w:tbl>
      <w:tblPr>
        <w:tblW w:w="9449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908"/>
      </w:tblGrid>
      <w:tr w:rsidR="005D6CA1" w:rsidRPr="009D58AB" w:rsidTr="00BD1665">
        <w:tc>
          <w:tcPr>
            <w:tcW w:w="541" w:type="dxa"/>
            <w:tcBorders>
              <w:right w:val="single" w:sz="4" w:space="0" w:color="FFFFFF"/>
            </w:tcBorders>
          </w:tcPr>
          <w:p w:rsidR="005D6CA1" w:rsidRPr="009D58AB" w:rsidRDefault="005D6CA1" w:rsidP="00656498">
            <w:pPr>
              <w:pStyle w:val="kd"/>
              <w:rPr>
                <w:noProof w:val="0"/>
              </w:rPr>
            </w:pPr>
            <w:r w:rsidRPr="009D58AB">
              <w:rPr>
                <w:noProof w:val="0"/>
              </w:rPr>
              <w:t>1:</w:t>
            </w:r>
          </w:p>
          <w:p w:rsidR="005D6CA1" w:rsidRPr="009D58AB" w:rsidRDefault="005D6CA1" w:rsidP="00656498">
            <w:pPr>
              <w:pStyle w:val="kd"/>
              <w:rPr>
                <w:noProof w:val="0"/>
              </w:rPr>
            </w:pPr>
            <w:r w:rsidRPr="009D58AB">
              <w:rPr>
                <w:noProof w:val="0"/>
              </w:rPr>
              <w:t>2:</w:t>
            </w:r>
          </w:p>
          <w:p w:rsidR="005D6CA1" w:rsidRPr="009D58AB" w:rsidRDefault="005D6CA1" w:rsidP="00656498">
            <w:pPr>
              <w:pStyle w:val="kd"/>
              <w:rPr>
                <w:noProof w:val="0"/>
              </w:rPr>
            </w:pPr>
            <w:r w:rsidRPr="009D58AB">
              <w:rPr>
                <w:noProof w:val="0"/>
              </w:rPr>
              <w:t>3:</w:t>
            </w:r>
          </w:p>
          <w:p w:rsidR="005D6CA1" w:rsidRPr="009D58AB" w:rsidRDefault="005D6CA1" w:rsidP="00656498">
            <w:pPr>
              <w:pStyle w:val="kd"/>
              <w:rPr>
                <w:noProof w:val="0"/>
              </w:rPr>
            </w:pPr>
            <w:r w:rsidRPr="009D58AB">
              <w:rPr>
                <w:noProof w:val="0"/>
              </w:rPr>
              <w:t>4:</w:t>
            </w:r>
          </w:p>
          <w:p w:rsidR="005D6CA1" w:rsidRPr="009D58AB" w:rsidRDefault="005D6CA1" w:rsidP="00656498">
            <w:pPr>
              <w:pStyle w:val="kd"/>
              <w:rPr>
                <w:noProof w:val="0"/>
              </w:rPr>
            </w:pPr>
            <w:r w:rsidRPr="009D58AB">
              <w:rPr>
                <w:noProof w:val="0"/>
              </w:rPr>
              <w:t>5:</w:t>
            </w:r>
          </w:p>
          <w:p w:rsidR="005D6CA1" w:rsidRPr="009D58AB" w:rsidRDefault="005D6CA1" w:rsidP="00656498">
            <w:pPr>
              <w:pStyle w:val="kd"/>
              <w:rPr>
                <w:noProof w:val="0"/>
              </w:rPr>
            </w:pPr>
            <w:r w:rsidRPr="009D58AB">
              <w:rPr>
                <w:noProof w:val="0"/>
              </w:rPr>
              <w:t>6:</w:t>
            </w:r>
          </w:p>
          <w:p w:rsidR="005D6CA1" w:rsidRPr="009D58AB" w:rsidRDefault="005D6CA1" w:rsidP="00656498">
            <w:pPr>
              <w:pStyle w:val="kd"/>
              <w:rPr>
                <w:noProof w:val="0"/>
              </w:rPr>
            </w:pPr>
            <w:r w:rsidRPr="009D58AB">
              <w:rPr>
                <w:noProof w:val="0"/>
              </w:rPr>
              <w:t>7:</w:t>
            </w:r>
          </w:p>
          <w:p w:rsidR="005D6CA1" w:rsidRPr="009D58AB" w:rsidRDefault="005D6CA1" w:rsidP="00656498">
            <w:pPr>
              <w:pStyle w:val="kd"/>
              <w:rPr>
                <w:noProof w:val="0"/>
              </w:rPr>
            </w:pPr>
            <w:r w:rsidRPr="009D58AB">
              <w:rPr>
                <w:noProof w:val="0"/>
              </w:rPr>
              <w:t>8:</w:t>
            </w:r>
          </w:p>
          <w:p w:rsidR="005D6CA1" w:rsidRDefault="005D6CA1" w:rsidP="00656498">
            <w:pPr>
              <w:pStyle w:val="kd"/>
              <w:rPr>
                <w:noProof w:val="0"/>
              </w:rPr>
            </w:pPr>
            <w:r w:rsidRPr="009D58AB">
              <w:rPr>
                <w:noProof w:val="0"/>
              </w:rPr>
              <w:t>9:</w:t>
            </w:r>
          </w:p>
          <w:p w:rsidR="005D6CA1" w:rsidRDefault="005D6CA1" w:rsidP="00656498">
            <w:pPr>
              <w:pStyle w:val="kd"/>
              <w:rPr>
                <w:noProof w:val="0"/>
              </w:rPr>
            </w:pPr>
            <w:r>
              <w:rPr>
                <w:noProof w:val="0"/>
              </w:rPr>
              <w:t>10:</w:t>
            </w:r>
          </w:p>
          <w:p w:rsidR="005D6CA1" w:rsidRDefault="005D6CA1" w:rsidP="00656498">
            <w:pPr>
              <w:pStyle w:val="kd"/>
              <w:rPr>
                <w:noProof w:val="0"/>
              </w:rPr>
            </w:pPr>
            <w:r>
              <w:rPr>
                <w:noProof w:val="0"/>
              </w:rPr>
              <w:t>11:</w:t>
            </w:r>
          </w:p>
          <w:p w:rsidR="005D6CA1" w:rsidRDefault="005D6CA1" w:rsidP="00656498">
            <w:pPr>
              <w:pStyle w:val="kd"/>
              <w:rPr>
                <w:noProof w:val="0"/>
              </w:rPr>
            </w:pPr>
            <w:r>
              <w:rPr>
                <w:noProof w:val="0"/>
              </w:rPr>
              <w:t>12:</w:t>
            </w:r>
          </w:p>
          <w:p w:rsidR="005D6CA1" w:rsidRDefault="005D6CA1" w:rsidP="00656498">
            <w:pPr>
              <w:pStyle w:val="kd"/>
              <w:rPr>
                <w:noProof w:val="0"/>
              </w:rPr>
            </w:pPr>
            <w:r>
              <w:rPr>
                <w:noProof w:val="0"/>
              </w:rPr>
              <w:t>13:</w:t>
            </w:r>
          </w:p>
          <w:p w:rsidR="005D6CA1" w:rsidRDefault="005D6CA1" w:rsidP="00656498">
            <w:pPr>
              <w:pStyle w:val="kd"/>
              <w:rPr>
                <w:noProof w:val="0"/>
              </w:rPr>
            </w:pPr>
            <w:r>
              <w:rPr>
                <w:noProof w:val="0"/>
              </w:rPr>
              <w:t>14:</w:t>
            </w:r>
          </w:p>
          <w:p w:rsidR="005D6CA1" w:rsidRDefault="005D6CA1" w:rsidP="00656498">
            <w:pPr>
              <w:pStyle w:val="kd"/>
              <w:rPr>
                <w:noProof w:val="0"/>
              </w:rPr>
            </w:pPr>
            <w:r>
              <w:rPr>
                <w:noProof w:val="0"/>
              </w:rPr>
              <w:t>15:</w:t>
            </w:r>
          </w:p>
          <w:p w:rsidR="005D6CA1" w:rsidRPr="009D58AB" w:rsidRDefault="005D6CA1" w:rsidP="00656498">
            <w:pPr>
              <w:pStyle w:val="kd"/>
              <w:rPr>
                <w:noProof w:val="0"/>
              </w:rPr>
            </w:pPr>
            <w:r>
              <w:rPr>
                <w:noProof w:val="0"/>
              </w:rPr>
              <w:t>16:</w:t>
            </w:r>
          </w:p>
        </w:tc>
        <w:tc>
          <w:tcPr>
            <w:tcW w:w="8908" w:type="dxa"/>
            <w:tcBorders>
              <w:left w:val="single" w:sz="4" w:space="0" w:color="FFFFFF"/>
            </w:tcBorders>
          </w:tcPr>
          <w:p w:rsidR="005D6CA1" w:rsidRPr="009D58AB" w:rsidRDefault="005D6CA1" w:rsidP="0065649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9D58AB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public</w:t>
            </w:r>
            <w:r w:rsidRPr="009D58AB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</w:t>
            </w:r>
            <w:r w:rsidRPr="009D58AB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static</w:t>
            </w:r>
            <w:r w:rsidRPr="009D58AB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</w:t>
            </w:r>
            <w:r w:rsidRPr="009D58AB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void</w:t>
            </w:r>
            <w:r w:rsidRPr="009D58AB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main(String[] args)</w:t>
            </w:r>
          </w:p>
          <w:p w:rsidR="005D6CA1" w:rsidRPr="009D58AB" w:rsidRDefault="005D6CA1" w:rsidP="0065649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9D58AB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{</w:t>
            </w:r>
          </w:p>
          <w:p w:rsidR="005D6CA1" w:rsidRPr="00B06E58" w:rsidRDefault="005D6CA1" w:rsidP="0065649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7"/>
                <w:szCs w:val="17"/>
                <w:lang w:val="bs-Latn-BA"/>
              </w:rPr>
            </w:pPr>
            <w:r w:rsidRPr="009D58AB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</w:r>
            <w:r w:rsidRPr="00B06E58">
              <w:rPr>
                <w:rFonts w:ascii="Courier New" w:hAnsi="Courier New" w:cs="Courier New"/>
                <w:color w:val="000000"/>
                <w:sz w:val="17"/>
                <w:szCs w:val="17"/>
                <w:lang w:val="bs-Latn-BA"/>
              </w:rPr>
              <w:t xml:space="preserve">BufferedReader reader = </w:t>
            </w:r>
            <w:r w:rsidRPr="00B06E58">
              <w:rPr>
                <w:rFonts w:ascii="Courier New" w:hAnsi="Courier New" w:cs="Courier New"/>
                <w:b/>
                <w:bCs/>
                <w:color w:val="7F0055"/>
                <w:sz w:val="17"/>
                <w:szCs w:val="17"/>
                <w:lang w:val="bs-Latn-BA"/>
              </w:rPr>
              <w:t>new</w:t>
            </w:r>
            <w:r w:rsidRPr="00B06E58">
              <w:rPr>
                <w:rFonts w:ascii="Courier New" w:hAnsi="Courier New" w:cs="Courier New"/>
                <w:color w:val="000000"/>
                <w:sz w:val="17"/>
                <w:szCs w:val="17"/>
                <w:lang w:val="bs-Latn-BA"/>
              </w:rPr>
              <w:t xml:space="preserve"> BufferedReader(</w:t>
            </w:r>
            <w:r w:rsidRPr="00B06E58">
              <w:rPr>
                <w:rFonts w:ascii="Courier New" w:hAnsi="Courier New" w:cs="Courier New"/>
                <w:b/>
                <w:bCs/>
                <w:color w:val="7F0055"/>
                <w:sz w:val="17"/>
                <w:szCs w:val="17"/>
                <w:lang w:val="bs-Latn-BA"/>
              </w:rPr>
              <w:t>new</w:t>
            </w:r>
            <w:r w:rsidRPr="00B06E58">
              <w:rPr>
                <w:rFonts w:ascii="Courier New" w:hAnsi="Courier New" w:cs="Courier New"/>
                <w:color w:val="000000"/>
                <w:sz w:val="17"/>
                <w:szCs w:val="17"/>
                <w:lang w:val="bs-Latn-BA"/>
              </w:rPr>
              <w:t xml:space="preserve"> InputStreamReader(System.</w:t>
            </w:r>
            <w:r w:rsidRPr="00B06E58">
              <w:rPr>
                <w:rFonts w:ascii="Courier New" w:hAnsi="Courier New" w:cs="Courier New"/>
                <w:i/>
                <w:iCs/>
                <w:color w:val="0000C0"/>
                <w:sz w:val="17"/>
                <w:szCs w:val="17"/>
                <w:lang w:val="bs-Latn-BA"/>
              </w:rPr>
              <w:t>in</w:t>
            </w:r>
            <w:r w:rsidRPr="00B06E58">
              <w:rPr>
                <w:rFonts w:ascii="Courier New" w:hAnsi="Courier New" w:cs="Courier New"/>
                <w:color w:val="000000"/>
                <w:sz w:val="17"/>
                <w:szCs w:val="17"/>
                <w:lang w:val="bs-Latn-BA"/>
              </w:rPr>
              <w:t>));</w:t>
            </w:r>
          </w:p>
          <w:p w:rsidR="005D6CA1" w:rsidRPr="009D58AB" w:rsidRDefault="005D6CA1" w:rsidP="0065649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</w:p>
          <w:p w:rsidR="005D6CA1" w:rsidRPr="009D58AB" w:rsidRDefault="005D6CA1" w:rsidP="0065649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9D58AB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  <w:t>String naziv;</w:t>
            </w:r>
          </w:p>
          <w:p w:rsidR="005D6CA1" w:rsidRPr="009D58AB" w:rsidRDefault="005D6CA1" w:rsidP="0065649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9D58AB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  <w:t>System.</w:t>
            </w:r>
            <w:r w:rsidRPr="009D58AB">
              <w:rPr>
                <w:rFonts w:ascii="Courier New" w:hAnsi="Courier New" w:cs="Courier New"/>
                <w:i/>
                <w:iCs/>
                <w:color w:val="0000C0"/>
                <w:sz w:val="18"/>
                <w:szCs w:val="18"/>
                <w:lang w:val="bs-Latn-BA"/>
              </w:rPr>
              <w:t>out</w:t>
            </w:r>
            <w:r w:rsidRPr="009D58AB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.println(</w:t>
            </w:r>
            <w:r w:rsidRPr="009D58AB">
              <w:rPr>
                <w:rFonts w:ascii="Courier New" w:hAnsi="Courier New" w:cs="Courier New"/>
                <w:color w:val="2A00FF"/>
                <w:sz w:val="18"/>
                <w:szCs w:val="18"/>
                <w:lang w:val="bs-Latn-BA"/>
              </w:rPr>
              <w:t>"Unesite naziv fakulteta"</w:t>
            </w:r>
            <w:r w:rsidRPr="009D58AB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);</w:t>
            </w:r>
          </w:p>
          <w:p w:rsidR="005D6CA1" w:rsidRPr="009D58AB" w:rsidRDefault="005D6CA1" w:rsidP="0065649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9D58AB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</w:r>
            <w:r w:rsidRPr="009D58AB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try</w:t>
            </w:r>
          </w:p>
          <w:p w:rsidR="005D6CA1" w:rsidRPr="009D58AB" w:rsidRDefault="005D6CA1" w:rsidP="0065649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9D58AB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  <w:t>{</w:t>
            </w:r>
          </w:p>
          <w:p w:rsidR="005D6CA1" w:rsidRPr="009D58AB" w:rsidRDefault="005D6CA1" w:rsidP="0065649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9D58AB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</w:r>
            <w:r w:rsidRPr="009D58AB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  <w:t>naziv = reader.readLine();</w:t>
            </w:r>
          </w:p>
          <w:p w:rsidR="005D6CA1" w:rsidRPr="009D58AB" w:rsidRDefault="005D6CA1" w:rsidP="0065649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9D58AB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  <w:t xml:space="preserve">} </w:t>
            </w:r>
            <w:r w:rsidRPr="009D58AB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catch</w:t>
            </w:r>
            <w:r w:rsidRPr="009D58AB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(IOException e)</w:t>
            </w:r>
          </w:p>
          <w:p w:rsidR="005D6CA1" w:rsidRPr="009D58AB" w:rsidRDefault="005D6CA1" w:rsidP="0065649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9D58AB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  <w:t>{</w:t>
            </w:r>
          </w:p>
          <w:p w:rsidR="005D6CA1" w:rsidRPr="009D58AB" w:rsidRDefault="005D6CA1" w:rsidP="0065649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9D58AB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</w:r>
            <w:r w:rsidRPr="009D58AB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  <w:t xml:space="preserve">naziv = </w:t>
            </w:r>
            <w:r w:rsidRPr="009D58AB">
              <w:rPr>
                <w:rFonts w:ascii="Courier New" w:hAnsi="Courier New" w:cs="Courier New"/>
                <w:color w:val="2A00FF"/>
                <w:sz w:val="18"/>
                <w:szCs w:val="18"/>
                <w:lang w:val="bs-Latn-BA"/>
              </w:rPr>
              <w:t>"</w:t>
            </w:r>
            <w:r>
              <w:rPr>
                <w:rFonts w:ascii="Courier New" w:hAnsi="Courier New" w:cs="Courier New"/>
                <w:color w:val="2A00FF"/>
                <w:sz w:val="18"/>
                <w:szCs w:val="18"/>
                <w:lang w:val="bs-Latn-BA"/>
              </w:rPr>
              <w:t>&lt;greska pri unosu&gt;</w:t>
            </w:r>
            <w:r w:rsidRPr="009D58AB">
              <w:rPr>
                <w:rFonts w:ascii="Courier New" w:hAnsi="Courier New" w:cs="Courier New"/>
                <w:color w:val="2A00FF"/>
                <w:sz w:val="18"/>
                <w:szCs w:val="18"/>
                <w:lang w:val="bs-Latn-BA"/>
              </w:rPr>
              <w:t>"</w:t>
            </w:r>
            <w:r w:rsidRPr="009D58AB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;</w:t>
            </w:r>
          </w:p>
          <w:p w:rsidR="005D6CA1" w:rsidRPr="009D58AB" w:rsidRDefault="005D6CA1" w:rsidP="0065649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9D58AB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  <w:t>}</w:t>
            </w:r>
          </w:p>
          <w:p w:rsidR="005D6CA1" w:rsidRPr="009D58AB" w:rsidRDefault="005D6CA1" w:rsidP="0065649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9D58AB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</w:r>
          </w:p>
          <w:p w:rsidR="005D6CA1" w:rsidRPr="009D58AB" w:rsidRDefault="005D6CA1" w:rsidP="0065649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9D58AB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  <w:t>System.</w:t>
            </w:r>
            <w:r w:rsidRPr="009D58AB">
              <w:rPr>
                <w:rFonts w:ascii="Courier New" w:hAnsi="Courier New" w:cs="Courier New"/>
                <w:i/>
                <w:iCs/>
                <w:color w:val="0000C0"/>
                <w:sz w:val="18"/>
                <w:szCs w:val="18"/>
                <w:lang w:val="bs-Latn-BA"/>
              </w:rPr>
              <w:t>out</w:t>
            </w:r>
            <w:r w:rsidRPr="009D58AB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.println(</w:t>
            </w:r>
            <w:r w:rsidRPr="009D58AB">
              <w:rPr>
                <w:rFonts w:ascii="Courier New" w:hAnsi="Courier New" w:cs="Courier New"/>
                <w:color w:val="2A00FF"/>
                <w:sz w:val="18"/>
                <w:szCs w:val="18"/>
                <w:lang w:val="bs-Latn-BA"/>
              </w:rPr>
              <w:t>"Copyright by "</w:t>
            </w:r>
            <w:r w:rsidRPr="009D58AB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+ naziv);</w:t>
            </w:r>
          </w:p>
          <w:p w:rsidR="005D6CA1" w:rsidRPr="009D58AB" w:rsidRDefault="005D6CA1" w:rsidP="00656498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18"/>
                <w:szCs w:val="18"/>
              </w:rPr>
            </w:pPr>
            <w:r w:rsidRPr="009D58AB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}</w:t>
            </w:r>
          </w:p>
        </w:tc>
      </w:tr>
    </w:tbl>
    <w:p w:rsidR="005D6CA1" w:rsidRDefault="005D6CA1" w:rsidP="005D6CA1">
      <w:pPr>
        <w:pStyle w:val="PlainText"/>
      </w:pPr>
    </w:p>
    <w:p w:rsidR="005D6CA1" w:rsidRDefault="005D6CA1" w:rsidP="00BD1665">
      <w:pPr>
        <w:pStyle w:val="body0"/>
      </w:pPr>
      <w:r w:rsidRPr="00F85F7B">
        <w:rPr>
          <w:i/>
        </w:rPr>
        <w:t>Napomena:</w:t>
      </w:r>
      <w:r>
        <w:t xml:space="preserve"> Ako kopirate ovaj dio koda u novu klasu, pojavit će greške kao na sljedećoj slici.</w:t>
      </w:r>
    </w:p>
    <w:p w:rsidR="005D6CA1" w:rsidRDefault="005D6CA1" w:rsidP="005D6CA1">
      <w:pPr>
        <w:pStyle w:val="PlainText"/>
        <w:rPr>
          <w:rFonts w:ascii="Verdana" w:eastAsia="Calibri" w:hAnsi="Verdana" w:cs="Times New Roman"/>
          <w:bCs/>
          <w:lang w:eastAsia="bs-Latn-BA"/>
        </w:rPr>
      </w:pPr>
    </w:p>
    <w:p w:rsidR="005D6CA1" w:rsidRDefault="005D6CA1" w:rsidP="005D6CA1">
      <w:pPr>
        <w:pStyle w:val="PlainText"/>
        <w:keepNext/>
        <w:spacing w:after="120"/>
        <w:jc w:val="center"/>
      </w:pPr>
      <w:r>
        <w:rPr>
          <w:bCs/>
          <w:noProof/>
          <w:lang w:val="bs-Latn-BA" w:eastAsia="bs-Latn-BA"/>
        </w:rPr>
        <w:drawing>
          <wp:inline distT="0" distB="0" distL="0" distR="0">
            <wp:extent cx="3054985" cy="17202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54" t="6711" r="44580" b="58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CA1" w:rsidRDefault="005D6CA1" w:rsidP="005D6CA1">
      <w:pPr>
        <w:pStyle w:val="Caption"/>
        <w:rPr>
          <w:bCs w:val="0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</w:t>
      </w:r>
      <w:r w:rsidRPr="005540CD">
        <w:rPr>
          <w:b w:val="0"/>
        </w:rPr>
        <w:t xml:space="preserve">Java program bez </w:t>
      </w:r>
      <w:proofErr w:type="spellStart"/>
      <w:r w:rsidRPr="005540CD">
        <w:rPr>
          <w:b w:val="0"/>
        </w:rPr>
        <w:t>importovanih</w:t>
      </w:r>
      <w:proofErr w:type="spellEnd"/>
      <w:r w:rsidRPr="005540CD">
        <w:rPr>
          <w:b w:val="0"/>
        </w:rPr>
        <w:t xml:space="preserve"> potrebnih paketa</w:t>
      </w:r>
    </w:p>
    <w:p w:rsidR="005D6CA1" w:rsidRPr="00B1693D" w:rsidRDefault="005D6CA1" w:rsidP="00BD1665">
      <w:pPr>
        <w:pStyle w:val="body0"/>
        <w:rPr>
          <w:lang w:val="en-GB"/>
        </w:rPr>
      </w:pPr>
      <w:r>
        <w:t xml:space="preserve">Problem nastaje jer nisu </w:t>
      </w:r>
      <w:proofErr w:type="spellStart"/>
      <w:r>
        <w:t>importovani</w:t>
      </w:r>
      <w:proofErr w:type="spellEnd"/>
      <w:r>
        <w:t xml:space="preserve"> potrebni paketi</w:t>
      </w:r>
      <w:r w:rsidR="00BD1665">
        <w:t xml:space="preserve"> ili klase</w:t>
      </w:r>
      <w:r>
        <w:t xml:space="preserve">. Njihovo uključivanje je neophodno kako bi kompajler mogao pronaći klase. Ovaj problem se može automatski riješiti pomoću opcije </w:t>
      </w:r>
      <w:r w:rsidRPr="00B1693D">
        <w:rPr>
          <w:i/>
          <w:lang w:val="en-GB"/>
        </w:rPr>
        <w:t>Organize packages</w:t>
      </w:r>
      <w:r w:rsidRPr="00B1693D">
        <w:rPr>
          <w:lang w:val="hr-BA"/>
        </w:rPr>
        <w:t>, koja se može pozvati na jedan od sljedeća dva načina:</w:t>
      </w:r>
    </w:p>
    <w:p w:rsidR="005D6CA1" w:rsidRDefault="005D6CA1" w:rsidP="007F5E4A">
      <w:pPr>
        <w:pStyle w:val="body0"/>
        <w:numPr>
          <w:ilvl w:val="0"/>
          <w:numId w:val="16"/>
        </w:numPr>
        <w:rPr>
          <w:lang w:val="en-GB"/>
        </w:rPr>
      </w:pPr>
      <w:r>
        <w:t xml:space="preserve">(desni klik na kode) -&gt; </w:t>
      </w:r>
      <w:proofErr w:type="spellStart"/>
      <w:r>
        <w:t>Source</w:t>
      </w:r>
      <w:proofErr w:type="spellEnd"/>
      <w:r>
        <w:t xml:space="preserve"> -&gt; </w:t>
      </w:r>
      <w:r w:rsidRPr="00B1693D">
        <w:rPr>
          <w:lang w:val="en-GB"/>
        </w:rPr>
        <w:t>Organize packages</w:t>
      </w:r>
    </w:p>
    <w:p w:rsidR="005D6CA1" w:rsidRDefault="005D6CA1" w:rsidP="007F5E4A">
      <w:pPr>
        <w:pStyle w:val="body0"/>
        <w:numPr>
          <w:ilvl w:val="0"/>
          <w:numId w:val="16"/>
        </w:numPr>
      </w:pPr>
      <w:r>
        <w:t>kombinacija tipki CTRL + SHIFT + O</w:t>
      </w:r>
    </w:p>
    <w:p w:rsidR="005D6CA1" w:rsidRDefault="005D6CA1" w:rsidP="00BD1665">
      <w:pPr>
        <w:pStyle w:val="body0"/>
      </w:pPr>
      <w:r>
        <w:t xml:space="preserve">Nakon korištenja ove opcije, </w:t>
      </w:r>
      <w:proofErr w:type="spellStart"/>
      <w:r>
        <w:t>Eclipse</w:t>
      </w:r>
      <w:proofErr w:type="spellEnd"/>
      <w:r>
        <w:t xml:space="preserve"> je automatski dodao linije koda</w:t>
      </w:r>
      <w:r w:rsidR="00BD1665">
        <w:t xml:space="preserve"> koje uključuju potrebne pakete (pogledati sliku 4)</w:t>
      </w:r>
    </w:p>
    <w:p w:rsidR="005D6CA1" w:rsidRDefault="005D6CA1" w:rsidP="005D6CA1">
      <w:pPr>
        <w:pStyle w:val="PlainText"/>
        <w:keepNext/>
        <w:jc w:val="center"/>
      </w:pPr>
      <w:r>
        <w:rPr>
          <w:noProof/>
          <w:lang w:val="bs-Latn-BA" w:eastAsia="bs-Latn-BA"/>
        </w:rPr>
        <w:lastRenderedPageBreak/>
        <w:drawing>
          <wp:inline distT="0" distB="0" distL="0" distR="0">
            <wp:extent cx="3069590" cy="1959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CA1" w:rsidRDefault="005D6CA1" w:rsidP="005D6CA1">
      <w:pPr>
        <w:pStyle w:val="Caption"/>
        <w:rPr>
          <w:bCs w:val="0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. </w:t>
      </w:r>
      <w:r w:rsidRPr="00B1693D">
        <w:rPr>
          <w:b w:val="0"/>
        </w:rPr>
        <w:t>Java program (</w:t>
      </w:r>
      <w:proofErr w:type="spellStart"/>
      <w:r w:rsidRPr="00B1693D">
        <w:rPr>
          <w:b w:val="0"/>
        </w:rPr>
        <w:t>importovani</w:t>
      </w:r>
      <w:proofErr w:type="spellEnd"/>
      <w:r w:rsidRPr="00B1693D">
        <w:rPr>
          <w:b w:val="0"/>
        </w:rPr>
        <w:t xml:space="preserve"> paketi)</w:t>
      </w:r>
    </w:p>
    <w:p w:rsidR="005D6CA1" w:rsidRPr="00B06E58" w:rsidRDefault="005D6CA1" w:rsidP="00BD1665">
      <w:pPr>
        <w:pStyle w:val="body0"/>
      </w:pPr>
      <w:r w:rsidRPr="00B06E58">
        <w:t xml:space="preserve">Funkcija </w:t>
      </w:r>
      <w:r w:rsidRPr="00BD1665">
        <w:rPr>
          <w:b/>
          <w:color w:val="000000"/>
          <w:szCs w:val="17"/>
          <w:lang w:val="bs-Latn-BA"/>
        </w:rPr>
        <w:t>readLine</w:t>
      </w:r>
      <w:r w:rsidRPr="00B06E58">
        <w:t xml:space="preserve"> se mora nalaziti u </w:t>
      </w:r>
      <w:r w:rsidRPr="00BD1665">
        <w:rPr>
          <w:b/>
          <w:color w:val="000000"/>
          <w:szCs w:val="17"/>
          <w:lang w:val="bs-Latn-BA"/>
        </w:rPr>
        <w:t>try-catch</w:t>
      </w:r>
      <w:r w:rsidRPr="00B06E58">
        <w:t xml:space="preserve"> </w:t>
      </w:r>
      <w:proofErr w:type="spellStart"/>
      <w:r w:rsidRPr="00B06E58">
        <w:t>blocku</w:t>
      </w:r>
      <w:proofErr w:type="spellEnd"/>
      <w:r w:rsidRPr="00B06E58">
        <w:t>.</w:t>
      </w:r>
    </w:p>
    <w:p w:rsidR="00281B96" w:rsidRDefault="00BD1665" w:rsidP="00281B96">
      <w:pPr>
        <w:pStyle w:val="Heading3"/>
      </w:pPr>
      <w:bookmarkStart w:id="7" w:name="_Toc371582993"/>
      <w:r>
        <w:t xml:space="preserve">Implementacija „pomoćne“ klasa za čitanje </w:t>
      </w:r>
      <w:proofErr w:type="spellStart"/>
      <w:r>
        <w:t>stringa</w:t>
      </w:r>
      <w:bookmarkEnd w:id="7"/>
      <w:proofErr w:type="spellEnd"/>
    </w:p>
    <w:p w:rsidR="005D6CA1" w:rsidRDefault="005D6CA1" w:rsidP="00BD1665">
      <w:pPr>
        <w:pStyle w:val="body0"/>
      </w:pPr>
      <w:r w:rsidRPr="00B06E58">
        <w:t>S obzi</w:t>
      </w:r>
      <w:r>
        <w:t xml:space="preserve">rom da </w:t>
      </w:r>
      <w:r w:rsidR="00BD1665">
        <w:t xml:space="preserve">je </w:t>
      </w:r>
      <w:r>
        <w:t xml:space="preserve">veoma često </w:t>
      </w:r>
      <w:r w:rsidR="00BD1665">
        <w:t xml:space="preserve">potrebu </w:t>
      </w:r>
      <w:r>
        <w:t>uči</w:t>
      </w:r>
      <w:r w:rsidRPr="00B06E58">
        <w:t>t</w:t>
      </w:r>
      <w:r>
        <w:t>a</w:t>
      </w:r>
      <w:r w:rsidRPr="00B06E58">
        <w:t xml:space="preserve">ti neki </w:t>
      </w:r>
      <w:proofErr w:type="spellStart"/>
      <w:r w:rsidRPr="00B06E58">
        <w:t>string</w:t>
      </w:r>
      <w:proofErr w:type="spellEnd"/>
      <w:r w:rsidRPr="00B06E58">
        <w:t xml:space="preserve"> sa tastature, preporučuje</w:t>
      </w:r>
      <w:r w:rsidR="00BD1665">
        <w:t xml:space="preserve"> se implementacija jedne posebne klase sa statičkom</w:t>
      </w:r>
      <w:r>
        <w:t xml:space="preserve"> </w:t>
      </w:r>
      <w:r w:rsidR="00BD1665">
        <w:t xml:space="preserve">funkcijom za učitavanje </w:t>
      </w:r>
      <w:proofErr w:type="spellStart"/>
      <w:r w:rsidR="00BD1665">
        <w:t>stringa</w:t>
      </w:r>
      <w:proofErr w:type="spellEnd"/>
      <w:r w:rsidR="00BD1665">
        <w:t xml:space="preserve">. </w:t>
      </w:r>
    </w:p>
    <w:p w:rsidR="005D6CA1" w:rsidRDefault="00BD1665" w:rsidP="00BD1665">
      <w:pPr>
        <w:pStyle w:val="body0"/>
      </w:pPr>
      <w:r>
        <w:t xml:space="preserve">Pogledajte slijedeću klasu </w:t>
      </w:r>
      <w:proofErr w:type="spellStart"/>
      <w:r w:rsidRPr="00BD1665">
        <w:rPr>
          <w:b/>
        </w:rPr>
        <w:t>KonzolniAlati</w:t>
      </w:r>
      <w:proofErr w:type="spellEnd"/>
      <w:r>
        <w:t>.</w:t>
      </w:r>
    </w:p>
    <w:tbl>
      <w:tblPr>
        <w:tblW w:w="9449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908"/>
      </w:tblGrid>
      <w:tr w:rsidR="005D6CA1" w:rsidRPr="00BD1665" w:rsidTr="009E30D4">
        <w:tc>
          <w:tcPr>
            <w:tcW w:w="541" w:type="dxa"/>
            <w:tcBorders>
              <w:right w:val="single" w:sz="4" w:space="0" w:color="FFFFFF"/>
            </w:tcBorders>
          </w:tcPr>
          <w:p w:rsidR="005D6CA1" w:rsidRPr="00BD1665" w:rsidRDefault="005D6CA1" w:rsidP="00BD1665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BD1665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1:</w:t>
            </w:r>
          </w:p>
          <w:p w:rsidR="005D6CA1" w:rsidRPr="00BD1665" w:rsidRDefault="005D6CA1" w:rsidP="00BD1665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BD1665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2:</w:t>
            </w:r>
          </w:p>
          <w:p w:rsidR="005D6CA1" w:rsidRPr="00BD1665" w:rsidRDefault="005D6CA1" w:rsidP="00BD1665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BD1665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3:</w:t>
            </w:r>
          </w:p>
          <w:p w:rsidR="005D6CA1" w:rsidRPr="00BD1665" w:rsidRDefault="005D6CA1" w:rsidP="00BD1665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BD1665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4:</w:t>
            </w:r>
          </w:p>
          <w:p w:rsidR="005D6CA1" w:rsidRPr="00BD1665" w:rsidRDefault="005D6CA1" w:rsidP="00BD1665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BD1665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5:</w:t>
            </w:r>
          </w:p>
          <w:p w:rsidR="005D6CA1" w:rsidRPr="00BD1665" w:rsidRDefault="005D6CA1" w:rsidP="00BD1665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BD1665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6:</w:t>
            </w:r>
          </w:p>
          <w:p w:rsidR="005D6CA1" w:rsidRPr="00BD1665" w:rsidRDefault="005D6CA1" w:rsidP="00BD1665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BD1665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7:</w:t>
            </w:r>
          </w:p>
          <w:p w:rsidR="005D6CA1" w:rsidRPr="00BD1665" w:rsidRDefault="005D6CA1" w:rsidP="00BD1665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BD1665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8:</w:t>
            </w:r>
          </w:p>
          <w:p w:rsidR="005D6CA1" w:rsidRPr="00BD1665" w:rsidRDefault="005D6CA1" w:rsidP="00BD1665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BD1665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9:</w:t>
            </w:r>
          </w:p>
          <w:p w:rsidR="005D6CA1" w:rsidRPr="00BD1665" w:rsidRDefault="005D6CA1" w:rsidP="00BD1665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BD1665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10:</w:t>
            </w:r>
          </w:p>
          <w:p w:rsidR="005D6CA1" w:rsidRPr="00BD1665" w:rsidRDefault="005D6CA1" w:rsidP="00BD1665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BD1665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11:</w:t>
            </w:r>
          </w:p>
          <w:p w:rsidR="005D6CA1" w:rsidRPr="00BD1665" w:rsidRDefault="005D6CA1" w:rsidP="00BD1665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BD1665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12:</w:t>
            </w:r>
          </w:p>
          <w:p w:rsidR="005D6CA1" w:rsidRPr="00BD1665" w:rsidRDefault="005D6CA1" w:rsidP="00BD1665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BD1665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13:</w:t>
            </w:r>
          </w:p>
          <w:p w:rsidR="005D6CA1" w:rsidRPr="00BD1665" w:rsidRDefault="005D6CA1" w:rsidP="00BD1665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BD1665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14:</w:t>
            </w:r>
          </w:p>
          <w:p w:rsidR="005D6CA1" w:rsidRPr="00BD1665" w:rsidRDefault="005D6CA1" w:rsidP="00BD1665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BD1665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15:</w:t>
            </w:r>
          </w:p>
          <w:p w:rsidR="005D6CA1" w:rsidRPr="00BD1665" w:rsidRDefault="005D6CA1" w:rsidP="00BD1665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BD1665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16:</w:t>
            </w:r>
          </w:p>
          <w:p w:rsidR="005D6CA1" w:rsidRPr="00BD1665" w:rsidRDefault="005D6CA1" w:rsidP="00BD1665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BD1665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17:</w:t>
            </w:r>
          </w:p>
          <w:p w:rsidR="005D6CA1" w:rsidRPr="00BD1665" w:rsidRDefault="005D6CA1" w:rsidP="00BD1665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BD1665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18:</w:t>
            </w:r>
          </w:p>
          <w:p w:rsidR="005D6CA1" w:rsidRPr="00BD1665" w:rsidRDefault="005D6CA1" w:rsidP="00BD1665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BD1665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19:</w:t>
            </w:r>
          </w:p>
          <w:p w:rsidR="005D6CA1" w:rsidRPr="00BD1665" w:rsidRDefault="005D6CA1" w:rsidP="00BD1665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BD1665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20:</w:t>
            </w:r>
          </w:p>
          <w:p w:rsidR="005D6CA1" w:rsidRPr="00BD1665" w:rsidRDefault="005D6CA1" w:rsidP="00BD1665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BD1665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21:</w:t>
            </w:r>
          </w:p>
          <w:p w:rsidR="005D6CA1" w:rsidRPr="00BD1665" w:rsidRDefault="00BD1665" w:rsidP="00BD1665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BD1665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22:</w:t>
            </w:r>
          </w:p>
        </w:tc>
        <w:tc>
          <w:tcPr>
            <w:tcW w:w="8908" w:type="dxa"/>
            <w:tcBorders>
              <w:left w:val="single" w:sz="4" w:space="0" w:color="FFFFFF"/>
            </w:tcBorders>
          </w:tcPr>
          <w:p w:rsidR="005D6CA1" w:rsidRPr="00BD1665" w:rsidRDefault="005D6CA1" w:rsidP="00BD16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 w:eastAsia="hr-BA"/>
              </w:rPr>
            </w:pPr>
            <w:r w:rsidRPr="00BD1665">
              <w:rPr>
                <w:rFonts w:ascii="Courier New" w:hAnsi="Courier New" w:cs="Courier New"/>
                <w:b/>
                <w:bCs/>
                <w:noProof/>
                <w:color w:val="7F0055"/>
                <w:sz w:val="17"/>
                <w:szCs w:val="17"/>
                <w:lang w:val="bs-Latn-BA" w:eastAsia="hr-BA"/>
              </w:rPr>
              <w:t>import</w:t>
            </w: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 xml:space="preserve"> java.io.BufferedReader;</w:t>
            </w:r>
          </w:p>
          <w:p w:rsidR="005D6CA1" w:rsidRPr="00BD1665" w:rsidRDefault="005D6CA1" w:rsidP="00BD16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 w:eastAsia="hr-BA"/>
              </w:rPr>
            </w:pPr>
            <w:r w:rsidRPr="00BD1665">
              <w:rPr>
                <w:rFonts w:ascii="Courier New" w:hAnsi="Courier New" w:cs="Courier New"/>
                <w:b/>
                <w:bCs/>
                <w:noProof/>
                <w:color w:val="7F0055"/>
                <w:sz w:val="17"/>
                <w:szCs w:val="17"/>
                <w:lang w:val="bs-Latn-BA" w:eastAsia="hr-BA"/>
              </w:rPr>
              <w:t>import</w:t>
            </w: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 xml:space="preserve"> java.io.IOException;</w:t>
            </w:r>
          </w:p>
          <w:p w:rsidR="005D6CA1" w:rsidRPr="00BD1665" w:rsidRDefault="005D6CA1" w:rsidP="00BD16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 w:eastAsia="hr-BA"/>
              </w:rPr>
            </w:pPr>
            <w:r w:rsidRPr="00BD1665">
              <w:rPr>
                <w:rFonts w:ascii="Courier New" w:hAnsi="Courier New" w:cs="Courier New"/>
                <w:b/>
                <w:bCs/>
                <w:noProof/>
                <w:color w:val="7F0055"/>
                <w:sz w:val="17"/>
                <w:szCs w:val="17"/>
                <w:lang w:val="bs-Latn-BA" w:eastAsia="hr-BA"/>
              </w:rPr>
              <w:t>import</w:t>
            </w: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 xml:space="preserve"> java.io.InputStreamReader;</w:t>
            </w:r>
          </w:p>
          <w:p w:rsidR="005D6CA1" w:rsidRPr="00BD1665" w:rsidRDefault="005D6CA1" w:rsidP="00BD16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 w:eastAsia="hr-BA"/>
              </w:rPr>
            </w:pPr>
          </w:p>
          <w:p w:rsidR="005D6CA1" w:rsidRPr="00BD1665" w:rsidRDefault="005D6CA1" w:rsidP="00BD16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 w:eastAsia="hr-BA"/>
              </w:rPr>
            </w:pPr>
            <w:r w:rsidRPr="00BD1665">
              <w:rPr>
                <w:rFonts w:ascii="Courier New" w:hAnsi="Courier New" w:cs="Courier New"/>
                <w:b/>
                <w:bCs/>
                <w:noProof/>
                <w:color w:val="7F0055"/>
                <w:sz w:val="17"/>
                <w:szCs w:val="17"/>
                <w:lang w:val="bs-Latn-BA" w:eastAsia="hr-BA"/>
              </w:rPr>
              <w:t>public</w:t>
            </w: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 xml:space="preserve"> </w:t>
            </w:r>
            <w:r w:rsidRPr="00BD1665">
              <w:rPr>
                <w:rFonts w:ascii="Courier New" w:hAnsi="Courier New" w:cs="Courier New"/>
                <w:b/>
                <w:bCs/>
                <w:noProof/>
                <w:color w:val="7F0055"/>
                <w:sz w:val="17"/>
                <w:szCs w:val="17"/>
                <w:lang w:val="bs-Latn-BA" w:eastAsia="hr-BA"/>
              </w:rPr>
              <w:t>class</w:t>
            </w: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 xml:space="preserve"> </w:t>
            </w:r>
            <w:r w:rsidR="00BD1665"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highlight w:val="yellow"/>
                <w:lang w:val="bs-Latn-BA" w:eastAsia="hr-BA"/>
              </w:rPr>
              <w:t>KonzolniAlati</w:t>
            </w:r>
          </w:p>
          <w:p w:rsidR="005D6CA1" w:rsidRPr="00BD1665" w:rsidRDefault="005D6CA1" w:rsidP="00BD16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 w:eastAsia="hr-BA"/>
              </w:rPr>
            </w:pP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>{</w:t>
            </w:r>
          </w:p>
          <w:p w:rsidR="005D6CA1" w:rsidRPr="00BD1665" w:rsidRDefault="005D6CA1" w:rsidP="00BD16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 w:eastAsia="hr-BA"/>
              </w:rPr>
            </w:pP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</w:r>
            <w:r w:rsidRPr="00BD1665">
              <w:rPr>
                <w:rFonts w:ascii="Courier New" w:hAnsi="Courier New" w:cs="Courier New"/>
                <w:b/>
                <w:bCs/>
                <w:noProof/>
                <w:color w:val="7F0055"/>
                <w:sz w:val="17"/>
                <w:szCs w:val="17"/>
                <w:lang w:val="bs-Latn-BA" w:eastAsia="hr-BA"/>
              </w:rPr>
              <w:t>public</w:t>
            </w: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 xml:space="preserve"> </w:t>
            </w:r>
            <w:r w:rsidRPr="00BD1665">
              <w:rPr>
                <w:rFonts w:ascii="Courier New" w:hAnsi="Courier New" w:cs="Courier New"/>
                <w:b/>
                <w:bCs/>
                <w:noProof/>
                <w:color w:val="7F0055"/>
                <w:sz w:val="17"/>
                <w:szCs w:val="17"/>
                <w:lang w:val="bs-Latn-BA" w:eastAsia="hr-BA"/>
              </w:rPr>
              <w:t>static</w:t>
            </w: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 xml:space="preserve"> String </w:t>
            </w: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highlight w:val="yellow"/>
                <w:lang w:val="bs-Latn-BA" w:eastAsia="hr-BA"/>
              </w:rPr>
              <w:t>ucitajString</w:t>
            </w: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>()</w:t>
            </w:r>
          </w:p>
          <w:p w:rsidR="005D6CA1" w:rsidRPr="00BD1665" w:rsidRDefault="005D6CA1" w:rsidP="00BD16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 w:eastAsia="hr-BA"/>
              </w:rPr>
            </w:pP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  <w:t>{</w:t>
            </w:r>
          </w:p>
          <w:p w:rsidR="005D6CA1" w:rsidRPr="00BD1665" w:rsidRDefault="005D6CA1" w:rsidP="00BD16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</w:pP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</w: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  <w:t xml:space="preserve">BufferedReader reader = </w:t>
            </w:r>
            <w:r w:rsidRPr="00BD1665">
              <w:rPr>
                <w:rFonts w:ascii="Courier New" w:hAnsi="Courier New" w:cs="Courier New"/>
                <w:bCs/>
                <w:noProof/>
                <w:color w:val="7F0055"/>
                <w:sz w:val="17"/>
                <w:szCs w:val="17"/>
                <w:lang w:val="bs-Latn-BA" w:eastAsia="hr-BA"/>
              </w:rPr>
              <w:t>new</w:t>
            </w: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 xml:space="preserve"> BufferedReader(</w:t>
            </w:r>
          </w:p>
          <w:p w:rsidR="005D6CA1" w:rsidRPr="00BD1665" w:rsidRDefault="005D6CA1" w:rsidP="00BD1665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ourier New" w:hAnsi="Courier New" w:cs="Courier New"/>
                <w:noProof/>
                <w:sz w:val="17"/>
                <w:szCs w:val="17"/>
                <w:lang w:val="bs-Latn-BA" w:eastAsia="hr-BA"/>
              </w:rPr>
            </w:pPr>
            <w:r w:rsidRPr="00BD1665">
              <w:rPr>
                <w:rFonts w:ascii="Courier New" w:hAnsi="Courier New" w:cs="Courier New"/>
                <w:bCs/>
                <w:noProof/>
                <w:color w:val="7F0055"/>
                <w:sz w:val="17"/>
                <w:szCs w:val="17"/>
                <w:lang w:val="bs-Latn-BA" w:eastAsia="hr-BA"/>
              </w:rPr>
              <w:t>new</w:t>
            </w: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 xml:space="preserve"> InputStreamReader(System.</w:t>
            </w:r>
            <w:r w:rsidRPr="00BD1665">
              <w:rPr>
                <w:rFonts w:ascii="Courier New" w:hAnsi="Courier New" w:cs="Courier New"/>
                <w:i/>
                <w:iCs/>
                <w:noProof/>
                <w:color w:val="0000C0"/>
                <w:sz w:val="17"/>
                <w:szCs w:val="17"/>
                <w:lang w:val="bs-Latn-BA" w:eastAsia="hr-BA"/>
              </w:rPr>
              <w:t>in</w:t>
            </w: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>));</w:t>
            </w:r>
          </w:p>
          <w:p w:rsidR="005D6CA1" w:rsidRPr="00BD1665" w:rsidRDefault="005D6CA1" w:rsidP="00BD16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 w:eastAsia="hr-BA"/>
              </w:rPr>
            </w:pPr>
          </w:p>
          <w:p w:rsidR="005D6CA1" w:rsidRPr="00BD1665" w:rsidRDefault="005D6CA1" w:rsidP="00BD16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 w:eastAsia="hr-BA"/>
              </w:rPr>
            </w:pP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</w: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  <w:t>String result;</w:t>
            </w:r>
          </w:p>
          <w:p w:rsidR="005D6CA1" w:rsidRPr="00BD1665" w:rsidRDefault="005D6CA1" w:rsidP="00BD16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b/>
                <w:noProof/>
                <w:sz w:val="17"/>
                <w:szCs w:val="17"/>
                <w:lang w:val="bs-Latn-BA" w:eastAsia="hr-BA"/>
              </w:rPr>
            </w:pP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</w: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</w:r>
            <w:r w:rsidRPr="00BD1665">
              <w:rPr>
                <w:rFonts w:ascii="Courier New" w:hAnsi="Courier New" w:cs="Courier New"/>
                <w:b/>
                <w:bCs/>
                <w:noProof/>
                <w:color w:val="7F0055"/>
                <w:sz w:val="17"/>
                <w:szCs w:val="17"/>
                <w:lang w:val="bs-Latn-BA" w:eastAsia="hr-BA"/>
              </w:rPr>
              <w:t>try</w:t>
            </w:r>
          </w:p>
          <w:p w:rsidR="005D6CA1" w:rsidRPr="00BD1665" w:rsidRDefault="005D6CA1" w:rsidP="00BD16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 w:eastAsia="hr-BA"/>
              </w:rPr>
            </w:pP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</w: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  <w:t>{</w:t>
            </w:r>
          </w:p>
          <w:p w:rsidR="005D6CA1" w:rsidRPr="00BD1665" w:rsidRDefault="005D6CA1" w:rsidP="00BD16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 w:eastAsia="hr-BA"/>
              </w:rPr>
            </w:pP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</w: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</w: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  <w:t>result = reader.readLine();</w:t>
            </w:r>
          </w:p>
          <w:p w:rsidR="005D6CA1" w:rsidRPr="00BD1665" w:rsidRDefault="005D6CA1" w:rsidP="00BD16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 w:eastAsia="hr-BA"/>
              </w:rPr>
            </w:pP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</w: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  <w:t xml:space="preserve">} </w:t>
            </w:r>
            <w:r w:rsidRPr="00BD1665">
              <w:rPr>
                <w:rFonts w:ascii="Courier New" w:hAnsi="Courier New" w:cs="Courier New"/>
                <w:b/>
                <w:bCs/>
                <w:noProof/>
                <w:color w:val="7F0055"/>
                <w:sz w:val="17"/>
                <w:szCs w:val="17"/>
                <w:lang w:val="bs-Latn-BA" w:eastAsia="hr-BA"/>
              </w:rPr>
              <w:t>catch</w:t>
            </w: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 xml:space="preserve"> (IOException e)</w:t>
            </w:r>
          </w:p>
          <w:p w:rsidR="005D6CA1" w:rsidRPr="00BD1665" w:rsidRDefault="005D6CA1" w:rsidP="00BD16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 w:eastAsia="hr-BA"/>
              </w:rPr>
            </w:pP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</w: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  <w:t>{</w:t>
            </w:r>
          </w:p>
          <w:p w:rsidR="005D6CA1" w:rsidRPr="00BD1665" w:rsidRDefault="005D6CA1" w:rsidP="00BD16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 w:eastAsia="hr-BA"/>
              </w:rPr>
            </w:pP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</w: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</w: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  <w:t xml:space="preserve">result = </w:t>
            </w:r>
            <w:r w:rsidRPr="00BD1665">
              <w:rPr>
                <w:rFonts w:ascii="Courier New" w:hAnsi="Courier New" w:cs="Courier New"/>
                <w:noProof/>
                <w:color w:val="2A00FF"/>
                <w:sz w:val="17"/>
                <w:szCs w:val="17"/>
                <w:lang w:val="bs-Latn-BA" w:eastAsia="hr-BA"/>
              </w:rPr>
              <w:t>""</w:t>
            </w: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>;</w:t>
            </w:r>
          </w:p>
          <w:p w:rsidR="005D6CA1" w:rsidRPr="00BD1665" w:rsidRDefault="005D6CA1" w:rsidP="00BD16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 w:eastAsia="hr-BA"/>
              </w:rPr>
            </w:pP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</w: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  <w:t>}</w:t>
            </w:r>
          </w:p>
          <w:p w:rsidR="005D6CA1" w:rsidRPr="00BD1665" w:rsidRDefault="005D6CA1" w:rsidP="00BD16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 w:eastAsia="hr-BA"/>
              </w:rPr>
            </w:pP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</w: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</w:r>
            <w:r w:rsidRPr="00BD1665">
              <w:rPr>
                <w:rFonts w:ascii="Courier New" w:hAnsi="Courier New" w:cs="Courier New"/>
                <w:b/>
                <w:bCs/>
                <w:noProof/>
                <w:color w:val="7F0055"/>
                <w:sz w:val="17"/>
                <w:szCs w:val="17"/>
                <w:lang w:val="bs-Latn-BA" w:eastAsia="hr-BA"/>
              </w:rPr>
              <w:t>return</w:t>
            </w: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 xml:space="preserve"> result;</w:t>
            </w:r>
          </w:p>
          <w:p w:rsidR="005D6CA1" w:rsidRPr="00BD1665" w:rsidRDefault="005D6CA1" w:rsidP="00BD16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 w:eastAsia="hr-BA"/>
              </w:rPr>
            </w:pP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  <w:t>}</w:t>
            </w:r>
          </w:p>
          <w:p w:rsidR="005D6CA1" w:rsidRPr="00BD1665" w:rsidRDefault="005D6CA1" w:rsidP="00BD16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>}</w:t>
            </w:r>
          </w:p>
        </w:tc>
      </w:tr>
      <w:tr w:rsidR="00BD1665" w:rsidRPr="00BD1665" w:rsidTr="009E30D4">
        <w:tc>
          <w:tcPr>
            <w:tcW w:w="541" w:type="dxa"/>
            <w:tcBorders>
              <w:right w:val="single" w:sz="4" w:space="0" w:color="FFFFFF"/>
            </w:tcBorders>
          </w:tcPr>
          <w:p w:rsidR="00BD1665" w:rsidRPr="00BD1665" w:rsidRDefault="00BD1665" w:rsidP="00BD1665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BD1665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1:</w:t>
            </w:r>
          </w:p>
          <w:p w:rsidR="00BD1665" w:rsidRPr="00BD1665" w:rsidRDefault="00BD1665" w:rsidP="00BD1665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BD1665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2:</w:t>
            </w:r>
          </w:p>
          <w:p w:rsidR="00BD1665" w:rsidRPr="00BD1665" w:rsidRDefault="00BD1665" w:rsidP="00BD1665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BD1665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3:</w:t>
            </w:r>
          </w:p>
          <w:p w:rsidR="00BD1665" w:rsidRPr="00BD1665" w:rsidRDefault="00BD1665" w:rsidP="00BD1665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BD1665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4:</w:t>
            </w:r>
          </w:p>
          <w:p w:rsidR="00BD1665" w:rsidRPr="00BD1665" w:rsidRDefault="00BD1665" w:rsidP="00BD1665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BD1665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5:</w:t>
            </w:r>
          </w:p>
          <w:p w:rsidR="00BD1665" w:rsidRPr="00BD1665" w:rsidRDefault="00BD1665" w:rsidP="00BD1665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BD1665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6:</w:t>
            </w:r>
          </w:p>
          <w:p w:rsidR="00BD1665" w:rsidRPr="00BD1665" w:rsidRDefault="00BD1665" w:rsidP="00BD1665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BD1665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7:</w:t>
            </w:r>
          </w:p>
          <w:p w:rsidR="00BD1665" w:rsidRPr="00BD1665" w:rsidRDefault="00BD1665" w:rsidP="00BD1665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BD1665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8:</w:t>
            </w:r>
          </w:p>
          <w:p w:rsidR="00BD1665" w:rsidRPr="00BD1665" w:rsidRDefault="00BD1665" w:rsidP="00BD1665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BD1665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9:</w:t>
            </w:r>
          </w:p>
          <w:p w:rsidR="00BD1665" w:rsidRPr="00BD1665" w:rsidRDefault="00BD1665" w:rsidP="00BD1665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BD1665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10:</w:t>
            </w:r>
          </w:p>
          <w:p w:rsidR="00BD1665" w:rsidRPr="00BD1665" w:rsidRDefault="00BD1665" w:rsidP="00BD1665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BD1665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11:</w:t>
            </w:r>
          </w:p>
          <w:p w:rsidR="00BD1665" w:rsidRPr="00BD1665" w:rsidRDefault="00BD1665" w:rsidP="00BD1665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BD1665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12:</w:t>
            </w:r>
          </w:p>
          <w:p w:rsidR="00BD1665" w:rsidRPr="00BD1665" w:rsidRDefault="00BD1665" w:rsidP="00BD1665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BD1665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13:</w:t>
            </w:r>
          </w:p>
          <w:p w:rsidR="00BD1665" w:rsidRPr="00BD1665" w:rsidRDefault="00BD1665" w:rsidP="00BD1665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BD1665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14:</w:t>
            </w:r>
          </w:p>
          <w:p w:rsidR="00BD1665" w:rsidRPr="00BD1665" w:rsidRDefault="00BD1665" w:rsidP="00BD1665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BD1665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15:</w:t>
            </w:r>
          </w:p>
        </w:tc>
        <w:tc>
          <w:tcPr>
            <w:tcW w:w="8908" w:type="dxa"/>
            <w:tcBorders>
              <w:left w:val="single" w:sz="4" w:space="0" w:color="FFFFFF"/>
            </w:tcBorders>
          </w:tcPr>
          <w:p w:rsidR="00BD1665" w:rsidRPr="00BD1665" w:rsidRDefault="00BD1665" w:rsidP="00BD16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 w:eastAsia="hr-BA"/>
              </w:rPr>
            </w:pPr>
            <w:r w:rsidRPr="00BD1665">
              <w:rPr>
                <w:rFonts w:ascii="Courier New" w:hAnsi="Courier New" w:cs="Courier New"/>
                <w:b/>
                <w:bCs/>
                <w:noProof/>
                <w:color w:val="7F0055"/>
                <w:sz w:val="17"/>
                <w:szCs w:val="17"/>
                <w:lang w:val="bs-Latn-BA" w:eastAsia="hr-BA"/>
              </w:rPr>
              <w:t>public</w:t>
            </w: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 xml:space="preserve"> </w:t>
            </w:r>
            <w:r w:rsidRPr="00BD1665">
              <w:rPr>
                <w:rFonts w:ascii="Courier New" w:hAnsi="Courier New" w:cs="Courier New"/>
                <w:b/>
                <w:bCs/>
                <w:noProof/>
                <w:color w:val="7F0055"/>
                <w:sz w:val="17"/>
                <w:szCs w:val="17"/>
                <w:lang w:val="bs-Latn-BA" w:eastAsia="hr-BA"/>
              </w:rPr>
              <w:t>class</w:t>
            </w: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 xml:space="preserve"> Program</w:t>
            </w:r>
          </w:p>
          <w:p w:rsidR="00BD1665" w:rsidRPr="00BD1665" w:rsidRDefault="00BD1665" w:rsidP="00BD16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 w:eastAsia="hr-BA"/>
              </w:rPr>
            </w:pP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>{</w:t>
            </w:r>
          </w:p>
          <w:p w:rsidR="00BD1665" w:rsidRPr="00BD1665" w:rsidRDefault="00BD1665" w:rsidP="00BD16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 w:eastAsia="hr-BA"/>
              </w:rPr>
            </w:pP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</w:r>
            <w:r w:rsidRPr="00BD1665">
              <w:rPr>
                <w:rFonts w:ascii="Courier New" w:hAnsi="Courier New" w:cs="Courier New"/>
                <w:b/>
                <w:bCs/>
                <w:noProof/>
                <w:color w:val="7F0055"/>
                <w:sz w:val="17"/>
                <w:szCs w:val="17"/>
                <w:lang w:val="bs-Latn-BA" w:eastAsia="hr-BA"/>
              </w:rPr>
              <w:t>public</w:t>
            </w: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 xml:space="preserve"> </w:t>
            </w:r>
            <w:r w:rsidRPr="00BD1665">
              <w:rPr>
                <w:rFonts w:ascii="Courier New" w:hAnsi="Courier New" w:cs="Courier New"/>
                <w:b/>
                <w:bCs/>
                <w:noProof/>
                <w:color w:val="7F0055"/>
                <w:sz w:val="17"/>
                <w:szCs w:val="17"/>
                <w:lang w:val="bs-Latn-BA" w:eastAsia="hr-BA"/>
              </w:rPr>
              <w:t>static</w:t>
            </w: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 xml:space="preserve"> </w:t>
            </w:r>
            <w:r w:rsidRPr="00BD1665">
              <w:rPr>
                <w:rFonts w:ascii="Courier New" w:hAnsi="Courier New" w:cs="Courier New"/>
                <w:b/>
                <w:bCs/>
                <w:noProof/>
                <w:color w:val="7F0055"/>
                <w:sz w:val="17"/>
                <w:szCs w:val="17"/>
                <w:lang w:val="bs-Latn-BA" w:eastAsia="hr-BA"/>
              </w:rPr>
              <w:t>void</w:t>
            </w: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 xml:space="preserve"> main(String[] args)</w:t>
            </w:r>
          </w:p>
          <w:p w:rsidR="00BD1665" w:rsidRPr="00BD1665" w:rsidRDefault="00BD1665" w:rsidP="00BD16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 w:eastAsia="hr-BA"/>
              </w:rPr>
            </w:pP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  <w:t>{</w:t>
            </w:r>
          </w:p>
          <w:p w:rsidR="00BD1665" w:rsidRPr="00BD1665" w:rsidRDefault="00BD1665" w:rsidP="00BD16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 w:eastAsia="hr-BA"/>
              </w:rPr>
            </w:pP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</w: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  <w:t>System.</w:t>
            </w:r>
            <w:r w:rsidRPr="00BD1665">
              <w:rPr>
                <w:rFonts w:ascii="Courier New" w:hAnsi="Courier New" w:cs="Courier New"/>
                <w:i/>
                <w:iCs/>
                <w:noProof/>
                <w:color w:val="0000C0"/>
                <w:sz w:val="17"/>
                <w:szCs w:val="17"/>
                <w:lang w:val="bs-Latn-BA" w:eastAsia="hr-BA"/>
              </w:rPr>
              <w:t>out</w:t>
            </w: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>.println(</w:t>
            </w:r>
            <w:r w:rsidRPr="00BD1665">
              <w:rPr>
                <w:rFonts w:ascii="Courier New" w:hAnsi="Courier New" w:cs="Courier New"/>
                <w:noProof/>
                <w:color w:val="2A00FF"/>
                <w:sz w:val="17"/>
                <w:szCs w:val="17"/>
                <w:lang w:val="bs-Latn-BA" w:eastAsia="hr-BA"/>
              </w:rPr>
              <w:t>"Unesite naziv fakulteta"</w:t>
            </w: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>);</w:t>
            </w:r>
          </w:p>
          <w:p w:rsidR="00BD1665" w:rsidRPr="00BD1665" w:rsidRDefault="00BD1665" w:rsidP="00BD16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 w:eastAsia="hr-BA"/>
              </w:rPr>
            </w:pPr>
          </w:p>
          <w:p w:rsidR="00BD1665" w:rsidRPr="00BD1665" w:rsidRDefault="00BD1665" w:rsidP="00BD16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 w:eastAsia="hr-BA"/>
              </w:rPr>
            </w:pP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</w: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  <w:t xml:space="preserve">String naziv = </w:t>
            </w: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highlight w:val="yellow"/>
                <w:lang w:val="bs-Latn-BA" w:eastAsia="hr-BA"/>
              </w:rPr>
              <w:t>KonzolniAlati</w:t>
            </w:r>
            <w:r w:rsidRPr="00281B96">
              <w:rPr>
                <w:rFonts w:ascii="Courier New" w:hAnsi="Courier New" w:cs="Courier New"/>
                <w:i/>
                <w:iCs/>
                <w:noProof/>
                <w:color w:val="000000"/>
                <w:sz w:val="17"/>
                <w:szCs w:val="17"/>
                <w:highlight w:val="yellow"/>
                <w:lang w:val="bs-Latn-BA" w:eastAsia="hr-BA"/>
              </w:rPr>
              <w:t>.ucitajString</w:t>
            </w: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highlight w:val="yellow"/>
                <w:lang w:val="bs-Latn-BA" w:eastAsia="hr-BA"/>
              </w:rPr>
              <w:t>();</w:t>
            </w:r>
          </w:p>
          <w:p w:rsidR="00BD1665" w:rsidRPr="00BD1665" w:rsidRDefault="00BD1665" w:rsidP="00BD16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 w:eastAsia="hr-BA"/>
              </w:rPr>
            </w:pP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</w: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</w:r>
          </w:p>
          <w:p w:rsidR="00BD1665" w:rsidRPr="00BD1665" w:rsidRDefault="00BD1665" w:rsidP="00BD16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 w:eastAsia="hr-BA"/>
              </w:rPr>
            </w:pP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</w: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  <w:t>System.</w:t>
            </w:r>
            <w:r w:rsidRPr="00BD1665">
              <w:rPr>
                <w:rFonts w:ascii="Courier New" w:hAnsi="Courier New" w:cs="Courier New"/>
                <w:i/>
                <w:iCs/>
                <w:noProof/>
                <w:color w:val="0000C0"/>
                <w:sz w:val="17"/>
                <w:szCs w:val="17"/>
                <w:lang w:val="bs-Latn-BA" w:eastAsia="hr-BA"/>
              </w:rPr>
              <w:t>out</w:t>
            </w: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>.println(</w:t>
            </w:r>
            <w:r w:rsidRPr="00BD1665">
              <w:rPr>
                <w:rFonts w:ascii="Courier New" w:hAnsi="Courier New" w:cs="Courier New"/>
                <w:noProof/>
                <w:color w:val="2A00FF"/>
                <w:sz w:val="17"/>
                <w:szCs w:val="17"/>
                <w:lang w:val="bs-Latn-BA" w:eastAsia="hr-BA"/>
              </w:rPr>
              <w:t>"Unesite naziv grada"</w:t>
            </w: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>);</w:t>
            </w:r>
          </w:p>
          <w:p w:rsidR="00BD1665" w:rsidRPr="00BD1665" w:rsidRDefault="00BD1665" w:rsidP="00BD16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 w:eastAsia="hr-BA"/>
              </w:rPr>
            </w:pPr>
          </w:p>
          <w:p w:rsidR="00BD1665" w:rsidRPr="00BD1665" w:rsidRDefault="00BD1665" w:rsidP="00BD16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 w:eastAsia="hr-BA"/>
              </w:rPr>
            </w:pP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</w: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  <w:t xml:space="preserve">String grad = </w:t>
            </w: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highlight w:val="yellow"/>
                <w:lang w:val="bs-Latn-BA" w:eastAsia="hr-BA"/>
              </w:rPr>
              <w:t>KonzolniAlati</w:t>
            </w:r>
            <w:r w:rsidRPr="00281B96">
              <w:rPr>
                <w:rFonts w:ascii="Courier New" w:hAnsi="Courier New" w:cs="Courier New"/>
                <w:i/>
                <w:iCs/>
                <w:noProof/>
                <w:color w:val="000000"/>
                <w:sz w:val="17"/>
                <w:szCs w:val="17"/>
                <w:highlight w:val="yellow"/>
                <w:lang w:val="bs-Latn-BA" w:eastAsia="hr-BA"/>
              </w:rPr>
              <w:t>.ucitajString</w:t>
            </w: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highlight w:val="yellow"/>
                <w:lang w:val="bs-Latn-BA" w:eastAsia="hr-BA"/>
              </w:rPr>
              <w:t>();</w:t>
            </w:r>
          </w:p>
          <w:p w:rsidR="00BD1665" w:rsidRPr="00BD1665" w:rsidRDefault="00BD1665" w:rsidP="00BD16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 w:eastAsia="hr-BA"/>
              </w:rPr>
            </w:pPr>
          </w:p>
          <w:p w:rsidR="00BD1665" w:rsidRPr="00BD1665" w:rsidRDefault="00BD1665" w:rsidP="00BD16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 w:eastAsia="hr-BA"/>
              </w:rPr>
            </w:pP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</w: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  <w:t>System.</w:t>
            </w:r>
            <w:r w:rsidRPr="00BD1665">
              <w:rPr>
                <w:rFonts w:ascii="Courier New" w:hAnsi="Courier New" w:cs="Courier New"/>
                <w:i/>
                <w:iCs/>
                <w:noProof/>
                <w:color w:val="0000C0"/>
                <w:sz w:val="17"/>
                <w:szCs w:val="17"/>
                <w:lang w:val="bs-Latn-BA" w:eastAsia="hr-BA"/>
              </w:rPr>
              <w:t>out</w:t>
            </w: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>.println(</w:t>
            </w:r>
            <w:r w:rsidRPr="00BD1665">
              <w:rPr>
                <w:rFonts w:ascii="Courier New" w:hAnsi="Courier New" w:cs="Courier New"/>
                <w:noProof/>
                <w:color w:val="2A00FF"/>
                <w:sz w:val="17"/>
                <w:szCs w:val="17"/>
                <w:lang w:val="bs-Latn-BA" w:eastAsia="hr-BA"/>
              </w:rPr>
              <w:t>"Copyright by "</w:t>
            </w: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 xml:space="preserve"> + naziv + </w:t>
            </w:r>
            <w:r w:rsidRPr="00BD1665">
              <w:rPr>
                <w:rFonts w:ascii="Courier New" w:hAnsi="Courier New" w:cs="Courier New"/>
                <w:noProof/>
                <w:color w:val="2A00FF"/>
                <w:sz w:val="17"/>
                <w:szCs w:val="17"/>
                <w:lang w:val="bs-Latn-BA" w:eastAsia="hr-BA"/>
              </w:rPr>
              <w:t>", "</w:t>
            </w: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 xml:space="preserve"> + </w:t>
            </w: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highlight w:val="lightGray"/>
                <w:lang w:val="bs-Latn-BA" w:eastAsia="hr-BA"/>
              </w:rPr>
              <w:t>grad</w:t>
            </w: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>);</w:t>
            </w:r>
          </w:p>
          <w:p w:rsidR="00BD1665" w:rsidRPr="00BD1665" w:rsidRDefault="00BD1665" w:rsidP="00BD16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</w:pP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  <w:t>}</w:t>
            </w:r>
          </w:p>
          <w:p w:rsidR="00BD1665" w:rsidRPr="00BD1665" w:rsidRDefault="00BD1665" w:rsidP="00BD16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b/>
                <w:bCs/>
                <w:noProof/>
                <w:color w:val="7F0055"/>
                <w:sz w:val="17"/>
                <w:szCs w:val="17"/>
                <w:lang w:val="bs-Latn-BA" w:eastAsia="hr-BA"/>
              </w:rPr>
            </w:pP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>}</w:t>
            </w:r>
          </w:p>
        </w:tc>
      </w:tr>
    </w:tbl>
    <w:p w:rsidR="005D6CA1" w:rsidRPr="004D6729" w:rsidRDefault="005D6CA1" w:rsidP="00281B96">
      <w:pPr>
        <w:pStyle w:val="Heading2"/>
      </w:pPr>
      <w:bookmarkStart w:id="8" w:name="_Toc371582994"/>
      <w:r w:rsidRPr="004D6729">
        <w:lastRenderedPageBreak/>
        <w:t xml:space="preserve">Učitavanje </w:t>
      </w:r>
      <w:r w:rsidR="00281B96">
        <w:t>brojčanih</w:t>
      </w:r>
      <w:r w:rsidRPr="004D6729">
        <w:t xml:space="preserve"> vrijednosti</w:t>
      </w:r>
      <w:bookmarkEnd w:id="8"/>
    </w:p>
    <w:p w:rsidR="005D6CA1" w:rsidRPr="005D58FD" w:rsidRDefault="005D6CA1" w:rsidP="00281B96">
      <w:pPr>
        <w:pStyle w:val="body0"/>
      </w:pPr>
      <w:r w:rsidRPr="005D58FD">
        <w:t>Povratna vrijednost funkcij</w:t>
      </w:r>
      <w:r>
        <w:t>e</w:t>
      </w:r>
      <w:r w:rsidRPr="005D58FD">
        <w:t xml:space="preserve"> </w:t>
      </w:r>
      <w:proofErr w:type="spellStart"/>
      <w:r w:rsidRPr="00281B96">
        <w:rPr>
          <w:b/>
        </w:rPr>
        <w:t>ucitajString</w:t>
      </w:r>
      <w:proofErr w:type="spellEnd"/>
      <w:r w:rsidRPr="005D58FD">
        <w:t xml:space="preserve"> je podatak tipa </w:t>
      </w:r>
      <w:proofErr w:type="spellStart"/>
      <w:r w:rsidRPr="005D58FD">
        <w:rPr>
          <w:u w:val="single"/>
        </w:rPr>
        <w:t>string</w:t>
      </w:r>
      <w:proofErr w:type="spellEnd"/>
      <w:r w:rsidRPr="005D58FD">
        <w:t xml:space="preserve">. Ako želimo učitati brojčane vrijednosti moramo </w:t>
      </w:r>
      <w:proofErr w:type="spellStart"/>
      <w:r w:rsidRPr="005D58FD">
        <w:t>string</w:t>
      </w:r>
      <w:proofErr w:type="spellEnd"/>
      <w:r w:rsidRPr="005D58FD">
        <w:t xml:space="preserve"> pretvoriti (eng</w:t>
      </w:r>
      <w:r>
        <w:t>l</w:t>
      </w:r>
      <w:r w:rsidRPr="005D58FD">
        <w:t>. „</w:t>
      </w:r>
      <w:proofErr w:type="spellStart"/>
      <w:r w:rsidRPr="005D58FD">
        <w:t>parse</w:t>
      </w:r>
      <w:proofErr w:type="spellEnd"/>
      <w:r w:rsidRPr="005D58FD">
        <w:t>“) u neku brojčanu vrijednost. Slijedi primjer.</w:t>
      </w:r>
    </w:p>
    <w:tbl>
      <w:tblPr>
        <w:tblW w:w="9449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7"/>
        <w:gridCol w:w="8912"/>
      </w:tblGrid>
      <w:tr w:rsidR="005D6CA1" w:rsidRPr="00281B96" w:rsidTr="009E30D4">
        <w:tc>
          <w:tcPr>
            <w:tcW w:w="537" w:type="dxa"/>
            <w:tcBorders>
              <w:right w:val="single" w:sz="4" w:space="0" w:color="FFFFFF"/>
            </w:tcBorders>
          </w:tcPr>
          <w:p w:rsidR="005D6CA1" w:rsidRPr="00281B96" w:rsidRDefault="005D6CA1" w:rsidP="00281B96">
            <w:pPr>
              <w:pStyle w:val="kd"/>
              <w:rPr>
                <w:noProof w:val="0"/>
                <w:sz w:val="17"/>
                <w:szCs w:val="17"/>
              </w:rPr>
            </w:pPr>
            <w:r w:rsidRPr="00281B96">
              <w:rPr>
                <w:noProof w:val="0"/>
                <w:sz w:val="17"/>
                <w:szCs w:val="17"/>
              </w:rPr>
              <w:t>1:</w:t>
            </w:r>
          </w:p>
          <w:p w:rsidR="005D6CA1" w:rsidRPr="00281B96" w:rsidRDefault="005D6CA1" w:rsidP="00281B96">
            <w:pPr>
              <w:pStyle w:val="kd"/>
              <w:rPr>
                <w:noProof w:val="0"/>
                <w:sz w:val="17"/>
                <w:szCs w:val="17"/>
              </w:rPr>
            </w:pPr>
            <w:r w:rsidRPr="00281B96">
              <w:rPr>
                <w:noProof w:val="0"/>
                <w:sz w:val="17"/>
                <w:szCs w:val="17"/>
              </w:rPr>
              <w:t>2:</w:t>
            </w:r>
          </w:p>
          <w:p w:rsidR="005D6CA1" w:rsidRPr="00281B96" w:rsidRDefault="005D6CA1" w:rsidP="00281B96">
            <w:pPr>
              <w:pStyle w:val="kd"/>
              <w:rPr>
                <w:noProof w:val="0"/>
                <w:sz w:val="17"/>
                <w:szCs w:val="17"/>
              </w:rPr>
            </w:pPr>
            <w:r w:rsidRPr="00281B96">
              <w:rPr>
                <w:noProof w:val="0"/>
                <w:sz w:val="17"/>
                <w:szCs w:val="17"/>
              </w:rPr>
              <w:t>3:</w:t>
            </w:r>
          </w:p>
          <w:p w:rsidR="005D6CA1" w:rsidRPr="00281B96" w:rsidRDefault="005D6CA1" w:rsidP="00281B96">
            <w:pPr>
              <w:pStyle w:val="kd"/>
              <w:rPr>
                <w:noProof w:val="0"/>
                <w:sz w:val="17"/>
                <w:szCs w:val="17"/>
              </w:rPr>
            </w:pPr>
            <w:r w:rsidRPr="00281B96">
              <w:rPr>
                <w:noProof w:val="0"/>
                <w:sz w:val="17"/>
                <w:szCs w:val="17"/>
              </w:rPr>
              <w:t>4:</w:t>
            </w:r>
          </w:p>
          <w:p w:rsidR="005D6CA1" w:rsidRPr="00281B96" w:rsidRDefault="005D6CA1" w:rsidP="00281B96">
            <w:pPr>
              <w:pStyle w:val="kd"/>
              <w:rPr>
                <w:noProof w:val="0"/>
                <w:sz w:val="17"/>
                <w:szCs w:val="17"/>
              </w:rPr>
            </w:pPr>
            <w:r w:rsidRPr="00281B96">
              <w:rPr>
                <w:noProof w:val="0"/>
                <w:sz w:val="17"/>
                <w:szCs w:val="17"/>
              </w:rPr>
              <w:t>5:</w:t>
            </w:r>
          </w:p>
          <w:p w:rsidR="005D6CA1" w:rsidRPr="00281B96" w:rsidRDefault="005D6CA1" w:rsidP="00281B96">
            <w:pPr>
              <w:pStyle w:val="kd"/>
              <w:rPr>
                <w:noProof w:val="0"/>
                <w:sz w:val="17"/>
                <w:szCs w:val="17"/>
              </w:rPr>
            </w:pPr>
            <w:r w:rsidRPr="00281B96">
              <w:rPr>
                <w:noProof w:val="0"/>
                <w:sz w:val="17"/>
                <w:szCs w:val="17"/>
              </w:rPr>
              <w:t>6:</w:t>
            </w:r>
          </w:p>
          <w:p w:rsidR="005D6CA1" w:rsidRPr="00281B96" w:rsidRDefault="005D6CA1" w:rsidP="00281B96">
            <w:pPr>
              <w:pStyle w:val="kd"/>
              <w:rPr>
                <w:noProof w:val="0"/>
                <w:sz w:val="17"/>
                <w:szCs w:val="17"/>
              </w:rPr>
            </w:pPr>
            <w:r w:rsidRPr="00281B96">
              <w:rPr>
                <w:noProof w:val="0"/>
                <w:sz w:val="17"/>
                <w:szCs w:val="17"/>
              </w:rPr>
              <w:t>7:</w:t>
            </w:r>
          </w:p>
          <w:p w:rsidR="005D6CA1" w:rsidRPr="00281B96" w:rsidRDefault="005D6CA1" w:rsidP="00281B96">
            <w:pPr>
              <w:pStyle w:val="kd"/>
              <w:rPr>
                <w:noProof w:val="0"/>
                <w:sz w:val="17"/>
                <w:szCs w:val="17"/>
              </w:rPr>
            </w:pPr>
            <w:r w:rsidRPr="00281B96">
              <w:rPr>
                <w:noProof w:val="0"/>
                <w:sz w:val="17"/>
                <w:szCs w:val="17"/>
              </w:rPr>
              <w:t>8:</w:t>
            </w:r>
          </w:p>
          <w:p w:rsidR="005D6CA1" w:rsidRPr="00281B96" w:rsidRDefault="005D6CA1" w:rsidP="00281B96">
            <w:pPr>
              <w:pStyle w:val="kd"/>
              <w:rPr>
                <w:noProof w:val="0"/>
                <w:sz w:val="17"/>
                <w:szCs w:val="17"/>
              </w:rPr>
            </w:pPr>
            <w:r w:rsidRPr="00281B96">
              <w:rPr>
                <w:noProof w:val="0"/>
                <w:sz w:val="17"/>
                <w:szCs w:val="17"/>
              </w:rPr>
              <w:t>9:</w:t>
            </w:r>
          </w:p>
          <w:p w:rsidR="005D6CA1" w:rsidRDefault="005D6CA1" w:rsidP="00281B96">
            <w:pPr>
              <w:pStyle w:val="kd"/>
              <w:rPr>
                <w:noProof w:val="0"/>
                <w:sz w:val="17"/>
                <w:szCs w:val="17"/>
              </w:rPr>
            </w:pPr>
            <w:r w:rsidRPr="00281B96">
              <w:rPr>
                <w:noProof w:val="0"/>
                <w:sz w:val="17"/>
                <w:szCs w:val="17"/>
              </w:rPr>
              <w:t>10:</w:t>
            </w:r>
          </w:p>
          <w:p w:rsidR="00281B96" w:rsidRDefault="00281B96" w:rsidP="00281B96">
            <w:pPr>
              <w:pStyle w:val="kd"/>
              <w:rPr>
                <w:noProof w:val="0"/>
                <w:sz w:val="17"/>
                <w:szCs w:val="17"/>
              </w:rPr>
            </w:pPr>
            <w:r>
              <w:rPr>
                <w:noProof w:val="0"/>
                <w:sz w:val="17"/>
                <w:szCs w:val="17"/>
              </w:rPr>
              <w:t>11:</w:t>
            </w:r>
          </w:p>
          <w:p w:rsidR="00281B96" w:rsidRDefault="00281B96" w:rsidP="00281B96">
            <w:pPr>
              <w:pStyle w:val="kd"/>
              <w:rPr>
                <w:noProof w:val="0"/>
                <w:sz w:val="17"/>
                <w:szCs w:val="17"/>
              </w:rPr>
            </w:pPr>
            <w:r>
              <w:rPr>
                <w:noProof w:val="0"/>
                <w:sz w:val="17"/>
                <w:szCs w:val="17"/>
              </w:rPr>
              <w:t>12:</w:t>
            </w:r>
          </w:p>
          <w:p w:rsidR="00281B96" w:rsidRPr="00281B96" w:rsidRDefault="00281B96" w:rsidP="00281B96">
            <w:pPr>
              <w:pStyle w:val="kd"/>
              <w:rPr>
                <w:noProof w:val="0"/>
                <w:sz w:val="17"/>
                <w:szCs w:val="17"/>
              </w:rPr>
            </w:pPr>
            <w:r>
              <w:rPr>
                <w:noProof w:val="0"/>
                <w:sz w:val="17"/>
                <w:szCs w:val="17"/>
              </w:rPr>
              <w:t>13:</w:t>
            </w:r>
          </w:p>
        </w:tc>
        <w:tc>
          <w:tcPr>
            <w:tcW w:w="8912" w:type="dxa"/>
            <w:tcBorders>
              <w:left w:val="single" w:sz="4" w:space="0" w:color="FFFFFF"/>
            </w:tcBorders>
          </w:tcPr>
          <w:p w:rsidR="00281B96" w:rsidRPr="00281B96" w:rsidRDefault="00281B96" w:rsidP="00281B9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 w:eastAsia="hr-BA"/>
              </w:rPr>
            </w:pPr>
            <w:r w:rsidRPr="00281B96">
              <w:rPr>
                <w:rFonts w:ascii="Courier New" w:hAnsi="Courier New" w:cs="Courier New"/>
                <w:b/>
                <w:bCs/>
                <w:noProof/>
                <w:color w:val="7F0055"/>
                <w:sz w:val="17"/>
                <w:szCs w:val="17"/>
                <w:lang w:val="bs-Latn-BA" w:eastAsia="hr-BA"/>
              </w:rPr>
              <w:t>public</w:t>
            </w: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 xml:space="preserve"> </w:t>
            </w:r>
            <w:r w:rsidRPr="00281B96">
              <w:rPr>
                <w:rFonts w:ascii="Courier New" w:hAnsi="Courier New" w:cs="Courier New"/>
                <w:b/>
                <w:bCs/>
                <w:noProof/>
                <w:color w:val="7F0055"/>
                <w:sz w:val="17"/>
                <w:szCs w:val="17"/>
                <w:lang w:val="bs-Latn-BA" w:eastAsia="hr-BA"/>
              </w:rPr>
              <w:t>class</w:t>
            </w: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 xml:space="preserve"> Program</w:t>
            </w:r>
          </w:p>
          <w:p w:rsidR="00281B96" w:rsidRPr="00281B96" w:rsidRDefault="00281B96" w:rsidP="00281B9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 w:eastAsia="hr-BA"/>
              </w:rPr>
            </w:pP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>{</w:t>
            </w:r>
          </w:p>
          <w:p w:rsidR="005D6CA1" w:rsidRPr="00281B96" w:rsidRDefault="00281B96" w:rsidP="00281B9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b/>
                <w:bCs/>
                <w:color w:val="7F0055"/>
                <w:sz w:val="17"/>
                <w:szCs w:val="17"/>
                <w:lang w:val="bs-Latn-BA"/>
              </w:rPr>
            </w:pP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</w:r>
            <w:r w:rsidR="005D6CA1" w:rsidRPr="00281B96">
              <w:rPr>
                <w:rFonts w:ascii="Courier New" w:hAnsi="Courier New" w:cs="Courier New"/>
                <w:b/>
                <w:bCs/>
                <w:color w:val="7F0055"/>
                <w:sz w:val="17"/>
                <w:szCs w:val="17"/>
                <w:lang w:val="bs-Latn-BA"/>
              </w:rPr>
              <w:t>public</w:t>
            </w:r>
            <w:r w:rsidR="005D6CA1" w:rsidRPr="00281B96">
              <w:rPr>
                <w:rFonts w:ascii="Courier New" w:hAnsi="Courier New" w:cs="Courier New"/>
                <w:color w:val="000000"/>
                <w:sz w:val="17"/>
                <w:szCs w:val="17"/>
                <w:lang w:val="bs-Latn-BA"/>
              </w:rPr>
              <w:t xml:space="preserve"> </w:t>
            </w:r>
            <w:r w:rsidR="005D6CA1" w:rsidRPr="00281B96">
              <w:rPr>
                <w:rFonts w:ascii="Courier New" w:hAnsi="Courier New" w:cs="Courier New"/>
                <w:b/>
                <w:bCs/>
                <w:color w:val="7F0055"/>
                <w:sz w:val="17"/>
                <w:szCs w:val="17"/>
                <w:lang w:val="bs-Latn-BA"/>
              </w:rPr>
              <w:t>static</w:t>
            </w:r>
            <w:r w:rsidR="005D6CA1" w:rsidRPr="00281B96">
              <w:rPr>
                <w:rFonts w:ascii="Courier New" w:hAnsi="Courier New" w:cs="Courier New"/>
                <w:color w:val="000000"/>
                <w:sz w:val="17"/>
                <w:szCs w:val="17"/>
                <w:lang w:val="bs-Latn-BA"/>
              </w:rPr>
              <w:t xml:space="preserve"> </w:t>
            </w:r>
            <w:r w:rsidR="005D6CA1" w:rsidRPr="00281B96">
              <w:rPr>
                <w:rFonts w:ascii="Courier New" w:hAnsi="Courier New" w:cs="Courier New"/>
                <w:b/>
                <w:bCs/>
                <w:color w:val="7F0055"/>
                <w:sz w:val="17"/>
                <w:szCs w:val="17"/>
                <w:lang w:val="bs-Latn-BA"/>
              </w:rPr>
              <w:t>void</w:t>
            </w:r>
            <w:r w:rsidR="005D6CA1" w:rsidRPr="00281B96">
              <w:rPr>
                <w:rFonts w:ascii="Courier New" w:hAnsi="Courier New" w:cs="Courier New"/>
                <w:color w:val="000000"/>
                <w:sz w:val="17"/>
                <w:szCs w:val="17"/>
                <w:lang w:val="bs-Latn-BA"/>
              </w:rPr>
              <w:t xml:space="preserve"> main(String[] args)</w:t>
            </w:r>
          </w:p>
          <w:p w:rsidR="005D6CA1" w:rsidRPr="00281B96" w:rsidRDefault="00281B96" w:rsidP="00281B9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7"/>
                <w:szCs w:val="17"/>
                <w:lang w:val="bs-Latn-BA"/>
              </w:rPr>
            </w:pP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</w:r>
            <w:r w:rsidR="005D6CA1" w:rsidRPr="00281B96">
              <w:rPr>
                <w:rFonts w:ascii="Courier New" w:hAnsi="Courier New" w:cs="Courier New"/>
                <w:color w:val="000000"/>
                <w:sz w:val="17"/>
                <w:szCs w:val="17"/>
                <w:lang w:val="bs-Latn-BA"/>
              </w:rPr>
              <w:t>{</w:t>
            </w:r>
          </w:p>
          <w:p w:rsidR="005D6CA1" w:rsidRPr="00281B96" w:rsidRDefault="005D6CA1" w:rsidP="00281B9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7"/>
                <w:szCs w:val="17"/>
                <w:lang w:val="bs-Latn-BA"/>
              </w:rPr>
            </w:pPr>
            <w:r w:rsidRPr="00281B96">
              <w:rPr>
                <w:rFonts w:ascii="Courier New" w:hAnsi="Courier New" w:cs="Courier New"/>
                <w:color w:val="000000"/>
                <w:sz w:val="17"/>
                <w:szCs w:val="17"/>
                <w:lang w:val="bs-Latn-BA"/>
              </w:rPr>
              <w:t xml:space="preserve">    </w:t>
            </w:r>
            <w:r w:rsidR="00281B96"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</w:r>
            <w:r w:rsidR="00281B96"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</w:r>
            <w:r w:rsidRPr="00281B96">
              <w:rPr>
                <w:rFonts w:ascii="Courier New" w:hAnsi="Courier New" w:cs="Courier New"/>
                <w:b/>
                <w:bCs/>
                <w:color w:val="7F0055"/>
                <w:sz w:val="17"/>
                <w:szCs w:val="17"/>
                <w:lang w:val="bs-Latn-BA"/>
              </w:rPr>
              <w:t>int</w:t>
            </w:r>
            <w:r w:rsidRPr="00281B96">
              <w:rPr>
                <w:rFonts w:ascii="Courier New" w:hAnsi="Courier New" w:cs="Courier New"/>
                <w:color w:val="000000"/>
                <w:sz w:val="17"/>
                <w:szCs w:val="17"/>
                <w:lang w:val="bs-Latn-BA"/>
              </w:rPr>
              <w:t xml:space="preserve"> godina;</w:t>
            </w:r>
          </w:p>
          <w:p w:rsidR="005D6CA1" w:rsidRPr="00281B96" w:rsidRDefault="005D6CA1" w:rsidP="00281B9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7"/>
                <w:szCs w:val="17"/>
                <w:lang w:val="bs-Latn-BA"/>
              </w:rPr>
            </w:pPr>
            <w:r w:rsidRPr="00281B96">
              <w:rPr>
                <w:rFonts w:ascii="Courier New" w:hAnsi="Courier New" w:cs="Courier New"/>
                <w:color w:val="000000"/>
                <w:sz w:val="17"/>
                <w:szCs w:val="17"/>
                <w:lang w:val="bs-Latn-BA"/>
              </w:rPr>
              <w:t xml:space="preserve">    </w:t>
            </w:r>
            <w:r w:rsidR="00281B96"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</w:r>
            <w:r w:rsidR="00281B96"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</w:r>
            <w:r w:rsidRPr="00281B96">
              <w:rPr>
                <w:rFonts w:ascii="Courier New" w:hAnsi="Courier New" w:cs="Courier New"/>
                <w:color w:val="000000"/>
                <w:sz w:val="17"/>
                <w:szCs w:val="17"/>
                <w:lang w:val="bs-Latn-BA"/>
              </w:rPr>
              <w:t>String s;</w:t>
            </w:r>
          </w:p>
          <w:p w:rsidR="005D6CA1" w:rsidRPr="00281B96" w:rsidRDefault="005D6CA1" w:rsidP="00281B9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7"/>
                <w:szCs w:val="17"/>
                <w:lang w:val="bs-Latn-BA"/>
              </w:rPr>
            </w:pPr>
            <w:r w:rsidRPr="00281B96">
              <w:rPr>
                <w:rFonts w:ascii="Courier New" w:hAnsi="Courier New" w:cs="Courier New"/>
                <w:color w:val="000000"/>
                <w:sz w:val="17"/>
                <w:szCs w:val="17"/>
                <w:lang w:val="bs-Latn-BA"/>
              </w:rPr>
              <w:t xml:space="preserve">   </w:t>
            </w:r>
          </w:p>
          <w:p w:rsidR="005D6CA1" w:rsidRPr="00281B96" w:rsidRDefault="005D6CA1" w:rsidP="00281B9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7"/>
                <w:szCs w:val="17"/>
                <w:lang w:val="bs-Latn-BA"/>
              </w:rPr>
            </w:pPr>
            <w:r w:rsidRPr="00281B96">
              <w:rPr>
                <w:rFonts w:ascii="Courier New" w:hAnsi="Courier New" w:cs="Courier New"/>
                <w:color w:val="000000"/>
                <w:sz w:val="17"/>
                <w:szCs w:val="17"/>
                <w:lang w:val="bs-Latn-BA"/>
              </w:rPr>
              <w:t xml:space="preserve">    </w:t>
            </w:r>
            <w:r w:rsidR="00281B96"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</w:r>
            <w:r w:rsidR="00281B96"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</w:r>
            <w:r w:rsidRPr="00281B96">
              <w:rPr>
                <w:rFonts w:ascii="Courier New" w:hAnsi="Courier New" w:cs="Courier New"/>
                <w:color w:val="000000"/>
                <w:sz w:val="17"/>
                <w:szCs w:val="17"/>
                <w:lang w:val="bs-Latn-BA"/>
              </w:rPr>
              <w:t>System.</w:t>
            </w:r>
            <w:r w:rsidRPr="00281B96">
              <w:rPr>
                <w:rFonts w:ascii="Courier New" w:hAnsi="Courier New" w:cs="Courier New"/>
                <w:i/>
                <w:iCs/>
                <w:color w:val="0000C0"/>
                <w:sz w:val="17"/>
                <w:szCs w:val="17"/>
                <w:lang w:val="bs-Latn-BA"/>
              </w:rPr>
              <w:t>out</w:t>
            </w:r>
            <w:r w:rsidRPr="00281B96">
              <w:rPr>
                <w:rFonts w:ascii="Courier New" w:hAnsi="Courier New" w:cs="Courier New"/>
                <w:color w:val="000000"/>
                <w:sz w:val="17"/>
                <w:szCs w:val="17"/>
                <w:lang w:val="bs-Latn-BA"/>
              </w:rPr>
              <w:t>.println(</w:t>
            </w:r>
            <w:r w:rsidRPr="00281B96">
              <w:rPr>
                <w:rFonts w:ascii="Courier New" w:hAnsi="Courier New" w:cs="Courier New"/>
                <w:color w:val="2A00FF"/>
                <w:sz w:val="17"/>
                <w:szCs w:val="17"/>
                <w:lang w:val="bs-Latn-BA"/>
              </w:rPr>
              <w:t>"Unesite godinu:"</w:t>
            </w:r>
            <w:r w:rsidRPr="00281B96">
              <w:rPr>
                <w:rFonts w:ascii="Courier New" w:hAnsi="Courier New" w:cs="Courier New"/>
                <w:color w:val="000000"/>
                <w:sz w:val="17"/>
                <w:szCs w:val="17"/>
                <w:lang w:val="bs-Latn-BA"/>
              </w:rPr>
              <w:t>);</w:t>
            </w:r>
          </w:p>
          <w:p w:rsidR="005D6CA1" w:rsidRPr="00281B96" w:rsidRDefault="005D6CA1" w:rsidP="00281B9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7"/>
                <w:szCs w:val="17"/>
                <w:lang w:val="bs-Latn-BA"/>
              </w:rPr>
            </w:pPr>
            <w:r w:rsidRPr="00281B96">
              <w:rPr>
                <w:rFonts w:ascii="Courier New" w:hAnsi="Courier New" w:cs="Courier New"/>
                <w:color w:val="000000"/>
                <w:sz w:val="17"/>
                <w:szCs w:val="17"/>
                <w:lang w:val="bs-Latn-BA"/>
              </w:rPr>
              <w:t xml:space="preserve">    </w:t>
            </w:r>
            <w:r w:rsidR="00281B96"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</w:r>
            <w:r w:rsidR="00281B96"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</w:r>
            <w:r w:rsidRPr="00281B96">
              <w:rPr>
                <w:rFonts w:ascii="Courier New" w:hAnsi="Courier New" w:cs="Courier New"/>
                <w:color w:val="000000"/>
                <w:sz w:val="17"/>
                <w:szCs w:val="17"/>
                <w:lang w:val="bs-Latn-BA"/>
              </w:rPr>
              <w:t xml:space="preserve">s = </w:t>
            </w:r>
            <w:r w:rsidR="00281B96"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highlight w:val="yellow"/>
                <w:lang w:val="bs-Latn-BA" w:eastAsia="hr-BA"/>
              </w:rPr>
              <w:t>KonzolniAlati</w:t>
            </w:r>
            <w:r w:rsidR="00281B96"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  <w:lang w:val="bs-Latn-BA"/>
              </w:rPr>
              <w:t>.</w:t>
            </w:r>
            <w:r w:rsidRPr="00281B96"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  <w:lang w:val="bs-Latn-BA"/>
              </w:rPr>
              <w:t>uctajString</w:t>
            </w:r>
            <w:r w:rsidRPr="00281B96">
              <w:rPr>
                <w:rFonts w:ascii="Courier New" w:hAnsi="Courier New" w:cs="Courier New"/>
                <w:color w:val="000000"/>
                <w:sz w:val="17"/>
                <w:szCs w:val="17"/>
                <w:lang w:val="bs-Latn-BA"/>
              </w:rPr>
              <w:t>();</w:t>
            </w:r>
          </w:p>
          <w:p w:rsidR="005D6CA1" w:rsidRPr="00281B96" w:rsidRDefault="005D6CA1" w:rsidP="00281B9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7"/>
                <w:szCs w:val="17"/>
                <w:lang w:val="bs-Latn-BA"/>
              </w:rPr>
            </w:pPr>
            <w:r w:rsidRPr="00281B96">
              <w:rPr>
                <w:rFonts w:ascii="Courier New" w:hAnsi="Courier New" w:cs="Courier New"/>
                <w:color w:val="000000"/>
                <w:sz w:val="17"/>
                <w:szCs w:val="17"/>
                <w:lang w:val="bs-Latn-BA"/>
              </w:rPr>
              <w:t xml:space="preserve">   </w:t>
            </w:r>
            <w:r w:rsidR="00281B96"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</w:r>
            <w:r w:rsidR="00281B96"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</w:r>
            <w:r w:rsidRPr="00281B96">
              <w:rPr>
                <w:rFonts w:ascii="Courier New" w:hAnsi="Courier New" w:cs="Courier New"/>
                <w:color w:val="000000"/>
                <w:sz w:val="17"/>
                <w:szCs w:val="17"/>
                <w:lang w:val="bs-Latn-BA"/>
              </w:rPr>
              <w:t>godina = Integer.</w:t>
            </w:r>
            <w:r w:rsidRPr="00281B96"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  <w:highlight w:val="lightGray"/>
                <w:lang w:val="bs-Latn-BA"/>
              </w:rPr>
              <w:t>parseInt</w:t>
            </w:r>
            <w:r w:rsidRPr="00281B96">
              <w:rPr>
                <w:rFonts w:ascii="Courier New" w:hAnsi="Courier New" w:cs="Courier New"/>
                <w:color w:val="000000"/>
                <w:sz w:val="17"/>
                <w:szCs w:val="17"/>
                <w:lang w:val="bs-Latn-BA"/>
              </w:rPr>
              <w:t>(s);</w:t>
            </w:r>
          </w:p>
          <w:p w:rsidR="005D6CA1" w:rsidRPr="00281B96" w:rsidRDefault="005D6CA1" w:rsidP="00281B9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color w:val="00B050"/>
                <w:sz w:val="17"/>
                <w:szCs w:val="17"/>
                <w:lang w:val="bs-Latn-BA"/>
              </w:rPr>
            </w:pPr>
            <w:r w:rsidRPr="00281B96">
              <w:rPr>
                <w:rFonts w:ascii="Courier New" w:hAnsi="Courier New" w:cs="Courier New"/>
                <w:sz w:val="17"/>
                <w:szCs w:val="17"/>
                <w:lang w:val="bs-Latn-BA"/>
              </w:rPr>
              <w:t xml:space="preserve">    </w:t>
            </w:r>
            <w:r w:rsidR="00281B96"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</w:r>
            <w:r w:rsidR="00281B96"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</w:r>
            <w:r w:rsidRPr="00281B96">
              <w:rPr>
                <w:rFonts w:ascii="Courier New" w:hAnsi="Courier New" w:cs="Courier New"/>
                <w:color w:val="00B050"/>
                <w:sz w:val="17"/>
                <w:szCs w:val="17"/>
                <w:lang w:val="bs-Latn-BA"/>
              </w:rPr>
              <w:t>//...</w:t>
            </w:r>
          </w:p>
          <w:p w:rsidR="005D6CA1" w:rsidRDefault="00281B96" w:rsidP="00281B9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color w:val="000000"/>
                <w:sz w:val="17"/>
                <w:szCs w:val="17"/>
                <w:lang w:val="bs-Latn-BA"/>
              </w:rPr>
            </w:pPr>
            <w:r w:rsidRPr="00BD1665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</w:r>
            <w:r w:rsidR="005D6CA1" w:rsidRPr="00281B96">
              <w:rPr>
                <w:rFonts w:ascii="Courier New" w:hAnsi="Courier New" w:cs="Courier New"/>
                <w:color w:val="000000"/>
                <w:sz w:val="17"/>
                <w:szCs w:val="17"/>
                <w:lang w:val="bs-Latn-BA"/>
              </w:rPr>
              <w:t>}</w:t>
            </w:r>
          </w:p>
          <w:p w:rsidR="00281B96" w:rsidRPr="00281B96" w:rsidRDefault="00281B96" w:rsidP="00281B96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17"/>
                <w:szCs w:val="17"/>
              </w:rPr>
            </w:pPr>
            <w:r>
              <w:rPr>
                <w:rFonts w:ascii="Courier New" w:hAnsi="Courier New" w:cs="Courier New"/>
                <w:color w:val="000000"/>
                <w:sz w:val="17"/>
                <w:szCs w:val="17"/>
                <w:lang w:val="bs-Latn-BA"/>
              </w:rPr>
              <w:t>}</w:t>
            </w:r>
          </w:p>
        </w:tc>
      </w:tr>
    </w:tbl>
    <w:p w:rsidR="00281B96" w:rsidRDefault="00281B96" w:rsidP="00281B96">
      <w:pPr>
        <w:pStyle w:val="Heading3"/>
      </w:pPr>
      <w:bookmarkStart w:id="9" w:name="_Toc371582995"/>
      <w:r>
        <w:t xml:space="preserve">Implementacija „pomoćne“ klasa za čitanje </w:t>
      </w:r>
      <w:proofErr w:type="spellStart"/>
      <w:r>
        <w:t>integera</w:t>
      </w:r>
      <w:bookmarkEnd w:id="9"/>
      <w:proofErr w:type="spellEnd"/>
    </w:p>
    <w:p w:rsidR="00281B96" w:rsidRDefault="00281B96" w:rsidP="00281B96">
      <w:pPr>
        <w:pStyle w:val="body0"/>
      </w:pPr>
      <w:r w:rsidRPr="00B06E58">
        <w:t>S obzi</w:t>
      </w:r>
      <w:r>
        <w:t>rom da je veoma često potrebu uči</w:t>
      </w:r>
      <w:r w:rsidRPr="00B06E58">
        <w:t>t</w:t>
      </w:r>
      <w:r>
        <w:t>a</w:t>
      </w:r>
      <w:r w:rsidRPr="00B06E58">
        <w:t xml:space="preserve">ti neki </w:t>
      </w:r>
      <w:proofErr w:type="spellStart"/>
      <w:r>
        <w:t>integer</w:t>
      </w:r>
      <w:proofErr w:type="spellEnd"/>
      <w:r w:rsidRPr="00B06E58">
        <w:t xml:space="preserve"> sa tastature, preporučuje</w:t>
      </w:r>
      <w:r>
        <w:t xml:space="preserve"> se implementacija </w:t>
      </w:r>
      <w:r w:rsidR="00B86DD5">
        <w:t>statičke</w:t>
      </w:r>
      <w:r>
        <w:t xml:space="preserve"> </w:t>
      </w:r>
      <w:r w:rsidR="00B86DD5">
        <w:t>funkcije</w:t>
      </w:r>
      <w:r>
        <w:t xml:space="preserve"> za učitavanje </w:t>
      </w:r>
      <w:proofErr w:type="spellStart"/>
      <w:r w:rsidR="00B86DD5">
        <w:t>integera</w:t>
      </w:r>
      <w:proofErr w:type="spellEnd"/>
      <w:r>
        <w:t xml:space="preserve">. </w:t>
      </w:r>
    </w:p>
    <w:p w:rsidR="00281B96" w:rsidRDefault="00281B96" w:rsidP="00281B96">
      <w:pPr>
        <w:pStyle w:val="body0"/>
      </w:pPr>
      <w:r>
        <w:t xml:space="preserve">Pogledajte </w:t>
      </w:r>
      <w:r w:rsidR="00B86DD5">
        <w:t>dorađenu</w:t>
      </w:r>
      <w:r>
        <w:t xml:space="preserve"> klasu </w:t>
      </w:r>
      <w:proofErr w:type="spellStart"/>
      <w:r w:rsidRPr="00BD1665">
        <w:rPr>
          <w:b/>
        </w:rPr>
        <w:t>KonzolniAlati</w:t>
      </w:r>
      <w:proofErr w:type="spellEnd"/>
      <w:r>
        <w:t>.</w:t>
      </w:r>
    </w:p>
    <w:tbl>
      <w:tblPr>
        <w:tblW w:w="9449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908"/>
      </w:tblGrid>
      <w:tr w:rsidR="00281B96" w:rsidRPr="00281B96" w:rsidTr="009E30D4">
        <w:tc>
          <w:tcPr>
            <w:tcW w:w="541" w:type="dxa"/>
            <w:tcBorders>
              <w:right w:val="single" w:sz="4" w:space="0" w:color="FFFFFF"/>
            </w:tcBorders>
          </w:tcPr>
          <w:p w:rsidR="00281B96" w:rsidRPr="00281B96" w:rsidRDefault="00281B96" w:rsidP="009E30D4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281B96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1:</w:t>
            </w:r>
          </w:p>
          <w:p w:rsidR="00281B96" w:rsidRPr="00281B96" w:rsidRDefault="00281B96" w:rsidP="009E30D4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281B96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2:</w:t>
            </w:r>
          </w:p>
          <w:p w:rsidR="00281B96" w:rsidRPr="00281B96" w:rsidRDefault="00281B96" w:rsidP="009E30D4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281B96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3:</w:t>
            </w:r>
          </w:p>
          <w:p w:rsidR="00281B96" w:rsidRPr="00281B96" w:rsidRDefault="00281B96" w:rsidP="009E30D4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281B96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4:</w:t>
            </w:r>
          </w:p>
          <w:p w:rsidR="00281B96" w:rsidRPr="00281B96" w:rsidRDefault="00281B96" w:rsidP="009E30D4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281B96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5:</w:t>
            </w:r>
          </w:p>
          <w:p w:rsidR="00281B96" w:rsidRPr="00281B96" w:rsidRDefault="00281B96" w:rsidP="009E30D4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281B96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6:</w:t>
            </w:r>
          </w:p>
          <w:p w:rsidR="00281B96" w:rsidRPr="00281B96" w:rsidRDefault="00281B96" w:rsidP="009E30D4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281B96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7:</w:t>
            </w:r>
          </w:p>
          <w:p w:rsidR="00281B96" w:rsidRPr="00281B96" w:rsidRDefault="00281B96" w:rsidP="009E30D4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281B96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8:</w:t>
            </w:r>
          </w:p>
          <w:p w:rsidR="00281B96" w:rsidRPr="00281B96" w:rsidRDefault="00281B96" w:rsidP="009E30D4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281B96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9:</w:t>
            </w:r>
          </w:p>
          <w:p w:rsidR="00281B96" w:rsidRPr="00281B96" w:rsidRDefault="00281B96" w:rsidP="009E30D4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281B96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10:</w:t>
            </w:r>
          </w:p>
          <w:p w:rsidR="00281B96" w:rsidRPr="00281B96" w:rsidRDefault="00281B96" w:rsidP="009E30D4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281B96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11:</w:t>
            </w:r>
          </w:p>
          <w:p w:rsidR="00281B96" w:rsidRPr="00281B96" w:rsidRDefault="00281B96" w:rsidP="009E30D4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281B96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12:</w:t>
            </w:r>
          </w:p>
          <w:p w:rsidR="00281B96" w:rsidRPr="00281B96" w:rsidRDefault="00281B96" w:rsidP="009E30D4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281B96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13:</w:t>
            </w:r>
          </w:p>
          <w:p w:rsidR="00281B96" w:rsidRPr="00281B96" w:rsidRDefault="00281B96" w:rsidP="009E30D4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281B96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14:</w:t>
            </w:r>
          </w:p>
          <w:p w:rsidR="00281B96" w:rsidRPr="00281B96" w:rsidRDefault="00281B96" w:rsidP="009E30D4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281B96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15:</w:t>
            </w:r>
          </w:p>
          <w:p w:rsidR="00281B96" w:rsidRPr="00281B96" w:rsidRDefault="00281B96" w:rsidP="009E30D4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281B96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16:</w:t>
            </w:r>
          </w:p>
          <w:p w:rsidR="00281B96" w:rsidRPr="00281B96" w:rsidRDefault="00281B96" w:rsidP="009E30D4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281B96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17:</w:t>
            </w:r>
          </w:p>
          <w:p w:rsidR="00281B96" w:rsidRPr="00281B96" w:rsidRDefault="00281B96" w:rsidP="009E30D4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281B96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18:</w:t>
            </w:r>
          </w:p>
          <w:p w:rsidR="00281B96" w:rsidRPr="00281B96" w:rsidRDefault="00281B96" w:rsidP="009E30D4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281B96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19:</w:t>
            </w:r>
          </w:p>
          <w:p w:rsidR="00281B96" w:rsidRPr="00281B96" w:rsidRDefault="00281B96" w:rsidP="009E30D4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281B96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20:</w:t>
            </w:r>
          </w:p>
          <w:p w:rsidR="00281B96" w:rsidRPr="00281B96" w:rsidRDefault="00281B96" w:rsidP="009E30D4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281B96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21:</w:t>
            </w:r>
          </w:p>
          <w:p w:rsidR="00281B96" w:rsidRDefault="00281B96" w:rsidP="009E30D4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281B96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22:</w:t>
            </w:r>
          </w:p>
          <w:p w:rsidR="00281B96" w:rsidRDefault="00281B96" w:rsidP="009E30D4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23:</w:t>
            </w:r>
          </w:p>
          <w:p w:rsidR="00281B96" w:rsidRDefault="00281B96" w:rsidP="009E30D4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24:</w:t>
            </w:r>
          </w:p>
          <w:p w:rsidR="00281B96" w:rsidRDefault="00281B96" w:rsidP="009E30D4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25:</w:t>
            </w:r>
          </w:p>
          <w:p w:rsidR="00281B96" w:rsidRDefault="00281B96" w:rsidP="009E30D4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26:</w:t>
            </w:r>
          </w:p>
          <w:p w:rsidR="00281B96" w:rsidRDefault="00281B96" w:rsidP="009E30D4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27:</w:t>
            </w:r>
          </w:p>
          <w:p w:rsidR="00281B96" w:rsidRDefault="00281B96" w:rsidP="009E30D4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28:</w:t>
            </w:r>
          </w:p>
          <w:p w:rsidR="00281B96" w:rsidRPr="00281B96" w:rsidRDefault="00281B96" w:rsidP="009E30D4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29:</w:t>
            </w:r>
          </w:p>
        </w:tc>
        <w:tc>
          <w:tcPr>
            <w:tcW w:w="8908" w:type="dxa"/>
            <w:tcBorders>
              <w:left w:val="single" w:sz="4" w:space="0" w:color="FFFFFF"/>
            </w:tcBorders>
          </w:tcPr>
          <w:p w:rsidR="00281B96" w:rsidRPr="00281B96" w:rsidRDefault="00281B96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 w:eastAsia="hr-BA"/>
              </w:rPr>
            </w:pPr>
            <w:r w:rsidRPr="00281B96">
              <w:rPr>
                <w:rFonts w:ascii="Courier New" w:hAnsi="Courier New" w:cs="Courier New"/>
                <w:b/>
                <w:bCs/>
                <w:noProof/>
                <w:color w:val="7F0055"/>
                <w:sz w:val="17"/>
                <w:szCs w:val="17"/>
                <w:lang w:val="bs-Latn-BA" w:eastAsia="hr-BA"/>
              </w:rPr>
              <w:t>import</w:t>
            </w: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 xml:space="preserve"> java.io.BufferedReader;</w:t>
            </w:r>
          </w:p>
          <w:p w:rsidR="00281B96" w:rsidRPr="00281B96" w:rsidRDefault="00281B96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 w:eastAsia="hr-BA"/>
              </w:rPr>
            </w:pPr>
            <w:r w:rsidRPr="00281B96">
              <w:rPr>
                <w:rFonts w:ascii="Courier New" w:hAnsi="Courier New" w:cs="Courier New"/>
                <w:b/>
                <w:bCs/>
                <w:noProof/>
                <w:color w:val="7F0055"/>
                <w:sz w:val="17"/>
                <w:szCs w:val="17"/>
                <w:lang w:val="bs-Latn-BA" w:eastAsia="hr-BA"/>
              </w:rPr>
              <w:t>import</w:t>
            </w: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 xml:space="preserve"> java.io.IOException;</w:t>
            </w:r>
          </w:p>
          <w:p w:rsidR="00281B96" w:rsidRPr="00281B96" w:rsidRDefault="00281B96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 w:eastAsia="hr-BA"/>
              </w:rPr>
            </w:pPr>
            <w:r w:rsidRPr="00281B96">
              <w:rPr>
                <w:rFonts w:ascii="Courier New" w:hAnsi="Courier New" w:cs="Courier New"/>
                <w:b/>
                <w:bCs/>
                <w:noProof/>
                <w:color w:val="7F0055"/>
                <w:sz w:val="17"/>
                <w:szCs w:val="17"/>
                <w:lang w:val="bs-Latn-BA" w:eastAsia="hr-BA"/>
              </w:rPr>
              <w:t>import</w:t>
            </w: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 xml:space="preserve"> java.io.InputStreamReader;</w:t>
            </w:r>
          </w:p>
          <w:p w:rsidR="00281B96" w:rsidRPr="00281B96" w:rsidRDefault="00281B96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 w:eastAsia="hr-BA"/>
              </w:rPr>
            </w:pPr>
          </w:p>
          <w:p w:rsidR="00281B96" w:rsidRPr="00281B96" w:rsidRDefault="00281B96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 w:eastAsia="hr-BA"/>
              </w:rPr>
            </w:pPr>
            <w:r w:rsidRPr="00281B96">
              <w:rPr>
                <w:rFonts w:ascii="Courier New" w:hAnsi="Courier New" w:cs="Courier New"/>
                <w:b/>
                <w:bCs/>
                <w:noProof/>
                <w:color w:val="7F0055"/>
                <w:sz w:val="17"/>
                <w:szCs w:val="17"/>
                <w:lang w:val="bs-Latn-BA" w:eastAsia="hr-BA"/>
              </w:rPr>
              <w:t>public</w:t>
            </w: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 xml:space="preserve"> </w:t>
            </w:r>
            <w:r w:rsidRPr="00281B96">
              <w:rPr>
                <w:rFonts w:ascii="Courier New" w:hAnsi="Courier New" w:cs="Courier New"/>
                <w:b/>
                <w:bCs/>
                <w:noProof/>
                <w:color w:val="7F0055"/>
                <w:sz w:val="17"/>
                <w:szCs w:val="17"/>
                <w:lang w:val="bs-Latn-BA" w:eastAsia="hr-BA"/>
              </w:rPr>
              <w:t>class</w:t>
            </w: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 xml:space="preserve"> </w:t>
            </w: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highlight w:val="yellow"/>
                <w:lang w:val="bs-Latn-BA" w:eastAsia="hr-BA"/>
              </w:rPr>
              <w:t>KonzolniAlati</w:t>
            </w:r>
          </w:p>
          <w:p w:rsidR="00281B96" w:rsidRPr="00281B96" w:rsidRDefault="00281B96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 w:eastAsia="hr-BA"/>
              </w:rPr>
            </w:pP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>{</w:t>
            </w:r>
          </w:p>
          <w:p w:rsidR="00281B96" w:rsidRPr="00281B96" w:rsidRDefault="00281B96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 w:eastAsia="hr-BA"/>
              </w:rPr>
            </w:pP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</w:r>
            <w:r w:rsidRPr="00281B96">
              <w:rPr>
                <w:rFonts w:ascii="Courier New" w:hAnsi="Courier New" w:cs="Courier New"/>
                <w:b/>
                <w:bCs/>
                <w:noProof/>
                <w:color w:val="7F0055"/>
                <w:sz w:val="17"/>
                <w:szCs w:val="17"/>
                <w:lang w:val="bs-Latn-BA" w:eastAsia="hr-BA"/>
              </w:rPr>
              <w:t>public</w:t>
            </w: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 xml:space="preserve"> </w:t>
            </w:r>
            <w:r w:rsidRPr="00281B96">
              <w:rPr>
                <w:rFonts w:ascii="Courier New" w:hAnsi="Courier New" w:cs="Courier New"/>
                <w:b/>
                <w:bCs/>
                <w:noProof/>
                <w:color w:val="7F0055"/>
                <w:sz w:val="17"/>
                <w:szCs w:val="17"/>
                <w:lang w:val="bs-Latn-BA" w:eastAsia="hr-BA"/>
              </w:rPr>
              <w:t>static</w:t>
            </w: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 xml:space="preserve"> String </w:t>
            </w: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highlight w:val="yellow"/>
                <w:lang w:val="bs-Latn-BA" w:eastAsia="hr-BA"/>
              </w:rPr>
              <w:t>ucitajString</w:t>
            </w: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>()</w:t>
            </w:r>
          </w:p>
          <w:p w:rsidR="00281B96" w:rsidRPr="00281B96" w:rsidRDefault="00281B96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 w:eastAsia="hr-BA"/>
              </w:rPr>
            </w:pP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  <w:t>{</w:t>
            </w:r>
          </w:p>
          <w:p w:rsidR="00281B96" w:rsidRPr="00281B96" w:rsidRDefault="00281B96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</w:pP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</w: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  <w:t xml:space="preserve">BufferedReader reader = </w:t>
            </w:r>
            <w:r w:rsidRPr="00281B96">
              <w:rPr>
                <w:rFonts w:ascii="Courier New" w:hAnsi="Courier New" w:cs="Courier New"/>
                <w:bCs/>
                <w:noProof/>
                <w:color w:val="7F0055"/>
                <w:sz w:val="17"/>
                <w:szCs w:val="17"/>
                <w:lang w:val="bs-Latn-BA" w:eastAsia="hr-BA"/>
              </w:rPr>
              <w:t>new</w:t>
            </w: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 xml:space="preserve"> BufferedReader(</w:t>
            </w:r>
          </w:p>
          <w:p w:rsidR="00281B96" w:rsidRPr="00281B96" w:rsidRDefault="00281B96" w:rsidP="009E30D4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ourier New" w:hAnsi="Courier New" w:cs="Courier New"/>
                <w:noProof/>
                <w:sz w:val="17"/>
                <w:szCs w:val="17"/>
                <w:lang w:val="bs-Latn-BA" w:eastAsia="hr-BA"/>
              </w:rPr>
            </w:pPr>
            <w:r w:rsidRPr="00281B96">
              <w:rPr>
                <w:rFonts w:ascii="Courier New" w:hAnsi="Courier New" w:cs="Courier New"/>
                <w:bCs/>
                <w:noProof/>
                <w:color w:val="7F0055"/>
                <w:sz w:val="17"/>
                <w:szCs w:val="17"/>
                <w:lang w:val="bs-Latn-BA" w:eastAsia="hr-BA"/>
              </w:rPr>
              <w:t>new</w:t>
            </w: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 xml:space="preserve"> InputStreamReader(System.</w:t>
            </w:r>
            <w:r w:rsidRPr="00281B96">
              <w:rPr>
                <w:rFonts w:ascii="Courier New" w:hAnsi="Courier New" w:cs="Courier New"/>
                <w:i/>
                <w:iCs/>
                <w:noProof/>
                <w:color w:val="0000C0"/>
                <w:sz w:val="17"/>
                <w:szCs w:val="17"/>
                <w:lang w:val="bs-Latn-BA" w:eastAsia="hr-BA"/>
              </w:rPr>
              <w:t>in</w:t>
            </w: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>));</w:t>
            </w:r>
          </w:p>
          <w:p w:rsidR="00281B96" w:rsidRPr="00281B96" w:rsidRDefault="00281B96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 w:eastAsia="hr-BA"/>
              </w:rPr>
            </w:pPr>
          </w:p>
          <w:p w:rsidR="00281B96" w:rsidRPr="00281B96" w:rsidRDefault="00281B96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 w:eastAsia="hr-BA"/>
              </w:rPr>
            </w:pP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</w: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  <w:t>String result;</w:t>
            </w:r>
          </w:p>
          <w:p w:rsidR="00281B96" w:rsidRPr="00281B96" w:rsidRDefault="00281B96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b/>
                <w:noProof/>
                <w:sz w:val="17"/>
                <w:szCs w:val="17"/>
                <w:lang w:val="bs-Latn-BA" w:eastAsia="hr-BA"/>
              </w:rPr>
            </w:pP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</w: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</w:r>
            <w:r w:rsidRPr="00281B96">
              <w:rPr>
                <w:rFonts w:ascii="Courier New" w:hAnsi="Courier New" w:cs="Courier New"/>
                <w:b/>
                <w:bCs/>
                <w:noProof/>
                <w:color w:val="7F0055"/>
                <w:sz w:val="17"/>
                <w:szCs w:val="17"/>
                <w:lang w:val="bs-Latn-BA" w:eastAsia="hr-BA"/>
              </w:rPr>
              <w:t>try</w:t>
            </w:r>
          </w:p>
          <w:p w:rsidR="00281B96" w:rsidRPr="00281B96" w:rsidRDefault="00281B96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 w:eastAsia="hr-BA"/>
              </w:rPr>
            </w:pP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</w: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  <w:t>{</w:t>
            </w:r>
          </w:p>
          <w:p w:rsidR="00281B96" w:rsidRPr="00281B96" w:rsidRDefault="00281B96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 w:eastAsia="hr-BA"/>
              </w:rPr>
            </w:pP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</w: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</w: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  <w:t>result = reader.readLine();</w:t>
            </w:r>
          </w:p>
          <w:p w:rsidR="00281B96" w:rsidRPr="00281B96" w:rsidRDefault="00281B96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 w:eastAsia="hr-BA"/>
              </w:rPr>
            </w:pP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</w: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  <w:t xml:space="preserve">} </w:t>
            </w:r>
            <w:r w:rsidRPr="00281B96">
              <w:rPr>
                <w:rFonts w:ascii="Courier New" w:hAnsi="Courier New" w:cs="Courier New"/>
                <w:b/>
                <w:bCs/>
                <w:noProof/>
                <w:color w:val="7F0055"/>
                <w:sz w:val="17"/>
                <w:szCs w:val="17"/>
                <w:lang w:val="bs-Latn-BA" w:eastAsia="hr-BA"/>
              </w:rPr>
              <w:t>catch</w:t>
            </w: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 xml:space="preserve"> (IOException e)</w:t>
            </w:r>
          </w:p>
          <w:p w:rsidR="00281B96" w:rsidRPr="00281B96" w:rsidRDefault="00281B96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 w:eastAsia="hr-BA"/>
              </w:rPr>
            </w:pP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</w: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  <w:t>{</w:t>
            </w:r>
          </w:p>
          <w:p w:rsidR="00281B96" w:rsidRPr="00281B96" w:rsidRDefault="00281B96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 w:eastAsia="hr-BA"/>
              </w:rPr>
            </w:pP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</w: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</w: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  <w:t xml:space="preserve">result = </w:t>
            </w:r>
            <w:r w:rsidRPr="00281B96">
              <w:rPr>
                <w:rFonts w:ascii="Courier New" w:hAnsi="Courier New" w:cs="Courier New"/>
                <w:noProof/>
                <w:color w:val="2A00FF"/>
                <w:sz w:val="17"/>
                <w:szCs w:val="17"/>
                <w:lang w:val="bs-Latn-BA" w:eastAsia="hr-BA"/>
              </w:rPr>
              <w:t>""</w:t>
            </w: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>;</w:t>
            </w:r>
          </w:p>
          <w:p w:rsidR="00281B96" w:rsidRPr="00281B96" w:rsidRDefault="00281B96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 w:eastAsia="hr-BA"/>
              </w:rPr>
            </w:pP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</w: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  <w:t>}</w:t>
            </w:r>
          </w:p>
          <w:p w:rsidR="00281B96" w:rsidRPr="00281B96" w:rsidRDefault="00281B96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 w:eastAsia="hr-BA"/>
              </w:rPr>
            </w:pP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</w: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</w:r>
            <w:r w:rsidRPr="00281B96">
              <w:rPr>
                <w:rFonts w:ascii="Courier New" w:hAnsi="Courier New" w:cs="Courier New"/>
                <w:b/>
                <w:bCs/>
                <w:noProof/>
                <w:color w:val="7F0055"/>
                <w:sz w:val="17"/>
                <w:szCs w:val="17"/>
                <w:lang w:val="bs-Latn-BA" w:eastAsia="hr-BA"/>
              </w:rPr>
              <w:t>return</w:t>
            </w: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 xml:space="preserve"> result;</w:t>
            </w:r>
          </w:p>
          <w:p w:rsidR="00281B96" w:rsidRDefault="00281B96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</w:pP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ab/>
              <w:t>}</w:t>
            </w:r>
          </w:p>
          <w:p w:rsidR="00281B96" w:rsidRPr="00281B96" w:rsidRDefault="00281B96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</w:pPr>
          </w:p>
          <w:p w:rsidR="00281B96" w:rsidRPr="00281B96" w:rsidRDefault="00281B96" w:rsidP="00281B96">
            <w:pPr>
              <w:widowControl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urier New" w:hAnsi="Courier New" w:cs="Courier New"/>
                <w:sz w:val="17"/>
                <w:szCs w:val="17"/>
                <w:lang w:val="bs-Latn-BA" w:eastAsia="bs-Latn-BA"/>
              </w:rPr>
            </w:pPr>
            <w:r w:rsidRPr="00281B96">
              <w:rPr>
                <w:rFonts w:ascii="Courier New" w:hAnsi="Courier New" w:cs="Courier New"/>
                <w:color w:val="000000"/>
                <w:sz w:val="17"/>
                <w:szCs w:val="17"/>
                <w:lang w:val="bs-Latn-BA" w:eastAsia="bs-Latn-BA"/>
              </w:rPr>
              <w:tab/>
            </w:r>
            <w:r w:rsidRPr="00281B96">
              <w:rPr>
                <w:rFonts w:ascii="Courier New" w:hAnsi="Courier New" w:cs="Courier New"/>
                <w:b/>
                <w:bCs/>
                <w:color w:val="7F0055"/>
                <w:sz w:val="17"/>
                <w:szCs w:val="17"/>
                <w:lang w:val="bs-Latn-BA" w:eastAsia="bs-Latn-BA"/>
              </w:rPr>
              <w:t>public</w:t>
            </w:r>
            <w:r w:rsidRPr="00281B96">
              <w:rPr>
                <w:rFonts w:ascii="Courier New" w:hAnsi="Courier New" w:cs="Courier New"/>
                <w:color w:val="000000"/>
                <w:sz w:val="17"/>
                <w:szCs w:val="17"/>
                <w:lang w:val="bs-Latn-BA" w:eastAsia="bs-Latn-BA"/>
              </w:rPr>
              <w:t xml:space="preserve"> </w:t>
            </w:r>
            <w:r w:rsidRPr="00281B96">
              <w:rPr>
                <w:rFonts w:ascii="Courier New" w:hAnsi="Courier New" w:cs="Courier New"/>
                <w:b/>
                <w:bCs/>
                <w:color w:val="7F0055"/>
                <w:sz w:val="17"/>
                <w:szCs w:val="17"/>
                <w:lang w:val="bs-Latn-BA" w:eastAsia="bs-Latn-BA"/>
              </w:rPr>
              <w:t>static</w:t>
            </w:r>
            <w:r w:rsidRPr="00281B96">
              <w:rPr>
                <w:rFonts w:ascii="Courier New" w:hAnsi="Courier New" w:cs="Courier New"/>
                <w:color w:val="000000"/>
                <w:sz w:val="17"/>
                <w:szCs w:val="17"/>
                <w:lang w:val="bs-Latn-BA" w:eastAsia="bs-Latn-BA"/>
              </w:rPr>
              <w:t xml:space="preserve"> Integer ucitajInteger()</w:t>
            </w:r>
          </w:p>
          <w:p w:rsidR="00281B96" w:rsidRPr="00281B96" w:rsidRDefault="00281B96" w:rsidP="00281B96">
            <w:pPr>
              <w:widowControl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urier New" w:hAnsi="Courier New" w:cs="Courier New"/>
                <w:sz w:val="17"/>
                <w:szCs w:val="17"/>
                <w:lang w:val="bs-Latn-BA" w:eastAsia="bs-Latn-BA"/>
              </w:rPr>
            </w:pPr>
            <w:r w:rsidRPr="00281B96">
              <w:rPr>
                <w:rFonts w:ascii="Courier New" w:hAnsi="Courier New" w:cs="Courier New"/>
                <w:color w:val="000000"/>
                <w:sz w:val="17"/>
                <w:szCs w:val="17"/>
                <w:lang w:val="bs-Latn-BA" w:eastAsia="bs-Latn-BA"/>
              </w:rPr>
              <w:tab/>
              <w:t>{</w:t>
            </w:r>
          </w:p>
          <w:p w:rsidR="00281B96" w:rsidRPr="00281B96" w:rsidRDefault="00281B96" w:rsidP="00281B96">
            <w:pPr>
              <w:widowControl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urier New" w:hAnsi="Courier New" w:cs="Courier New"/>
                <w:sz w:val="17"/>
                <w:szCs w:val="17"/>
                <w:lang w:val="bs-Latn-BA" w:eastAsia="bs-Latn-BA"/>
              </w:rPr>
            </w:pPr>
            <w:r w:rsidRPr="00281B96">
              <w:rPr>
                <w:rFonts w:ascii="Courier New" w:hAnsi="Courier New" w:cs="Courier New"/>
                <w:color w:val="000000"/>
                <w:sz w:val="17"/>
                <w:szCs w:val="17"/>
                <w:lang w:val="bs-Latn-BA" w:eastAsia="bs-Latn-BA"/>
              </w:rPr>
              <w:tab/>
            </w:r>
            <w:r w:rsidRPr="00281B96">
              <w:rPr>
                <w:rFonts w:ascii="Courier New" w:hAnsi="Courier New" w:cs="Courier New"/>
                <w:color w:val="000000"/>
                <w:sz w:val="17"/>
                <w:szCs w:val="17"/>
                <w:lang w:val="bs-Latn-BA" w:eastAsia="bs-Latn-BA"/>
              </w:rPr>
              <w:tab/>
            </w:r>
            <w:r w:rsidRPr="00281B96">
              <w:rPr>
                <w:rFonts w:ascii="Courier New" w:hAnsi="Courier New" w:cs="Courier New"/>
                <w:b/>
                <w:bCs/>
                <w:color w:val="7F0055"/>
                <w:sz w:val="17"/>
                <w:szCs w:val="17"/>
                <w:lang w:val="bs-Latn-BA" w:eastAsia="bs-Latn-BA"/>
              </w:rPr>
              <w:t>final</w:t>
            </w:r>
            <w:r w:rsidRPr="00281B96">
              <w:rPr>
                <w:rFonts w:ascii="Courier New" w:hAnsi="Courier New" w:cs="Courier New"/>
                <w:color w:val="000000"/>
                <w:sz w:val="17"/>
                <w:szCs w:val="17"/>
                <w:lang w:val="bs-Latn-BA" w:eastAsia="bs-Latn-BA"/>
              </w:rPr>
              <w:t xml:space="preserve"> String s = </w:t>
            </w:r>
            <w:r w:rsidRPr="00281B96"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  <w:lang w:val="bs-Latn-BA" w:eastAsia="bs-Latn-BA"/>
              </w:rPr>
              <w:t>ucitajString</w:t>
            </w:r>
            <w:r w:rsidRPr="00281B96">
              <w:rPr>
                <w:rFonts w:ascii="Courier New" w:hAnsi="Courier New" w:cs="Courier New"/>
                <w:color w:val="000000"/>
                <w:sz w:val="17"/>
                <w:szCs w:val="17"/>
                <w:lang w:val="bs-Latn-BA" w:eastAsia="bs-Latn-BA"/>
              </w:rPr>
              <w:t>();</w:t>
            </w:r>
          </w:p>
          <w:p w:rsidR="00281B96" w:rsidRPr="00281B96" w:rsidRDefault="00281B96" w:rsidP="00281B96">
            <w:pPr>
              <w:widowControl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urier New" w:hAnsi="Courier New" w:cs="Courier New"/>
                <w:sz w:val="17"/>
                <w:szCs w:val="17"/>
                <w:lang w:val="bs-Latn-BA" w:eastAsia="bs-Latn-BA"/>
              </w:rPr>
            </w:pPr>
            <w:r w:rsidRPr="00281B96">
              <w:rPr>
                <w:rFonts w:ascii="Courier New" w:hAnsi="Courier New" w:cs="Courier New"/>
                <w:color w:val="000000"/>
                <w:sz w:val="17"/>
                <w:szCs w:val="17"/>
                <w:lang w:val="bs-Latn-BA" w:eastAsia="bs-Latn-BA"/>
              </w:rPr>
              <w:tab/>
            </w:r>
            <w:r w:rsidRPr="00281B96">
              <w:rPr>
                <w:rFonts w:ascii="Courier New" w:hAnsi="Courier New" w:cs="Courier New"/>
                <w:color w:val="000000"/>
                <w:sz w:val="17"/>
                <w:szCs w:val="17"/>
                <w:lang w:val="bs-Latn-BA" w:eastAsia="bs-Latn-BA"/>
              </w:rPr>
              <w:tab/>
            </w:r>
            <w:r w:rsidRPr="00281B96">
              <w:rPr>
                <w:rFonts w:ascii="Courier New" w:hAnsi="Courier New" w:cs="Courier New"/>
                <w:b/>
                <w:bCs/>
                <w:color w:val="7F0055"/>
                <w:sz w:val="17"/>
                <w:szCs w:val="17"/>
                <w:lang w:val="bs-Latn-BA" w:eastAsia="bs-Latn-BA"/>
              </w:rPr>
              <w:t>final</w:t>
            </w:r>
            <w:r w:rsidRPr="00281B96">
              <w:rPr>
                <w:rFonts w:ascii="Courier New" w:hAnsi="Courier New" w:cs="Courier New"/>
                <w:color w:val="000000"/>
                <w:sz w:val="17"/>
                <w:szCs w:val="17"/>
                <w:lang w:val="bs-Latn-BA" w:eastAsia="bs-Latn-BA"/>
              </w:rPr>
              <w:t xml:space="preserve"> Integer i = Integer.</w:t>
            </w:r>
            <w:r w:rsidRPr="00281B96"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  <w:lang w:val="bs-Latn-BA" w:eastAsia="bs-Latn-BA"/>
              </w:rPr>
              <w:t>parseInt</w:t>
            </w:r>
            <w:r w:rsidRPr="00281B96">
              <w:rPr>
                <w:rFonts w:ascii="Courier New" w:hAnsi="Courier New" w:cs="Courier New"/>
                <w:color w:val="000000"/>
                <w:sz w:val="17"/>
                <w:szCs w:val="17"/>
                <w:lang w:val="bs-Latn-BA" w:eastAsia="bs-Latn-BA"/>
              </w:rPr>
              <w:t>(s);</w:t>
            </w:r>
          </w:p>
          <w:p w:rsidR="00281B96" w:rsidRPr="00281B96" w:rsidRDefault="00281B96" w:rsidP="00281B96">
            <w:pPr>
              <w:widowControl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urier New" w:hAnsi="Courier New" w:cs="Courier New"/>
                <w:sz w:val="17"/>
                <w:szCs w:val="17"/>
                <w:lang w:val="bs-Latn-BA" w:eastAsia="bs-Latn-BA"/>
              </w:rPr>
            </w:pPr>
            <w:r w:rsidRPr="00281B96">
              <w:rPr>
                <w:rFonts w:ascii="Courier New" w:hAnsi="Courier New" w:cs="Courier New"/>
                <w:color w:val="000000"/>
                <w:sz w:val="17"/>
                <w:szCs w:val="17"/>
                <w:lang w:val="bs-Latn-BA" w:eastAsia="bs-Latn-BA"/>
              </w:rPr>
              <w:tab/>
            </w:r>
            <w:r w:rsidRPr="00281B96">
              <w:rPr>
                <w:rFonts w:ascii="Courier New" w:hAnsi="Courier New" w:cs="Courier New"/>
                <w:color w:val="000000"/>
                <w:sz w:val="17"/>
                <w:szCs w:val="17"/>
                <w:lang w:val="bs-Latn-BA" w:eastAsia="bs-Latn-BA"/>
              </w:rPr>
              <w:tab/>
            </w:r>
            <w:r w:rsidRPr="00281B96">
              <w:rPr>
                <w:rFonts w:ascii="Courier New" w:hAnsi="Courier New" w:cs="Courier New"/>
                <w:b/>
                <w:bCs/>
                <w:color w:val="7F0055"/>
                <w:sz w:val="17"/>
                <w:szCs w:val="17"/>
                <w:lang w:val="bs-Latn-BA" w:eastAsia="bs-Latn-BA"/>
              </w:rPr>
              <w:t>return</w:t>
            </w:r>
            <w:r w:rsidRPr="00281B96">
              <w:rPr>
                <w:rFonts w:ascii="Courier New" w:hAnsi="Courier New" w:cs="Courier New"/>
                <w:color w:val="000000"/>
                <w:sz w:val="17"/>
                <w:szCs w:val="17"/>
                <w:lang w:val="bs-Latn-BA" w:eastAsia="bs-Latn-BA"/>
              </w:rPr>
              <w:t xml:space="preserve"> i;</w:t>
            </w:r>
          </w:p>
          <w:p w:rsidR="00281B96" w:rsidRPr="00281B96" w:rsidRDefault="00281B96" w:rsidP="00281B9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 w:eastAsia="hr-BA"/>
              </w:rPr>
            </w:pPr>
            <w:r w:rsidRPr="00281B96">
              <w:rPr>
                <w:rFonts w:ascii="Courier New" w:hAnsi="Courier New" w:cs="Courier New"/>
                <w:color w:val="000000"/>
                <w:sz w:val="17"/>
                <w:szCs w:val="17"/>
                <w:lang w:val="bs-Latn-BA" w:eastAsia="bs-Latn-BA"/>
              </w:rPr>
              <w:tab/>
              <w:t>}</w:t>
            </w:r>
          </w:p>
          <w:p w:rsidR="00281B96" w:rsidRPr="00281B96" w:rsidRDefault="00281B96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>}</w:t>
            </w:r>
          </w:p>
        </w:tc>
      </w:tr>
      <w:tr w:rsidR="00281B96" w:rsidRPr="00281B96" w:rsidTr="009E30D4">
        <w:tc>
          <w:tcPr>
            <w:tcW w:w="541" w:type="dxa"/>
            <w:tcBorders>
              <w:right w:val="single" w:sz="4" w:space="0" w:color="FFFFFF"/>
            </w:tcBorders>
          </w:tcPr>
          <w:p w:rsidR="00281B96" w:rsidRPr="00281B96" w:rsidRDefault="00281B96" w:rsidP="009E30D4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281B96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1:</w:t>
            </w:r>
          </w:p>
          <w:p w:rsidR="00281B96" w:rsidRPr="00281B96" w:rsidRDefault="00281B96" w:rsidP="009E30D4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281B96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2:</w:t>
            </w:r>
          </w:p>
          <w:p w:rsidR="00281B96" w:rsidRPr="00281B96" w:rsidRDefault="00281B96" w:rsidP="009E30D4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281B96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3:</w:t>
            </w:r>
          </w:p>
          <w:p w:rsidR="00281B96" w:rsidRPr="00281B96" w:rsidRDefault="00281B96" w:rsidP="009E30D4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281B96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4:</w:t>
            </w:r>
          </w:p>
          <w:p w:rsidR="00281B96" w:rsidRPr="00281B96" w:rsidRDefault="00281B96" w:rsidP="009E30D4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281B96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5:</w:t>
            </w:r>
          </w:p>
          <w:p w:rsidR="00281B96" w:rsidRPr="00281B96" w:rsidRDefault="00281B96" w:rsidP="009E30D4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281B96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6:</w:t>
            </w:r>
          </w:p>
          <w:p w:rsidR="00281B96" w:rsidRPr="00281B96" w:rsidRDefault="00281B96" w:rsidP="009E30D4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281B96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7:</w:t>
            </w:r>
          </w:p>
          <w:p w:rsidR="00281B96" w:rsidRPr="00281B96" w:rsidRDefault="00281B96" w:rsidP="009E30D4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 w:rsidRPr="00281B96"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8:</w:t>
            </w:r>
          </w:p>
          <w:p w:rsidR="00281B96" w:rsidRPr="00281B96" w:rsidRDefault="00281B96" w:rsidP="009E30D4">
            <w:pPr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</w:pPr>
            <w:r>
              <w:rPr>
                <w:rFonts w:ascii="Courier New" w:hAnsi="Courier New" w:cs="Courier New"/>
                <w:noProof/>
                <w:sz w:val="17"/>
                <w:szCs w:val="17"/>
                <w:lang w:val="bs-Latn-BA"/>
              </w:rPr>
              <w:t>9:</w:t>
            </w:r>
          </w:p>
        </w:tc>
        <w:tc>
          <w:tcPr>
            <w:tcW w:w="8908" w:type="dxa"/>
            <w:tcBorders>
              <w:left w:val="single" w:sz="4" w:space="0" w:color="FFFFFF"/>
            </w:tcBorders>
          </w:tcPr>
          <w:p w:rsidR="00281B96" w:rsidRPr="00281B96" w:rsidRDefault="00281B96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 w:eastAsia="hr-BA"/>
              </w:rPr>
            </w:pPr>
            <w:r w:rsidRPr="00281B96">
              <w:rPr>
                <w:rFonts w:ascii="Courier New" w:hAnsi="Courier New" w:cs="Courier New"/>
                <w:b/>
                <w:bCs/>
                <w:noProof/>
                <w:color w:val="7F0055"/>
                <w:sz w:val="17"/>
                <w:szCs w:val="17"/>
                <w:lang w:val="bs-Latn-BA" w:eastAsia="hr-BA"/>
              </w:rPr>
              <w:t>public</w:t>
            </w: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 xml:space="preserve"> </w:t>
            </w:r>
            <w:r w:rsidRPr="00281B96">
              <w:rPr>
                <w:rFonts w:ascii="Courier New" w:hAnsi="Courier New" w:cs="Courier New"/>
                <w:b/>
                <w:bCs/>
                <w:noProof/>
                <w:color w:val="7F0055"/>
                <w:sz w:val="17"/>
                <w:szCs w:val="17"/>
                <w:lang w:val="bs-Latn-BA" w:eastAsia="hr-BA"/>
              </w:rPr>
              <w:t>class</w:t>
            </w: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 xml:space="preserve"> Program</w:t>
            </w:r>
          </w:p>
          <w:p w:rsidR="00281B96" w:rsidRPr="00281B96" w:rsidRDefault="00281B96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noProof/>
                <w:sz w:val="17"/>
                <w:szCs w:val="17"/>
                <w:lang w:val="bs-Latn-BA" w:eastAsia="hr-BA"/>
              </w:rPr>
            </w:pP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>{</w:t>
            </w:r>
          </w:p>
          <w:p w:rsidR="00281B96" w:rsidRPr="00281B96" w:rsidRDefault="00281B96" w:rsidP="00281B96">
            <w:pPr>
              <w:widowControl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urier New" w:hAnsi="Courier New" w:cs="Courier New"/>
                <w:sz w:val="17"/>
                <w:szCs w:val="17"/>
                <w:lang w:val="bs-Latn-BA" w:eastAsia="bs-Latn-BA"/>
              </w:rPr>
            </w:pPr>
            <w:r w:rsidRPr="00281B96">
              <w:rPr>
                <w:rFonts w:ascii="Courier New" w:hAnsi="Courier New" w:cs="Courier New"/>
                <w:color w:val="000000"/>
                <w:sz w:val="17"/>
                <w:szCs w:val="17"/>
                <w:lang w:val="bs-Latn-BA" w:eastAsia="bs-Latn-BA"/>
              </w:rPr>
              <w:tab/>
            </w:r>
            <w:r w:rsidRPr="00281B96">
              <w:rPr>
                <w:rFonts w:ascii="Courier New" w:hAnsi="Courier New" w:cs="Courier New"/>
                <w:b/>
                <w:bCs/>
                <w:color w:val="7F0055"/>
                <w:sz w:val="17"/>
                <w:szCs w:val="17"/>
                <w:lang w:val="bs-Latn-BA" w:eastAsia="bs-Latn-BA"/>
              </w:rPr>
              <w:t>public</w:t>
            </w:r>
            <w:r w:rsidRPr="00281B96">
              <w:rPr>
                <w:rFonts w:ascii="Courier New" w:hAnsi="Courier New" w:cs="Courier New"/>
                <w:color w:val="000000"/>
                <w:sz w:val="17"/>
                <w:szCs w:val="17"/>
                <w:lang w:val="bs-Latn-BA" w:eastAsia="bs-Latn-BA"/>
              </w:rPr>
              <w:t xml:space="preserve"> </w:t>
            </w:r>
            <w:r w:rsidRPr="00281B96">
              <w:rPr>
                <w:rFonts w:ascii="Courier New" w:hAnsi="Courier New" w:cs="Courier New"/>
                <w:b/>
                <w:bCs/>
                <w:color w:val="7F0055"/>
                <w:sz w:val="17"/>
                <w:szCs w:val="17"/>
                <w:lang w:val="bs-Latn-BA" w:eastAsia="bs-Latn-BA"/>
              </w:rPr>
              <w:t>static</w:t>
            </w:r>
            <w:r w:rsidRPr="00281B96">
              <w:rPr>
                <w:rFonts w:ascii="Courier New" w:hAnsi="Courier New" w:cs="Courier New"/>
                <w:color w:val="000000"/>
                <w:sz w:val="17"/>
                <w:szCs w:val="17"/>
                <w:lang w:val="bs-Latn-BA" w:eastAsia="bs-Latn-BA"/>
              </w:rPr>
              <w:t xml:space="preserve"> </w:t>
            </w:r>
            <w:r w:rsidRPr="00281B96">
              <w:rPr>
                <w:rFonts w:ascii="Courier New" w:hAnsi="Courier New" w:cs="Courier New"/>
                <w:b/>
                <w:bCs/>
                <w:color w:val="7F0055"/>
                <w:sz w:val="17"/>
                <w:szCs w:val="17"/>
                <w:lang w:val="bs-Latn-BA" w:eastAsia="bs-Latn-BA"/>
              </w:rPr>
              <w:t>void</w:t>
            </w:r>
            <w:r w:rsidRPr="00281B96">
              <w:rPr>
                <w:rFonts w:ascii="Courier New" w:hAnsi="Courier New" w:cs="Courier New"/>
                <w:color w:val="000000"/>
                <w:sz w:val="17"/>
                <w:szCs w:val="17"/>
                <w:lang w:val="bs-Latn-BA" w:eastAsia="bs-Latn-BA"/>
              </w:rPr>
              <w:t xml:space="preserve"> main(</w:t>
            </w:r>
            <w:r w:rsidRPr="00281B96">
              <w:rPr>
                <w:rFonts w:ascii="Courier New" w:hAnsi="Courier New" w:cs="Courier New"/>
                <w:b/>
                <w:bCs/>
                <w:color w:val="7F0055"/>
                <w:sz w:val="17"/>
                <w:szCs w:val="17"/>
                <w:lang w:val="bs-Latn-BA" w:eastAsia="bs-Latn-BA"/>
              </w:rPr>
              <w:t>final</w:t>
            </w:r>
            <w:r w:rsidRPr="00281B96">
              <w:rPr>
                <w:rFonts w:ascii="Courier New" w:hAnsi="Courier New" w:cs="Courier New"/>
                <w:color w:val="000000"/>
                <w:sz w:val="17"/>
                <w:szCs w:val="17"/>
                <w:lang w:val="bs-Latn-BA" w:eastAsia="bs-Latn-BA"/>
              </w:rPr>
              <w:t xml:space="preserve"> String[] args)</w:t>
            </w:r>
          </w:p>
          <w:p w:rsidR="00281B96" w:rsidRPr="00281B96" w:rsidRDefault="00281B96" w:rsidP="00281B96">
            <w:pPr>
              <w:widowControl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urier New" w:hAnsi="Courier New" w:cs="Courier New"/>
                <w:sz w:val="17"/>
                <w:szCs w:val="17"/>
                <w:lang w:val="bs-Latn-BA" w:eastAsia="bs-Latn-BA"/>
              </w:rPr>
            </w:pPr>
            <w:r w:rsidRPr="00281B96">
              <w:rPr>
                <w:rFonts w:ascii="Courier New" w:hAnsi="Courier New" w:cs="Courier New"/>
                <w:color w:val="000000"/>
                <w:sz w:val="17"/>
                <w:szCs w:val="17"/>
                <w:lang w:val="bs-Latn-BA" w:eastAsia="bs-Latn-BA"/>
              </w:rPr>
              <w:tab/>
              <w:t>{</w:t>
            </w:r>
          </w:p>
          <w:p w:rsidR="00281B96" w:rsidRPr="00281B96" w:rsidRDefault="00281B96" w:rsidP="00281B96">
            <w:pPr>
              <w:widowControl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urier New" w:hAnsi="Courier New" w:cs="Courier New"/>
                <w:sz w:val="17"/>
                <w:szCs w:val="17"/>
                <w:lang w:val="bs-Latn-BA" w:eastAsia="bs-Latn-BA"/>
              </w:rPr>
            </w:pPr>
            <w:r w:rsidRPr="00281B96">
              <w:rPr>
                <w:rFonts w:ascii="Courier New" w:hAnsi="Courier New" w:cs="Courier New"/>
                <w:color w:val="000000"/>
                <w:sz w:val="17"/>
                <w:szCs w:val="17"/>
                <w:lang w:val="bs-Latn-BA" w:eastAsia="bs-Latn-BA"/>
              </w:rPr>
              <w:tab/>
            </w:r>
            <w:r w:rsidRPr="00281B96">
              <w:rPr>
                <w:rFonts w:ascii="Courier New" w:hAnsi="Courier New" w:cs="Courier New"/>
                <w:color w:val="000000"/>
                <w:sz w:val="17"/>
                <w:szCs w:val="17"/>
                <w:lang w:val="bs-Latn-BA" w:eastAsia="bs-Latn-BA"/>
              </w:rPr>
              <w:tab/>
              <w:t>System.</w:t>
            </w:r>
            <w:r w:rsidRPr="00281B96">
              <w:rPr>
                <w:rFonts w:ascii="Courier New" w:hAnsi="Courier New" w:cs="Courier New"/>
                <w:i/>
                <w:iCs/>
                <w:color w:val="0000C0"/>
                <w:sz w:val="17"/>
                <w:szCs w:val="17"/>
                <w:lang w:val="bs-Latn-BA" w:eastAsia="bs-Latn-BA"/>
              </w:rPr>
              <w:t>out</w:t>
            </w:r>
            <w:r w:rsidRPr="00281B96">
              <w:rPr>
                <w:rFonts w:ascii="Courier New" w:hAnsi="Courier New" w:cs="Courier New"/>
                <w:color w:val="000000"/>
                <w:sz w:val="17"/>
                <w:szCs w:val="17"/>
                <w:lang w:val="bs-Latn-BA" w:eastAsia="bs-Latn-BA"/>
              </w:rPr>
              <w:t>.println(</w:t>
            </w:r>
            <w:r w:rsidRPr="00281B96">
              <w:rPr>
                <w:rFonts w:ascii="Courier New" w:hAnsi="Courier New" w:cs="Courier New"/>
                <w:color w:val="2A00FF"/>
                <w:sz w:val="17"/>
                <w:szCs w:val="17"/>
                <w:lang w:val="bs-Latn-BA" w:eastAsia="bs-Latn-BA"/>
              </w:rPr>
              <w:t>"Unesite godinu:"</w:t>
            </w:r>
            <w:r w:rsidRPr="00281B96">
              <w:rPr>
                <w:rFonts w:ascii="Courier New" w:hAnsi="Courier New" w:cs="Courier New"/>
                <w:color w:val="000000"/>
                <w:sz w:val="17"/>
                <w:szCs w:val="17"/>
                <w:lang w:val="bs-Latn-BA" w:eastAsia="bs-Latn-BA"/>
              </w:rPr>
              <w:t>);</w:t>
            </w:r>
          </w:p>
          <w:p w:rsidR="00281B96" w:rsidRPr="00281B96" w:rsidRDefault="00281B96" w:rsidP="00281B96">
            <w:pPr>
              <w:widowControl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urier New" w:hAnsi="Courier New" w:cs="Courier New"/>
                <w:sz w:val="17"/>
                <w:szCs w:val="17"/>
                <w:lang w:val="bs-Latn-BA" w:eastAsia="bs-Latn-BA"/>
              </w:rPr>
            </w:pPr>
            <w:r w:rsidRPr="00281B96">
              <w:rPr>
                <w:rFonts w:ascii="Courier New" w:hAnsi="Courier New" w:cs="Courier New"/>
                <w:color w:val="000000"/>
                <w:sz w:val="17"/>
                <w:szCs w:val="17"/>
                <w:lang w:val="bs-Latn-BA" w:eastAsia="bs-Latn-BA"/>
              </w:rPr>
              <w:tab/>
            </w:r>
            <w:r w:rsidRPr="00281B96">
              <w:rPr>
                <w:rFonts w:ascii="Courier New" w:hAnsi="Courier New" w:cs="Courier New"/>
                <w:color w:val="000000"/>
                <w:sz w:val="17"/>
                <w:szCs w:val="17"/>
                <w:lang w:val="bs-Latn-BA" w:eastAsia="bs-Latn-BA"/>
              </w:rPr>
              <w:tab/>
            </w:r>
            <w:r w:rsidRPr="00281B96">
              <w:rPr>
                <w:rFonts w:ascii="Courier New" w:hAnsi="Courier New" w:cs="Courier New"/>
                <w:b/>
                <w:bCs/>
                <w:color w:val="7F0055"/>
                <w:sz w:val="17"/>
                <w:szCs w:val="17"/>
                <w:lang w:val="bs-Latn-BA" w:eastAsia="bs-Latn-BA"/>
              </w:rPr>
              <w:t>int</w:t>
            </w:r>
            <w:r w:rsidRPr="00281B96">
              <w:rPr>
                <w:rFonts w:ascii="Courier New" w:hAnsi="Courier New" w:cs="Courier New"/>
                <w:color w:val="000000"/>
                <w:sz w:val="17"/>
                <w:szCs w:val="17"/>
                <w:lang w:val="bs-Latn-BA" w:eastAsia="bs-Latn-BA"/>
              </w:rPr>
              <w:t xml:space="preserve"> godina = KonzolniAlati.</w:t>
            </w:r>
            <w:r w:rsidRPr="00281B96"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  <w:lang w:val="bs-Latn-BA" w:eastAsia="bs-Latn-BA"/>
              </w:rPr>
              <w:t>ucitajInteger</w:t>
            </w:r>
            <w:r w:rsidRPr="00281B96">
              <w:rPr>
                <w:rFonts w:ascii="Courier New" w:hAnsi="Courier New" w:cs="Courier New"/>
                <w:color w:val="000000"/>
                <w:sz w:val="17"/>
                <w:szCs w:val="17"/>
                <w:lang w:val="bs-Latn-BA" w:eastAsia="bs-Latn-BA"/>
              </w:rPr>
              <w:t>();</w:t>
            </w:r>
          </w:p>
          <w:p w:rsidR="00281B96" w:rsidRPr="00281B96" w:rsidRDefault="00281B96" w:rsidP="00281B96">
            <w:pPr>
              <w:widowControl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urier New" w:hAnsi="Courier New" w:cs="Courier New"/>
                <w:sz w:val="17"/>
                <w:szCs w:val="17"/>
                <w:lang w:val="bs-Latn-BA" w:eastAsia="bs-Latn-BA"/>
              </w:rPr>
            </w:pPr>
            <w:r w:rsidRPr="00281B96">
              <w:rPr>
                <w:rFonts w:ascii="Courier New" w:hAnsi="Courier New" w:cs="Courier New"/>
                <w:color w:val="000000"/>
                <w:sz w:val="17"/>
                <w:szCs w:val="17"/>
                <w:lang w:val="bs-Latn-BA" w:eastAsia="bs-Latn-BA"/>
              </w:rPr>
              <w:tab/>
            </w:r>
            <w:r w:rsidRPr="00281B96">
              <w:rPr>
                <w:rFonts w:ascii="Courier New" w:hAnsi="Courier New" w:cs="Courier New"/>
                <w:color w:val="000000"/>
                <w:sz w:val="17"/>
                <w:szCs w:val="17"/>
                <w:lang w:val="bs-Latn-BA" w:eastAsia="bs-Latn-BA"/>
              </w:rPr>
              <w:tab/>
            </w:r>
            <w:r w:rsidRPr="00281B96">
              <w:rPr>
                <w:rFonts w:ascii="Courier New" w:hAnsi="Courier New" w:cs="Courier New"/>
                <w:color w:val="3F7F5F"/>
                <w:sz w:val="17"/>
                <w:szCs w:val="17"/>
                <w:lang w:val="bs-Latn-BA" w:eastAsia="bs-Latn-BA"/>
              </w:rPr>
              <w:t>//...</w:t>
            </w:r>
          </w:p>
          <w:p w:rsidR="00281B96" w:rsidRDefault="00281B96" w:rsidP="00281B9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color w:val="000000"/>
                <w:sz w:val="17"/>
                <w:szCs w:val="17"/>
                <w:lang w:val="bs-Latn-BA" w:eastAsia="bs-Latn-BA"/>
              </w:rPr>
            </w:pPr>
            <w:r w:rsidRPr="00281B96">
              <w:rPr>
                <w:rFonts w:ascii="Courier New" w:hAnsi="Courier New" w:cs="Courier New"/>
                <w:color w:val="000000"/>
                <w:sz w:val="17"/>
                <w:szCs w:val="17"/>
                <w:lang w:val="bs-Latn-BA" w:eastAsia="bs-Latn-BA"/>
              </w:rPr>
              <w:tab/>
              <w:t>}</w:t>
            </w:r>
          </w:p>
          <w:p w:rsidR="00281B96" w:rsidRPr="00281B96" w:rsidRDefault="00281B96" w:rsidP="00281B9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b/>
                <w:bCs/>
                <w:noProof/>
                <w:color w:val="7F0055"/>
                <w:sz w:val="17"/>
                <w:szCs w:val="17"/>
                <w:lang w:val="bs-Latn-BA" w:eastAsia="hr-BA"/>
              </w:rPr>
            </w:pPr>
            <w:r w:rsidRPr="00281B96">
              <w:rPr>
                <w:rFonts w:ascii="Courier New" w:hAnsi="Courier New" w:cs="Courier New"/>
                <w:noProof/>
                <w:color w:val="000000"/>
                <w:sz w:val="17"/>
                <w:szCs w:val="17"/>
                <w:lang w:val="bs-Latn-BA" w:eastAsia="hr-BA"/>
              </w:rPr>
              <w:t>}</w:t>
            </w:r>
          </w:p>
        </w:tc>
      </w:tr>
    </w:tbl>
    <w:p w:rsidR="009E30D4" w:rsidRDefault="005D6CA1" w:rsidP="009E30D4">
      <w:pPr>
        <w:pStyle w:val="Heading1"/>
      </w:pPr>
      <w:r>
        <w:br w:type="page"/>
      </w:r>
      <w:bookmarkStart w:id="10" w:name="_Toc371582996"/>
      <w:r w:rsidR="009E30D4">
        <w:lastRenderedPageBreak/>
        <w:t>Rad sa dinamičkim objektima</w:t>
      </w:r>
      <w:bookmarkEnd w:id="10"/>
    </w:p>
    <w:p w:rsidR="009E30D4" w:rsidRPr="005D58FD" w:rsidRDefault="009E30D4" w:rsidP="009E30D4">
      <w:pPr>
        <w:widowControl/>
        <w:spacing w:before="0" w:after="200"/>
        <w:jc w:val="left"/>
      </w:pPr>
      <w:r w:rsidRPr="005D58FD">
        <w:t xml:space="preserve">Svi objekti se alociraju u dinamičkoj memoriji. </w:t>
      </w:r>
      <w:r>
        <w:t xml:space="preserve"> </w:t>
      </w:r>
      <w:proofErr w:type="spellStart"/>
      <w:r w:rsidRPr="005D58FD">
        <w:t>D</w:t>
      </w:r>
      <w:r>
        <w:t>ealociranje</w:t>
      </w:r>
      <w:proofErr w:type="spellEnd"/>
      <w:r w:rsidRPr="005D58FD">
        <w:t xml:space="preserve"> se </w:t>
      </w:r>
      <w:r>
        <w:t xml:space="preserve">u programskom jeziku Java </w:t>
      </w:r>
      <w:r w:rsidRPr="005D58FD">
        <w:t>vrši automatski.</w:t>
      </w:r>
      <w:r>
        <w:t xml:space="preserve"> </w:t>
      </w:r>
    </w:p>
    <w:p w:rsidR="009E30D4" w:rsidRPr="005D58FD" w:rsidRDefault="009E30D4" w:rsidP="009E30D4">
      <w:pPr>
        <w:widowControl/>
        <w:spacing w:before="0"/>
        <w:jc w:val="left"/>
      </w:pPr>
      <w:r w:rsidRPr="005D58FD">
        <w:t xml:space="preserve">Kopiranje objekata klase vrši se </w:t>
      </w:r>
      <w:r w:rsidRPr="005D58FD">
        <w:rPr>
          <w:b/>
        </w:rPr>
        <w:t xml:space="preserve">uvijek po </w:t>
      </w:r>
      <w:proofErr w:type="spellStart"/>
      <w:r w:rsidRPr="005D58FD">
        <w:rPr>
          <w:b/>
        </w:rPr>
        <w:t>refernci</w:t>
      </w:r>
      <w:proofErr w:type="spellEnd"/>
      <w:r w:rsidRPr="005D58FD"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E30D4" w:rsidRPr="00CC2172" w:rsidTr="009E30D4">
        <w:tc>
          <w:tcPr>
            <w:tcW w:w="5000" w:type="pct"/>
          </w:tcPr>
          <w:p w:rsidR="009E30D4" w:rsidRPr="00CC2172" w:rsidRDefault="009E30D4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CC217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public</w:t>
            </w:r>
            <w:r w:rsidRPr="00CC2172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</w:t>
            </w:r>
            <w:r w:rsidRPr="00CC217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static</w:t>
            </w:r>
            <w:r w:rsidRPr="00CC2172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</w:t>
            </w:r>
            <w:r w:rsidRPr="00CC217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void</w:t>
            </w:r>
            <w:r w:rsidRPr="00CC2172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main(String[] args)</w:t>
            </w:r>
          </w:p>
          <w:p w:rsidR="009E30D4" w:rsidRPr="00CC2172" w:rsidRDefault="009E30D4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CC2172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{</w:t>
            </w:r>
          </w:p>
          <w:p w:rsidR="009E30D4" w:rsidRPr="00CC2172" w:rsidRDefault="009E30D4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CC2172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   NekaKlasa a = </w:t>
            </w:r>
            <w:r w:rsidRPr="00CC217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new</w:t>
            </w:r>
            <w:r w:rsidRPr="00CC2172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NekaKlasa();</w:t>
            </w:r>
          </w:p>
          <w:p w:rsidR="009E30D4" w:rsidRPr="00CC2172" w:rsidRDefault="009E30D4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CC2172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   NekaKlasa b = a;</w:t>
            </w:r>
          </w:p>
          <w:p w:rsidR="009E30D4" w:rsidRPr="00CC2172" w:rsidRDefault="009E30D4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CC2172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   a.</w:t>
            </w:r>
            <w:r w:rsidRPr="00CC2172">
              <w:rPr>
                <w:rFonts w:ascii="Courier New" w:hAnsi="Courier New" w:cs="Courier New"/>
                <w:color w:val="0000C0"/>
                <w:sz w:val="18"/>
                <w:szCs w:val="18"/>
                <w:lang w:val="bs-Latn-BA"/>
              </w:rPr>
              <w:t>cijena</w:t>
            </w:r>
            <w:r w:rsidRPr="00CC2172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= 20;</w:t>
            </w:r>
          </w:p>
          <w:p w:rsidR="009E30D4" w:rsidRPr="00CC2172" w:rsidRDefault="009E30D4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CC2172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   b.</w:t>
            </w:r>
            <w:r w:rsidRPr="00CC2172">
              <w:rPr>
                <w:rFonts w:ascii="Courier New" w:hAnsi="Courier New" w:cs="Courier New"/>
                <w:color w:val="0000C0"/>
                <w:sz w:val="18"/>
                <w:szCs w:val="18"/>
                <w:lang w:val="bs-Latn-BA"/>
              </w:rPr>
              <w:t>cijena</w:t>
            </w:r>
            <w:r w:rsidRPr="00CC2172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= 23;</w:t>
            </w:r>
          </w:p>
          <w:p w:rsidR="009E30D4" w:rsidRPr="00CC2172" w:rsidRDefault="009E30D4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</w:p>
          <w:p w:rsidR="009E30D4" w:rsidRPr="00CC2172" w:rsidRDefault="009E30D4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CC2172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   System.</w:t>
            </w:r>
            <w:r w:rsidRPr="00CC2172">
              <w:rPr>
                <w:rFonts w:ascii="Courier New" w:hAnsi="Courier New" w:cs="Courier New"/>
                <w:i/>
                <w:iCs/>
                <w:color w:val="0000C0"/>
                <w:sz w:val="18"/>
                <w:szCs w:val="18"/>
                <w:lang w:val="bs-Latn-BA"/>
              </w:rPr>
              <w:t>out</w:t>
            </w:r>
            <w:r w:rsidRPr="00CC2172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.println(a.</w:t>
            </w:r>
            <w:r w:rsidRPr="00CC2172">
              <w:rPr>
                <w:rFonts w:ascii="Courier New" w:hAnsi="Courier New" w:cs="Courier New"/>
                <w:color w:val="0000C0"/>
                <w:sz w:val="18"/>
                <w:szCs w:val="18"/>
                <w:lang w:val="bs-Latn-BA"/>
              </w:rPr>
              <w:t>cijena</w:t>
            </w:r>
            <w:r w:rsidRPr="00CC2172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</w:t>
            </w:r>
            <w:r w:rsidRPr="00CC2172">
              <w:rPr>
                <w:rFonts w:ascii="Courier New" w:hAnsi="Courier New" w:cs="Courier New"/>
                <w:color w:val="3F7F5F"/>
                <w:sz w:val="18"/>
                <w:szCs w:val="18"/>
                <w:lang w:val="bs-Latn-BA"/>
              </w:rPr>
              <w:t>//ispi</w:t>
            </w:r>
            <w:r>
              <w:rPr>
                <w:rFonts w:ascii="Courier New" w:hAnsi="Courier New" w:cs="Courier New"/>
                <w:color w:val="3F7F5F"/>
                <w:sz w:val="18"/>
                <w:szCs w:val="18"/>
                <w:lang w:val="bs-Latn-BA"/>
              </w:rPr>
              <w:t>s</w:t>
            </w:r>
            <w:r w:rsidRPr="00CC2172">
              <w:rPr>
                <w:rFonts w:ascii="Courier New" w:hAnsi="Courier New" w:cs="Courier New"/>
                <w:color w:val="3F7F5F"/>
                <w:sz w:val="18"/>
                <w:szCs w:val="18"/>
                <w:lang w:val="bs-Latn-BA"/>
              </w:rPr>
              <w:t>: 23</w:t>
            </w:r>
          </w:p>
          <w:p w:rsidR="009E30D4" w:rsidRPr="00CC2172" w:rsidRDefault="009E30D4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18"/>
                <w:szCs w:val="18"/>
              </w:rPr>
            </w:pPr>
            <w:r w:rsidRPr="00CC2172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}</w:t>
            </w:r>
          </w:p>
        </w:tc>
      </w:tr>
    </w:tbl>
    <w:p w:rsidR="009E30D4" w:rsidRPr="005D58FD" w:rsidRDefault="009E30D4" w:rsidP="009E30D4">
      <w:pPr>
        <w:spacing w:after="0"/>
        <w:ind w:left="360" w:firstLine="696"/>
      </w:pPr>
    </w:p>
    <w:p w:rsidR="009E30D4" w:rsidRDefault="009E30D4" w:rsidP="007F5E4A">
      <w:pPr>
        <w:pStyle w:val="ListParagraph"/>
        <w:widowControl/>
        <w:numPr>
          <w:ilvl w:val="0"/>
          <w:numId w:val="18"/>
        </w:numPr>
        <w:spacing w:before="0" w:after="200"/>
        <w:jc w:val="left"/>
      </w:pPr>
      <w:r w:rsidRPr="005D58FD">
        <w:t xml:space="preserve">Ovdje </w:t>
      </w:r>
      <w:r>
        <w:t xml:space="preserve">se varijable </w:t>
      </w:r>
      <w:r w:rsidRPr="0039320B">
        <w:rPr>
          <w:rFonts w:ascii="Courier New" w:hAnsi="Courier New" w:cs="Courier New"/>
        </w:rPr>
        <w:t>a</w:t>
      </w:r>
      <w:r w:rsidRPr="005D58FD">
        <w:t xml:space="preserve"> i </w:t>
      </w:r>
      <w:r w:rsidRPr="0039320B">
        <w:rPr>
          <w:rFonts w:ascii="Courier New" w:hAnsi="Courier New" w:cs="Courier New"/>
        </w:rPr>
        <w:t>b</w:t>
      </w:r>
      <w:r w:rsidRPr="005D58FD">
        <w:t xml:space="preserve"> </w:t>
      </w:r>
      <w:r>
        <w:t xml:space="preserve">ponašaju kao </w:t>
      </w:r>
      <w:r w:rsidRPr="0039320B">
        <w:rPr>
          <w:b/>
        </w:rPr>
        <w:t>pokazivači</w:t>
      </w:r>
      <w:r w:rsidRPr="005D58FD">
        <w:t xml:space="preserve"> iz jezika C++</w:t>
      </w:r>
    </w:p>
    <w:p w:rsidR="009E30D4" w:rsidRDefault="009E30D4" w:rsidP="007F5E4A">
      <w:pPr>
        <w:pStyle w:val="ListParagraph"/>
        <w:widowControl/>
        <w:numPr>
          <w:ilvl w:val="0"/>
          <w:numId w:val="18"/>
        </w:numPr>
        <w:spacing w:before="0" w:after="200"/>
        <w:jc w:val="left"/>
      </w:pPr>
      <w:r w:rsidRPr="005D58FD">
        <w:t xml:space="preserve">U prethodnom primjer </w:t>
      </w:r>
      <w:r w:rsidRPr="0039320B">
        <w:rPr>
          <w:rFonts w:ascii="Courier New" w:hAnsi="Courier New" w:cs="Courier New"/>
        </w:rPr>
        <w:t>a</w:t>
      </w:r>
      <w:r w:rsidRPr="005D58FD">
        <w:t xml:space="preserve"> i </w:t>
      </w:r>
      <w:r w:rsidRPr="0039320B">
        <w:rPr>
          <w:rFonts w:ascii="Courier New" w:hAnsi="Courier New" w:cs="Courier New"/>
        </w:rPr>
        <w:t>b</w:t>
      </w:r>
      <w:r w:rsidRPr="005D58FD">
        <w:t xml:space="preserve"> su referenca na isti </w:t>
      </w:r>
      <w:proofErr w:type="spellStart"/>
      <w:r w:rsidRPr="005D58FD">
        <w:t>objekat</w:t>
      </w:r>
      <w:proofErr w:type="spellEnd"/>
      <w:r w:rsidRPr="005D58FD">
        <w:t xml:space="preserve">. Tako će izmjena preko varijable </w:t>
      </w:r>
      <w:r w:rsidRPr="0039320B">
        <w:rPr>
          <w:rFonts w:ascii="Courier New" w:hAnsi="Courier New" w:cs="Courier New"/>
        </w:rPr>
        <w:t>b</w:t>
      </w:r>
      <w:r w:rsidRPr="005D58FD">
        <w:t xml:space="preserve"> uticati i na varijablu </w:t>
      </w:r>
      <w:r w:rsidRPr="0039320B">
        <w:rPr>
          <w:rFonts w:ascii="Courier New" w:hAnsi="Courier New" w:cs="Courier New"/>
        </w:rPr>
        <w:t>a</w:t>
      </w:r>
      <w:r w:rsidRPr="005D58FD">
        <w:t>. (</w:t>
      </w:r>
      <w:r>
        <w:t>P</w:t>
      </w:r>
      <w:r w:rsidRPr="005D58FD">
        <w:t>rogram će ispisati vrijednost „23“.)</w:t>
      </w:r>
    </w:p>
    <w:p w:rsidR="009E30D4" w:rsidRDefault="009E30D4" w:rsidP="009E30D4">
      <w:pPr>
        <w:pStyle w:val="Heading2"/>
      </w:pPr>
      <w:bookmarkStart w:id="11" w:name="_Toc371582997"/>
      <w:r>
        <w:t>Početna vrijednost varijable</w:t>
      </w:r>
      <w:bookmarkEnd w:id="11"/>
    </w:p>
    <w:p w:rsidR="009E30D4" w:rsidRPr="005D58FD" w:rsidRDefault="009E30D4" w:rsidP="009E30D4">
      <w:pPr>
        <w:pStyle w:val="body0"/>
      </w:pPr>
      <w:r w:rsidRPr="005D58FD">
        <w:t>Početna vrijednost varijabli je „</w:t>
      </w:r>
      <w:proofErr w:type="spellStart"/>
      <w:r w:rsidRPr="005D58FD">
        <w:t>neinicijalizirana</w:t>
      </w:r>
      <w:proofErr w:type="spellEnd"/>
      <w:r w:rsidRPr="005D58FD">
        <w:t xml:space="preserve"> vrijednost“. Svakoj varijabli morate dodijeliti neku početnu vrijednost (</w:t>
      </w:r>
      <w:r>
        <w:t>npr.</w:t>
      </w:r>
      <w:r w:rsidRPr="005D58FD">
        <w:t xml:space="preserve"> </w:t>
      </w:r>
      <w:r w:rsidRPr="0039320B">
        <w:rPr>
          <w:rFonts w:ascii="Courier New" w:hAnsi="Courier New" w:cs="Courier New"/>
          <w:color w:val="000000"/>
          <w:szCs w:val="18"/>
          <w:lang w:val="bs-Latn-BA"/>
        </w:rPr>
        <w:t>null</w:t>
      </w:r>
      <w:r w:rsidRPr="005D58FD">
        <w:t>). Slijedeći program će prijaviti grešku.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E30D4" w:rsidRPr="00293816" w:rsidTr="009E30D4">
        <w:tc>
          <w:tcPr>
            <w:tcW w:w="5000" w:type="pct"/>
          </w:tcPr>
          <w:p w:rsidR="009E30D4" w:rsidRPr="00293816" w:rsidRDefault="009E30D4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293816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public</w:t>
            </w:r>
            <w:r w:rsidRPr="00293816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</w:t>
            </w:r>
            <w:r w:rsidRPr="00293816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static</w:t>
            </w:r>
            <w:r w:rsidRPr="00293816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</w:t>
            </w:r>
            <w:r w:rsidRPr="00293816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void</w:t>
            </w:r>
            <w:r w:rsidRPr="00293816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main(String[] args)</w:t>
            </w:r>
          </w:p>
          <w:p w:rsidR="009E30D4" w:rsidRPr="00293816" w:rsidRDefault="009E30D4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293816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{</w:t>
            </w:r>
          </w:p>
          <w:p w:rsidR="009E30D4" w:rsidRPr="00293816" w:rsidRDefault="009E30D4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293816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  <w:t>NekaKlasa p;</w:t>
            </w:r>
          </w:p>
          <w:p w:rsidR="009E30D4" w:rsidRPr="00293816" w:rsidRDefault="009E30D4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</w:p>
          <w:p w:rsidR="009E30D4" w:rsidRPr="00293816" w:rsidRDefault="009E30D4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="Calibri"/>
                <w:sz w:val="18"/>
                <w:szCs w:val="18"/>
                <w:lang w:val="bs-Latn-BA"/>
              </w:rPr>
            </w:pPr>
            <w:r w:rsidRPr="00293816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</w:r>
            <w:r w:rsidRPr="00293816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if</w:t>
            </w:r>
            <w:r w:rsidRPr="00293816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(p == </w:t>
            </w:r>
            <w:r w:rsidRPr="00293816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null</w:t>
            </w:r>
            <w:r w:rsidRPr="00293816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) </w:t>
            </w:r>
            <w:r w:rsidRPr="00293816">
              <w:rPr>
                <w:rFonts w:cs="Calibri"/>
                <w:color w:val="3F7F5F"/>
                <w:sz w:val="18"/>
                <w:szCs w:val="18"/>
                <w:lang w:val="bs-Latn-BA"/>
              </w:rPr>
              <w:t xml:space="preserve">// </w:t>
            </w:r>
            <w:r w:rsidRPr="00DF7A79">
              <w:rPr>
                <w:rFonts w:cs="Calibri"/>
                <w:b/>
                <w:color w:val="FFFFFF"/>
                <w:sz w:val="18"/>
                <w:szCs w:val="18"/>
                <w:highlight w:val="red"/>
                <w:lang w:val="bs-Latn-BA"/>
              </w:rPr>
              <w:t>error: The local variable p may not have been initialized</w:t>
            </w:r>
          </w:p>
          <w:p w:rsidR="009E30D4" w:rsidRPr="00293816" w:rsidRDefault="009E30D4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293816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</w:r>
            <w:r w:rsidRPr="00293816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  <w:t>System.</w:t>
            </w:r>
            <w:r w:rsidRPr="00293816">
              <w:rPr>
                <w:rFonts w:ascii="Courier New" w:hAnsi="Courier New" w:cs="Courier New"/>
                <w:i/>
                <w:iCs/>
                <w:color w:val="0000C0"/>
                <w:sz w:val="18"/>
                <w:szCs w:val="18"/>
                <w:lang w:val="bs-Latn-BA"/>
              </w:rPr>
              <w:t>out</w:t>
            </w:r>
            <w:r w:rsidRPr="00293816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.println(</w:t>
            </w:r>
            <w:r w:rsidRPr="00293816">
              <w:rPr>
                <w:rFonts w:ascii="Courier New" w:hAnsi="Courier New" w:cs="Courier New"/>
                <w:color w:val="2A00FF"/>
                <w:sz w:val="18"/>
                <w:szCs w:val="18"/>
                <w:lang w:val="bs-Latn-BA"/>
              </w:rPr>
              <w:t>"p je null"</w:t>
            </w:r>
            <w:r w:rsidRPr="00293816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);</w:t>
            </w:r>
          </w:p>
          <w:p w:rsidR="009E30D4" w:rsidRPr="00293816" w:rsidRDefault="009E30D4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293816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</w:r>
            <w:r w:rsidRPr="00293816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else</w:t>
            </w:r>
          </w:p>
          <w:p w:rsidR="009E30D4" w:rsidRPr="00293816" w:rsidRDefault="009E30D4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293816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</w:r>
            <w:r w:rsidRPr="00293816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  <w:t>System.</w:t>
            </w:r>
            <w:r w:rsidRPr="00293816">
              <w:rPr>
                <w:rFonts w:ascii="Courier New" w:hAnsi="Courier New" w:cs="Courier New"/>
                <w:i/>
                <w:iCs/>
                <w:color w:val="0000C0"/>
                <w:sz w:val="18"/>
                <w:szCs w:val="18"/>
                <w:lang w:val="bs-Latn-BA"/>
              </w:rPr>
              <w:t>out</w:t>
            </w:r>
            <w:r w:rsidRPr="00293816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.println(</w:t>
            </w:r>
            <w:r w:rsidRPr="00293816">
              <w:rPr>
                <w:rFonts w:ascii="Courier New" w:hAnsi="Courier New" w:cs="Courier New"/>
                <w:color w:val="2A00FF"/>
                <w:sz w:val="18"/>
                <w:szCs w:val="18"/>
                <w:lang w:val="bs-Latn-BA"/>
              </w:rPr>
              <w:t>"p nije null"</w:t>
            </w:r>
            <w:r w:rsidRPr="00293816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);</w:t>
            </w:r>
          </w:p>
          <w:p w:rsidR="009E30D4" w:rsidRPr="00293816" w:rsidRDefault="009E30D4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18"/>
                <w:szCs w:val="18"/>
              </w:rPr>
            </w:pPr>
            <w:r w:rsidRPr="00293816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}</w:t>
            </w:r>
          </w:p>
        </w:tc>
      </w:tr>
    </w:tbl>
    <w:p w:rsidR="009E30D4" w:rsidRDefault="009E30D4" w:rsidP="009E30D4">
      <w:pPr>
        <w:pStyle w:val="Zadatakxx"/>
        <w:rPr>
          <w:lang w:val="hr-HR"/>
        </w:rPr>
      </w:pPr>
    </w:p>
    <w:p w:rsidR="009E30D4" w:rsidRDefault="009E30D4" w:rsidP="009E30D4">
      <w:pPr>
        <w:widowControl/>
        <w:spacing w:before="0" w:after="0" w:line="240" w:lineRule="auto"/>
        <w:jc w:val="left"/>
        <w:rPr>
          <w:rFonts w:ascii="Arial" w:hAnsi="Arial"/>
          <w:b/>
          <w:sz w:val="24"/>
        </w:rPr>
      </w:pPr>
      <w:r>
        <w:br w:type="page"/>
      </w:r>
    </w:p>
    <w:p w:rsidR="009E30D4" w:rsidRPr="00CC2172" w:rsidRDefault="009E30D4" w:rsidP="009E30D4">
      <w:pPr>
        <w:pStyle w:val="Heading1"/>
      </w:pPr>
      <w:bookmarkStart w:id="12" w:name="_Toc371582998"/>
      <w:r w:rsidRPr="00CC2172">
        <w:lastRenderedPageBreak/>
        <w:t>Pravo p</w:t>
      </w:r>
      <w:r>
        <w:t>r</w:t>
      </w:r>
      <w:r w:rsidRPr="00CC2172">
        <w:t>istupa</w:t>
      </w:r>
      <w:bookmarkEnd w:id="12"/>
    </w:p>
    <w:p w:rsidR="009E30D4" w:rsidRPr="005D58FD" w:rsidRDefault="009E30D4" w:rsidP="009E30D4">
      <w:pPr>
        <w:tabs>
          <w:tab w:val="left" w:pos="1607"/>
        </w:tabs>
      </w:pPr>
      <w:r w:rsidRPr="005D58FD">
        <w:t>U jezi</w:t>
      </w:r>
      <w:r>
        <w:t>ku</w:t>
      </w:r>
      <w:r w:rsidRPr="005D58FD">
        <w:t xml:space="preserve"> </w:t>
      </w:r>
      <w:r>
        <w:t>Java, kao i u jeziku C#</w:t>
      </w:r>
      <w:r w:rsidRPr="005D58FD">
        <w:t>, morate</w:t>
      </w:r>
      <w:r>
        <w:t xml:space="preserve"> </w:t>
      </w:r>
      <w:r w:rsidRPr="005D58FD">
        <w:t xml:space="preserve">prije svakog člana </w:t>
      </w:r>
      <w:r>
        <w:t xml:space="preserve">klase ili funkcije </w:t>
      </w:r>
      <w:r w:rsidRPr="005D58FD">
        <w:t xml:space="preserve">napisati da li je riječ o javnom, privatnom, zaštićenom </w:t>
      </w:r>
      <w:r>
        <w:t xml:space="preserve">ili </w:t>
      </w:r>
      <w:proofErr w:type="spellStart"/>
      <w:r>
        <w:t>defaultnom</w:t>
      </w:r>
      <w:proofErr w:type="spellEnd"/>
      <w:r>
        <w:t xml:space="preserve"> članu.</w:t>
      </w:r>
    </w:p>
    <w:tbl>
      <w:tblPr>
        <w:tblW w:w="0" w:type="auto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813"/>
      </w:tblGrid>
      <w:tr w:rsidR="009E30D4" w:rsidRPr="008C6102" w:rsidTr="009E30D4">
        <w:tc>
          <w:tcPr>
            <w:tcW w:w="541" w:type="dxa"/>
            <w:tcBorders>
              <w:right w:val="single" w:sz="4" w:space="0" w:color="FFFFFF"/>
            </w:tcBorders>
          </w:tcPr>
          <w:p w:rsidR="009E30D4" w:rsidRPr="008C6102" w:rsidRDefault="009E30D4" w:rsidP="009E30D4">
            <w:pPr>
              <w:pStyle w:val="kd"/>
              <w:rPr>
                <w:noProof w:val="0"/>
              </w:rPr>
            </w:pPr>
            <w:r w:rsidRPr="008C6102">
              <w:rPr>
                <w:noProof w:val="0"/>
              </w:rPr>
              <w:t>1:</w:t>
            </w:r>
          </w:p>
          <w:p w:rsidR="009E30D4" w:rsidRPr="008C6102" w:rsidRDefault="009E30D4" w:rsidP="009E30D4">
            <w:pPr>
              <w:pStyle w:val="kd"/>
              <w:rPr>
                <w:noProof w:val="0"/>
              </w:rPr>
            </w:pPr>
            <w:r w:rsidRPr="008C6102">
              <w:rPr>
                <w:noProof w:val="0"/>
              </w:rPr>
              <w:t>2:</w:t>
            </w:r>
          </w:p>
          <w:p w:rsidR="009E30D4" w:rsidRPr="008C6102" w:rsidRDefault="009E30D4" w:rsidP="009E30D4">
            <w:pPr>
              <w:pStyle w:val="kd"/>
              <w:rPr>
                <w:noProof w:val="0"/>
              </w:rPr>
            </w:pPr>
            <w:r w:rsidRPr="008C6102">
              <w:rPr>
                <w:noProof w:val="0"/>
              </w:rPr>
              <w:t>3:</w:t>
            </w:r>
          </w:p>
          <w:p w:rsidR="009E30D4" w:rsidRPr="008C6102" w:rsidRDefault="009E30D4" w:rsidP="009E30D4">
            <w:pPr>
              <w:pStyle w:val="kd"/>
              <w:rPr>
                <w:noProof w:val="0"/>
              </w:rPr>
            </w:pPr>
            <w:r w:rsidRPr="008C6102">
              <w:rPr>
                <w:noProof w:val="0"/>
              </w:rPr>
              <w:t>4:</w:t>
            </w:r>
          </w:p>
          <w:p w:rsidR="009E30D4" w:rsidRPr="008C6102" w:rsidRDefault="009E30D4" w:rsidP="009E30D4">
            <w:pPr>
              <w:pStyle w:val="kd"/>
              <w:rPr>
                <w:noProof w:val="0"/>
              </w:rPr>
            </w:pPr>
            <w:r w:rsidRPr="008C6102">
              <w:rPr>
                <w:noProof w:val="0"/>
              </w:rPr>
              <w:t>5:</w:t>
            </w:r>
          </w:p>
          <w:p w:rsidR="009E30D4" w:rsidRPr="008C6102" w:rsidRDefault="009E30D4" w:rsidP="009E30D4">
            <w:pPr>
              <w:pStyle w:val="kd"/>
              <w:rPr>
                <w:noProof w:val="0"/>
              </w:rPr>
            </w:pPr>
            <w:r w:rsidRPr="008C6102">
              <w:rPr>
                <w:noProof w:val="0"/>
              </w:rPr>
              <w:t>6:</w:t>
            </w:r>
          </w:p>
          <w:p w:rsidR="009E30D4" w:rsidRPr="008C6102" w:rsidRDefault="009E30D4" w:rsidP="009E30D4">
            <w:pPr>
              <w:pStyle w:val="kd"/>
              <w:rPr>
                <w:noProof w:val="0"/>
              </w:rPr>
            </w:pPr>
            <w:r w:rsidRPr="008C6102">
              <w:rPr>
                <w:noProof w:val="0"/>
              </w:rPr>
              <w:t>7:</w:t>
            </w:r>
          </w:p>
          <w:p w:rsidR="009E30D4" w:rsidRPr="008C6102" w:rsidRDefault="009E30D4" w:rsidP="009E30D4">
            <w:pPr>
              <w:pStyle w:val="kd"/>
              <w:rPr>
                <w:noProof w:val="0"/>
              </w:rPr>
            </w:pPr>
            <w:r w:rsidRPr="008C6102">
              <w:rPr>
                <w:noProof w:val="0"/>
              </w:rPr>
              <w:t>8:</w:t>
            </w:r>
          </w:p>
          <w:p w:rsidR="009E30D4" w:rsidRPr="008C6102" w:rsidRDefault="009E30D4" w:rsidP="009E30D4">
            <w:pPr>
              <w:pStyle w:val="kd"/>
              <w:rPr>
                <w:noProof w:val="0"/>
              </w:rPr>
            </w:pPr>
            <w:r w:rsidRPr="008C6102">
              <w:rPr>
                <w:noProof w:val="0"/>
              </w:rPr>
              <w:t>9:</w:t>
            </w:r>
          </w:p>
          <w:p w:rsidR="009E30D4" w:rsidRPr="008C6102" w:rsidRDefault="009E30D4" w:rsidP="009E30D4">
            <w:pPr>
              <w:pStyle w:val="kd"/>
              <w:rPr>
                <w:noProof w:val="0"/>
              </w:rPr>
            </w:pPr>
            <w:r w:rsidRPr="008C6102">
              <w:rPr>
                <w:noProof w:val="0"/>
              </w:rPr>
              <w:t>10:</w:t>
            </w:r>
          </w:p>
          <w:p w:rsidR="009E30D4" w:rsidRPr="008C6102" w:rsidRDefault="009E30D4" w:rsidP="009E30D4">
            <w:pPr>
              <w:pStyle w:val="kd"/>
              <w:rPr>
                <w:noProof w:val="0"/>
              </w:rPr>
            </w:pPr>
            <w:r w:rsidRPr="008C6102">
              <w:rPr>
                <w:noProof w:val="0"/>
              </w:rPr>
              <w:t>11:</w:t>
            </w:r>
          </w:p>
          <w:p w:rsidR="009E30D4" w:rsidRPr="008C6102" w:rsidRDefault="009E30D4" w:rsidP="009E30D4">
            <w:pPr>
              <w:pStyle w:val="kd"/>
              <w:rPr>
                <w:noProof w:val="0"/>
              </w:rPr>
            </w:pPr>
            <w:r w:rsidRPr="008C6102">
              <w:rPr>
                <w:noProof w:val="0"/>
              </w:rPr>
              <w:t>12:</w:t>
            </w:r>
          </w:p>
          <w:p w:rsidR="009E30D4" w:rsidRPr="008C6102" w:rsidRDefault="009E30D4" w:rsidP="009E30D4">
            <w:pPr>
              <w:pStyle w:val="kd"/>
              <w:rPr>
                <w:noProof w:val="0"/>
              </w:rPr>
            </w:pPr>
            <w:r w:rsidRPr="008C6102">
              <w:rPr>
                <w:noProof w:val="0"/>
              </w:rPr>
              <w:t>13:</w:t>
            </w:r>
          </w:p>
          <w:p w:rsidR="009E30D4" w:rsidRPr="008C6102" w:rsidRDefault="009E30D4" w:rsidP="009E30D4">
            <w:pPr>
              <w:pStyle w:val="kd"/>
              <w:rPr>
                <w:noProof w:val="0"/>
              </w:rPr>
            </w:pPr>
            <w:r w:rsidRPr="008C6102">
              <w:rPr>
                <w:noProof w:val="0"/>
              </w:rPr>
              <w:t>14:</w:t>
            </w:r>
          </w:p>
          <w:p w:rsidR="009E30D4" w:rsidRPr="008C6102" w:rsidRDefault="009E30D4" w:rsidP="009E30D4">
            <w:pPr>
              <w:pStyle w:val="kd"/>
              <w:rPr>
                <w:noProof w:val="0"/>
              </w:rPr>
            </w:pPr>
            <w:r w:rsidRPr="008C6102">
              <w:rPr>
                <w:noProof w:val="0"/>
              </w:rPr>
              <w:t>15:</w:t>
            </w:r>
          </w:p>
          <w:p w:rsidR="009E30D4" w:rsidRPr="008C6102" w:rsidRDefault="009E30D4" w:rsidP="009E30D4">
            <w:pPr>
              <w:pStyle w:val="kd"/>
              <w:rPr>
                <w:noProof w:val="0"/>
              </w:rPr>
            </w:pPr>
            <w:r w:rsidRPr="008C6102">
              <w:rPr>
                <w:noProof w:val="0"/>
              </w:rPr>
              <w:t>16:</w:t>
            </w:r>
          </w:p>
        </w:tc>
        <w:tc>
          <w:tcPr>
            <w:tcW w:w="8977" w:type="dxa"/>
            <w:tcBorders>
              <w:left w:val="single" w:sz="4" w:space="0" w:color="FFFFFF"/>
            </w:tcBorders>
          </w:tcPr>
          <w:p w:rsidR="009E30D4" w:rsidRPr="008C6102" w:rsidRDefault="009E30D4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public</w:t>
            </w:r>
            <w:r w:rsidRPr="008C6102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</w:t>
            </w:r>
            <w:r w:rsidRPr="008C610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class</w:t>
            </w:r>
            <w:r w:rsidRPr="008C6102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NekaKlasa</w:t>
            </w:r>
          </w:p>
          <w:p w:rsidR="009E30D4" w:rsidRPr="008C6102" w:rsidRDefault="009E30D4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8C6102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{</w:t>
            </w:r>
          </w:p>
          <w:p w:rsidR="009E30D4" w:rsidRPr="008C6102" w:rsidRDefault="009E30D4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8C6102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   </w:t>
            </w:r>
            <w:r w:rsidRPr="008C610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private</w:t>
            </w:r>
            <w:r w:rsidRPr="008C6102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</w:t>
            </w:r>
            <w:r w:rsidRPr="008C610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int</w:t>
            </w:r>
            <w:r w:rsidRPr="008C6102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</w:t>
            </w:r>
            <w:r w:rsidRPr="008C6102">
              <w:rPr>
                <w:rFonts w:ascii="Courier New" w:hAnsi="Courier New" w:cs="Courier New"/>
                <w:color w:val="0000C0"/>
                <w:sz w:val="18"/>
                <w:szCs w:val="18"/>
                <w:lang w:val="bs-Latn-BA"/>
              </w:rPr>
              <w:t>NekiPrivatniClan</w:t>
            </w:r>
            <w:r w:rsidRPr="008C6102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; </w:t>
            </w:r>
          </w:p>
          <w:p w:rsidR="009E30D4" w:rsidRPr="008C6102" w:rsidRDefault="009E30D4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8C6102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   </w:t>
            </w:r>
          </w:p>
          <w:p w:rsidR="009E30D4" w:rsidRPr="008C6102" w:rsidRDefault="009E30D4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8C6102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   </w:t>
            </w:r>
            <w:r w:rsidRPr="008C610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public</w:t>
            </w:r>
            <w:r w:rsidRPr="008C6102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</w:t>
            </w:r>
            <w:r w:rsidRPr="008C610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int</w:t>
            </w:r>
            <w:r w:rsidRPr="008C6102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</w:t>
            </w:r>
            <w:r w:rsidRPr="008C6102">
              <w:rPr>
                <w:rFonts w:ascii="Courier New" w:hAnsi="Courier New" w:cs="Courier New"/>
                <w:color w:val="0000C0"/>
                <w:sz w:val="18"/>
                <w:szCs w:val="18"/>
                <w:lang w:val="bs-Latn-BA"/>
              </w:rPr>
              <w:t>NekiJavniClan</w:t>
            </w:r>
            <w:r w:rsidRPr="008C6102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; </w:t>
            </w:r>
          </w:p>
          <w:p w:rsidR="009E30D4" w:rsidRPr="008C6102" w:rsidRDefault="009E30D4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8C6102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  </w:t>
            </w:r>
          </w:p>
          <w:p w:rsidR="009E30D4" w:rsidRPr="008C6102" w:rsidRDefault="009E30D4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8C6102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   </w:t>
            </w:r>
            <w:r w:rsidRPr="008C610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private</w:t>
            </w:r>
            <w:r w:rsidRPr="008C6102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</w:t>
            </w:r>
            <w:r w:rsidRPr="008C610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void</w:t>
            </w:r>
            <w:r w:rsidRPr="008C6102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NekaPrivatnaFunkcija()</w:t>
            </w:r>
          </w:p>
          <w:p w:rsidR="009E30D4" w:rsidRPr="008C6102" w:rsidRDefault="009E30D4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8C6102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   {</w:t>
            </w:r>
          </w:p>
          <w:p w:rsidR="009E30D4" w:rsidRPr="008C6102" w:rsidRDefault="009E30D4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8C6102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       </w:t>
            </w:r>
            <w:r w:rsidRPr="008C6102">
              <w:rPr>
                <w:rFonts w:ascii="Courier New" w:hAnsi="Courier New" w:cs="Courier New"/>
                <w:color w:val="3F7F5F"/>
                <w:sz w:val="18"/>
                <w:szCs w:val="18"/>
                <w:lang w:val="bs-Latn-BA"/>
              </w:rPr>
              <w:t>//...</w:t>
            </w:r>
          </w:p>
          <w:p w:rsidR="009E30D4" w:rsidRPr="008C6102" w:rsidRDefault="009E30D4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8C6102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   }</w:t>
            </w:r>
          </w:p>
          <w:p w:rsidR="009E30D4" w:rsidRPr="008C6102" w:rsidRDefault="009E30D4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</w:p>
          <w:p w:rsidR="009E30D4" w:rsidRPr="008C6102" w:rsidRDefault="009E30D4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8C6102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   </w:t>
            </w:r>
            <w:r w:rsidRPr="008C610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public</w:t>
            </w:r>
            <w:r w:rsidRPr="008C6102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</w:t>
            </w:r>
            <w:r w:rsidRPr="008C610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void</w:t>
            </w:r>
            <w:r w:rsidRPr="008C6102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NekaJavnaFunkcija()</w:t>
            </w:r>
          </w:p>
          <w:p w:rsidR="009E30D4" w:rsidRPr="008C6102" w:rsidRDefault="009E30D4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8C6102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   {</w:t>
            </w:r>
          </w:p>
          <w:p w:rsidR="009E30D4" w:rsidRPr="008C6102" w:rsidRDefault="009E30D4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8C6102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       </w:t>
            </w:r>
            <w:r w:rsidRPr="008C6102">
              <w:rPr>
                <w:rFonts w:ascii="Courier New" w:hAnsi="Courier New" w:cs="Courier New"/>
                <w:color w:val="3F7F5F"/>
                <w:sz w:val="18"/>
                <w:szCs w:val="18"/>
                <w:lang w:val="bs-Latn-BA"/>
              </w:rPr>
              <w:t>//...</w:t>
            </w:r>
          </w:p>
          <w:p w:rsidR="009E30D4" w:rsidRPr="008C6102" w:rsidRDefault="009E30D4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8C6102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   }</w:t>
            </w:r>
          </w:p>
          <w:p w:rsidR="009E30D4" w:rsidRPr="008C6102" w:rsidRDefault="009E30D4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eastAsia="hr-BA"/>
              </w:rPr>
            </w:pPr>
            <w:r w:rsidRPr="008C6102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}</w:t>
            </w:r>
          </w:p>
        </w:tc>
      </w:tr>
    </w:tbl>
    <w:p w:rsidR="009E30D4" w:rsidRPr="003779F6" w:rsidRDefault="009E30D4" w:rsidP="009E30D4">
      <w:r>
        <w:t xml:space="preserve">Ako nije </w:t>
      </w:r>
      <w:proofErr w:type="spellStart"/>
      <w:r>
        <w:t>definisan</w:t>
      </w:r>
      <w:proofErr w:type="spellEnd"/>
      <w:r>
        <w:t xml:space="preserve"> pristup za varijablu ili funkciju</w:t>
      </w:r>
      <w:r w:rsidRPr="005D58FD">
        <w:t xml:space="preserve">, on će se smatrati </w:t>
      </w:r>
      <w:r>
        <w:t>kao</w:t>
      </w:r>
      <w:r w:rsidRPr="005D58FD">
        <w:t xml:space="preserve"> </w:t>
      </w:r>
      <w:proofErr w:type="spellStart"/>
      <w:r w:rsidRPr="005D58FD">
        <w:rPr>
          <w:i/>
        </w:rPr>
        <w:t>default</w:t>
      </w:r>
      <w:proofErr w:type="spellEnd"/>
      <w:r w:rsidRPr="003779F6">
        <w:t xml:space="preserve">, a to znači da je moguće  pristupati </w:t>
      </w:r>
      <w:r w:rsidR="002E5DCD">
        <w:t xml:space="preserve">članu </w:t>
      </w:r>
      <w:r w:rsidRPr="003779F6">
        <w:t xml:space="preserve">samo iz istog </w:t>
      </w:r>
      <w:proofErr w:type="spellStart"/>
      <w:r w:rsidRPr="003779F6">
        <w:rPr>
          <w:i/>
        </w:rPr>
        <w:t>package</w:t>
      </w:r>
      <w:proofErr w:type="spellEnd"/>
      <w:r w:rsidRPr="003779F6">
        <w:t>-a.</w:t>
      </w:r>
    </w:p>
    <w:p w:rsidR="009E30D4" w:rsidRPr="005D58FD" w:rsidRDefault="009E30D4" w:rsidP="009E30D4">
      <w:r w:rsidRPr="005D58FD">
        <w:t xml:space="preserve">U </w:t>
      </w:r>
      <w:r>
        <w:t>programskom jeziku Java, za razliku od C++-a,</w:t>
      </w:r>
      <w:r w:rsidRPr="005D58FD">
        <w:t xml:space="preserve"> </w:t>
      </w:r>
      <w:r>
        <w:t>se</w:t>
      </w:r>
      <w:r w:rsidRPr="005D58FD">
        <w:t xml:space="preserve"> </w:t>
      </w:r>
      <w:r>
        <w:t xml:space="preserve">ne </w:t>
      </w:r>
      <w:r w:rsidRPr="005D58FD">
        <w:t>stavlja tačk</w:t>
      </w:r>
      <w:r>
        <w:t>a</w:t>
      </w:r>
      <w:r w:rsidRPr="005D58FD">
        <w:t xml:space="preserve">-zarez </w:t>
      </w:r>
      <w:r>
        <w:t xml:space="preserve">(;) </w:t>
      </w:r>
      <w:r w:rsidRPr="005D58FD">
        <w:t>na kraj klase.</w:t>
      </w:r>
    </w:p>
    <w:p w:rsidR="009E30D4" w:rsidRPr="005D58FD" w:rsidRDefault="009E30D4" w:rsidP="009E30D4">
      <w:r w:rsidRPr="005D58FD">
        <w:t xml:space="preserve">Ako </w:t>
      </w:r>
      <w:proofErr w:type="spellStart"/>
      <w:r w:rsidRPr="005D58FD">
        <w:t>definišite</w:t>
      </w:r>
      <w:proofErr w:type="spellEnd"/>
      <w:r w:rsidRPr="005D58FD">
        <w:t xml:space="preserve"> funkciju kao statičku onda toj funkciji pristupamo preko klase a ne preko objekta. Primjer statičke funkcije su funkcije </w:t>
      </w:r>
      <w:proofErr w:type="spellStart"/>
      <w:r>
        <w:rPr>
          <w:rFonts w:ascii="Courier New" w:hAnsi="Courier New" w:cs="Courier New"/>
        </w:rPr>
        <w:t>print</w:t>
      </w:r>
      <w:r w:rsidRPr="005D58FD">
        <w:rPr>
          <w:rFonts w:ascii="Courier New" w:hAnsi="Courier New" w:cs="Courier New"/>
        </w:rPr>
        <w:t>Line</w:t>
      </w:r>
      <w:proofErr w:type="spellEnd"/>
      <w:r w:rsidRPr="005D58FD">
        <w:t xml:space="preserve"> koje se nalaze u klasi </w:t>
      </w:r>
      <w:proofErr w:type="spellStart"/>
      <w:r>
        <w:rPr>
          <w:rFonts w:ascii="Courier New" w:hAnsi="Courier New" w:cs="Courier New"/>
        </w:rPr>
        <w:t>System.out</w:t>
      </w:r>
      <w:proofErr w:type="spellEnd"/>
      <w:r w:rsidRPr="005D58FD">
        <w:t>.</w:t>
      </w:r>
    </w:p>
    <w:p w:rsidR="005D6CA1" w:rsidRPr="005D58FD" w:rsidRDefault="009E30D4" w:rsidP="00B86DD5">
      <w:pPr>
        <w:pStyle w:val="Heading1"/>
      </w:pPr>
      <w:bookmarkStart w:id="13" w:name="_Toc371582999"/>
      <w:r>
        <w:t>J</w:t>
      </w:r>
      <w:r w:rsidR="005D6CA1" w:rsidRPr="005D58FD">
        <w:t>ednodimenzionalni</w:t>
      </w:r>
      <w:r>
        <w:t xml:space="preserve"> nizovi</w:t>
      </w:r>
      <w:bookmarkEnd w:id="13"/>
    </w:p>
    <w:p w:rsidR="00B86DD5" w:rsidRPr="005D58FD" w:rsidRDefault="005D6CA1" w:rsidP="00B86DD5">
      <w:pPr>
        <w:spacing w:before="360"/>
      </w:pPr>
      <w:r w:rsidRPr="005D58FD">
        <w:rPr>
          <w:rFonts w:cs="Courier New"/>
        </w:rPr>
        <w:t xml:space="preserve">Slijedi primjer </w:t>
      </w:r>
      <w:proofErr w:type="spellStart"/>
      <w:r w:rsidR="00B86DD5">
        <w:rPr>
          <w:rFonts w:cs="Courier New"/>
        </w:rPr>
        <w:t>deklarisanja</w:t>
      </w:r>
      <w:proofErr w:type="spellEnd"/>
      <w:r w:rsidR="00B86DD5">
        <w:rPr>
          <w:rFonts w:cs="Courier New"/>
        </w:rPr>
        <w:t xml:space="preserve"> i </w:t>
      </w:r>
      <w:r w:rsidRPr="005D58FD">
        <w:rPr>
          <w:rFonts w:cs="Courier New"/>
        </w:rPr>
        <w:t xml:space="preserve">korištenja niza </w:t>
      </w:r>
      <w:r w:rsidR="00B86DD5" w:rsidRPr="005D58FD">
        <w:t xml:space="preserve">za </w:t>
      </w:r>
      <w:r w:rsidR="00B86DD5">
        <w:t>primitivne</w:t>
      </w:r>
      <w:r w:rsidR="00B86DD5" w:rsidRPr="005D58FD">
        <w:t xml:space="preserve"> podatke</w:t>
      </w:r>
      <w:r w:rsidR="00B86DD5">
        <w:t>:</w:t>
      </w:r>
      <w:r w:rsidR="00B86DD5" w:rsidRPr="005D58FD">
        <w:t xml:space="preserve"> </w:t>
      </w:r>
      <w:r w:rsidR="00B86DD5" w:rsidRPr="00B86DD5">
        <w:rPr>
          <w:rFonts w:asciiTheme="minorHAnsi" w:hAnsiTheme="minorHAnsi" w:cs="Courier New"/>
          <w:b/>
          <w:bCs/>
          <w:color w:val="7F0055"/>
          <w:sz w:val="18"/>
          <w:szCs w:val="18"/>
          <w:lang w:val="bs-Latn-BA"/>
        </w:rPr>
        <w:t>char, byte, short, int, long, boolean, float, double, char</w:t>
      </w:r>
      <w:r w:rsidR="00B86DD5" w:rsidRPr="005D58FD">
        <w:t xml:space="preserve"> </w:t>
      </w:r>
    </w:p>
    <w:tbl>
      <w:tblPr>
        <w:tblW w:w="0" w:type="auto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9"/>
        <w:gridCol w:w="8815"/>
      </w:tblGrid>
      <w:tr w:rsidR="005D6CA1" w:rsidRPr="00092A5A" w:rsidTr="00B86DD5">
        <w:tc>
          <w:tcPr>
            <w:tcW w:w="539" w:type="dxa"/>
            <w:tcBorders>
              <w:right w:val="single" w:sz="4" w:space="0" w:color="FFFFFF"/>
            </w:tcBorders>
          </w:tcPr>
          <w:p w:rsidR="005D6CA1" w:rsidRPr="00092A5A" w:rsidRDefault="005D6CA1" w:rsidP="00B86DD5">
            <w:pPr>
              <w:pStyle w:val="kd"/>
              <w:rPr>
                <w:noProof w:val="0"/>
              </w:rPr>
            </w:pPr>
            <w:r w:rsidRPr="00092A5A">
              <w:rPr>
                <w:noProof w:val="0"/>
              </w:rPr>
              <w:t>1:</w:t>
            </w:r>
          </w:p>
          <w:p w:rsidR="005D6CA1" w:rsidRPr="00092A5A" w:rsidRDefault="005D6CA1" w:rsidP="00B86DD5">
            <w:pPr>
              <w:pStyle w:val="kd"/>
              <w:rPr>
                <w:noProof w:val="0"/>
              </w:rPr>
            </w:pPr>
            <w:r w:rsidRPr="00092A5A">
              <w:rPr>
                <w:noProof w:val="0"/>
              </w:rPr>
              <w:t>2:</w:t>
            </w:r>
          </w:p>
          <w:p w:rsidR="005D6CA1" w:rsidRPr="00092A5A" w:rsidRDefault="005D6CA1" w:rsidP="00B86DD5">
            <w:pPr>
              <w:pStyle w:val="kd"/>
              <w:rPr>
                <w:noProof w:val="0"/>
              </w:rPr>
            </w:pPr>
            <w:r w:rsidRPr="00092A5A">
              <w:rPr>
                <w:noProof w:val="0"/>
              </w:rPr>
              <w:t>3:</w:t>
            </w:r>
          </w:p>
          <w:p w:rsidR="005D6CA1" w:rsidRPr="00092A5A" w:rsidRDefault="005D6CA1" w:rsidP="00B86DD5">
            <w:pPr>
              <w:pStyle w:val="kd"/>
              <w:rPr>
                <w:noProof w:val="0"/>
              </w:rPr>
            </w:pPr>
            <w:r w:rsidRPr="00092A5A">
              <w:rPr>
                <w:noProof w:val="0"/>
              </w:rPr>
              <w:t>4:</w:t>
            </w:r>
          </w:p>
          <w:p w:rsidR="005D6CA1" w:rsidRPr="00092A5A" w:rsidRDefault="005D6CA1" w:rsidP="00B86DD5">
            <w:pPr>
              <w:pStyle w:val="kd"/>
              <w:rPr>
                <w:noProof w:val="0"/>
              </w:rPr>
            </w:pPr>
            <w:r w:rsidRPr="00092A5A">
              <w:rPr>
                <w:noProof w:val="0"/>
              </w:rPr>
              <w:t>5:</w:t>
            </w:r>
          </w:p>
        </w:tc>
        <w:tc>
          <w:tcPr>
            <w:tcW w:w="8815" w:type="dxa"/>
            <w:tcBorders>
              <w:left w:val="single" w:sz="4" w:space="0" w:color="FFFFFF"/>
            </w:tcBorders>
          </w:tcPr>
          <w:p w:rsidR="005D6CA1" w:rsidRPr="00092A5A" w:rsidRDefault="005D6CA1" w:rsidP="00B86DD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092A5A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int</w:t>
            </w:r>
            <w:r w:rsidRPr="00092A5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[]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n</w:t>
            </w:r>
            <w:r w:rsidRPr="00092A5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= </w:t>
            </w:r>
            <w:r w:rsidRPr="00092A5A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new</w:t>
            </w:r>
            <w:r w:rsidRPr="00092A5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</w:t>
            </w:r>
            <w:r w:rsidRPr="00092A5A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int</w:t>
            </w:r>
            <w:r w:rsidRPr="00092A5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[5];</w:t>
            </w:r>
          </w:p>
          <w:p w:rsidR="005D6CA1" w:rsidRPr="00092A5A" w:rsidRDefault="005D6CA1" w:rsidP="00B86DD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n</w:t>
            </w:r>
            <w:r w:rsidRPr="00092A5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[0] = 123;</w:t>
            </w:r>
          </w:p>
          <w:p w:rsidR="005D6CA1" w:rsidRPr="00092A5A" w:rsidRDefault="005D6CA1" w:rsidP="00B86DD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n</w:t>
            </w:r>
            <w:r w:rsidRPr="00092A5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[1] = 124;</w:t>
            </w:r>
          </w:p>
          <w:p w:rsidR="005D6CA1" w:rsidRDefault="005D6CA1" w:rsidP="00B86DD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n</w:t>
            </w:r>
            <w:r w:rsidRPr="00092A5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[2] = 125;</w:t>
            </w:r>
          </w:p>
          <w:p w:rsidR="005D6CA1" w:rsidRPr="00092A5A" w:rsidRDefault="005D6CA1" w:rsidP="00B86DD5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18"/>
                <w:szCs w:val="18"/>
              </w:rPr>
            </w:pPr>
            <w:r w:rsidRPr="00092A5A">
              <w:rPr>
                <w:rFonts w:ascii="Courier New" w:hAnsi="Courier New" w:cs="Courier New"/>
                <w:color w:val="008000"/>
                <w:sz w:val="18"/>
                <w:szCs w:val="18"/>
                <w:lang w:eastAsia="hr-BA"/>
              </w:rPr>
              <w:t>//...</w:t>
            </w:r>
          </w:p>
        </w:tc>
      </w:tr>
    </w:tbl>
    <w:p w:rsidR="005D6CA1" w:rsidRDefault="00B86DD5" w:rsidP="005D6CA1">
      <w:r w:rsidRPr="005D58FD">
        <w:rPr>
          <w:rFonts w:cs="Courier New"/>
        </w:rPr>
        <w:t xml:space="preserve">Slijedi primjer </w:t>
      </w:r>
      <w:proofErr w:type="spellStart"/>
      <w:r>
        <w:rPr>
          <w:rFonts w:cs="Courier New"/>
        </w:rPr>
        <w:t>deklarisanja</w:t>
      </w:r>
      <w:proofErr w:type="spellEnd"/>
      <w:r>
        <w:rPr>
          <w:rFonts w:cs="Courier New"/>
        </w:rPr>
        <w:t xml:space="preserve"> niza </w:t>
      </w:r>
      <w:r w:rsidR="005D6CA1" w:rsidRPr="005D58FD">
        <w:t>objekata</w:t>
      </w:r>
      <w:r w:rsidR="005D6CA1">
        <w:t xml:space="preserve"> neke klase</w:t>
      </w:r>
      <w:r w:rsidR="005D6CA1" w:rsidRPr="005D58FD">
        <w:t>.</w:t>
      </w:r>
    </w:p>
    <w:p w:rsidR="005D6CA1" w:rsidRPr="0085759A" w:rsidRDefault="005D6CA1" w:rsidP="005D6CA1">
      <w:pPr>
        <w:rPr>
          <w:i/>
        </w:rPr>
      </w:pPr>
      <w:r w:rsidRPr="0085759A">
        <w:rPr>
          <w:i/>
        </w:rPr>
        <w:t xml:space="preserve">Primjer </w:t>
      </w:r>
      <w:r w:rsidR="00B86DD5">
        <w:rPr>
          <w:i/>
        </w:rPr>
        <w:t>1</w:t>
      </w:r>
      <w:r w:rsidRPr="0085759A">
        <w:rPr>
          <w:i/>
        </w:rPr>
        <w:t>: Alokacija objekata niza bez konstruktora</w:t>
      </w:r>
    </w:p>
    <w:tbl>
      <w:tblPr>
        <w:tblW w:w="0" w:type="auto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8"/>
        <w:gridCol w:w="8816"/>
      </w:tblGrid>
      <w:tr w:rsidR="005D6CA1" w:rsidRPr="0085759A" w:rsidTr="00B86DD5">
        <w:tc>
          <w:tcPr>
            <w:tcW w:w="538" w:type="dxa"/>
            <w:tcBorders>
              <w:right w:val="single" w:sz="4" w:space="0" w:color="FFFFFF"/>
            </w:tcBorders>
          </w:tcPr>
          <w:p w:rsidR="005D6CA1" w:rsidRPr="0085759A" w:rsidRDefault="005D6CA1" w:rsidP="00B86DD5">
            <w:pPr>
              <w:pStyle w:val="kd"/>
              <w:rPr>
                <w:noProof w:val="0"/>
              </w:rPr>
            </w:pPr>
            <w:r w:rsidRPr="0085759A">
              <w:rPr>
                <w:noProof w:val="0"/>
              </w:rPr>
              <w:t>1:</w:t>
            </w:r>
          </w:p>
          <w:p w:rsidR="005D6CA1" w:rsidRPr="0085759A" w:rsidRDefault="005D6CA1" w:rsidP="00B86DD5">
            <w:pPr>
              <w:pStyle w:val="kd"/>
              <w:rPr>
                <w:noProof w:val="0"/>
              </w:rPr>
            </w:pPr>
            <w:r w:rsidRPr="0085759A">
              <w:rPr>
                <w:noProof w:val="0"/>
              </w:rPr>
              <w:t>2:</w:t>
            </w:r>
          </w:p>
          <w:p w:rsidR="005D6CA1" w:rsidRPr="0085759A" w:rsidRDefault="005D6CA1" w:rsidP="00B86DD5">
            <w:pPr>
              <w:pStyle w:val="kd"/>
              <w:rPr>
                <w:noProof w:val="0"/>
              </w:rPr>
            </w:pPr>
            <w:r w:rsidRPr="0085759A">
              <w:rPr>
                <w:noProof w:val="0"/>
              </w:rPr>
              <w:t>3:</w:t>
            </w:r>
          </w:p>
          <w:p w:rsidR="005D6CA1" w:rsidRPr="0085759A" w:rsidRDefault="005D6CA1" w:rsidP="00B86DD5">
            <w:pPr>
              <w:pStyle w:val="kd"/>
              <w:rPr>
                <w:noProof w:val="0"/>
              </w:rPr>
            </w:pPr>
            <w:r w:rsidRPr="0085759A">
              <w:rPr>
                <w:noProof w:val="0"/>
              </w:rPr>
              <w:t>4:</w:t>
            </w:r>
          </w:p>
          <w:p w:rsidR="005D6CA1" w:rsidRPr="0085759A" w:rsidRDefault="005D6CA1" w:rsidP="00B86DD5">
            <w:pPr>
              <w:pStyle w:val="kd"/>
              <w:rPr>
                <w:noProof w:val="0"/>
              </w:rPr>
            </w:pPr>
            <w:r w:rsidRPr="0085759A">
              <w:rPr>
                <w:noProof w:val="0"/>
              </w:rPr>
              <w:t>5:</w:t>
            </w:r>
          </w:p>
        </w:tc>
        <w:tc>
          <w:tcPr>
            <w:tcW w:w="8816" w:type="dxa"/>
            <w:tcBorders>
              <w:left w:val="single" w:sz="4" w:space="0" w:color="FFFFFF"/>
            </w:tcBorders>
          </w:tcPr>
          <w:p w:rsidR="005D6CA1" w:rsidRPr="0085759A" w:rsidRDefault="005D6CA1" w:rsidP="00B86DD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="Calibri"/>
                <w:color w:val="3F7F5F"/>
                <w:sz w:val="18"/>
                <w:szCs w:val="18"/>
                <w:lang w:val="bs-Latn-BA"/>
              </w:rPr>
            </w:pPr>
            <w:r w:rsidRPr="0085759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NekaKlasa[]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n</w:t>
            </w:r>
            <w:r w:rsidRPr="0085759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= </w:t>
            </w:r>
            <w:r w:rsidRPr="0085759A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new</w:t>
            </w:r>
            <w:r w:rsidRPr="0085759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NekaKlasa[10];</w:t>
            </w:r>
          </w:p>
          <w:p w:rsidR="005D6CA1" w:rsidRPr="0085759A" w:rsidRDefault="005D6CA1" w:rsidP="00B86DD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</w:p>
          <w:p w:rsidR="005D6CA1" w:rsidRPr="0085759A" w:rsidRDefault="005D6CA1" w:rsidP="00B86DD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n</w:t>
            </w:r>
            <w:r w:rsidRPr="0085759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[0] = </w:t>
            </w:r>
            <w:r w:rsidRPr="0085759A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new</w:t>
            </w:r>
            <w:r w:rsidRPr="0085759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NekaKlasa(</w:t>
            </w:r>
            <w:r w:rsidRPr="0085759A">
              <w:rPr>
                <w:rFonts w:ascii="Courier New" w:hAnsi="Courier New" w:cs="Courier New"/>
                <w:color w:val="2A00FF"/>
                <w:sz w:val="18"/>
                <w:szCs w:val="18"/>
                <w:lang w:val="bs-Latn-BA"/>
              </w:rPr>
              <w:t>"FIT"</w:t>
            </w:r>
            <w:r w:rsidRPr="0085759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);</w:t>
            </w:r>
          </w:p>
          <w:p w:rsidR="005D6CA1" w:rsidRPr="0085759A" w:rsidRDefault="005D6CA1" w:rsidP="00B86DD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n</w:t>
            </w:r>
            <w:r w:rsidRPr="0085759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[1] = </w:t>
            </w:r>
            <w:r w:rsidRPr="0085759A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new</w:t>
            </w:r>
            <w:r w:rsidRPr="0085759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NekaKlasa(</w:t>
            </w:r>
            <w:r w:rsidRPr="0085759A">
              <w:rPr>
                <w:rFonts w:ascii="Courier New" w:hAnsi="Courier New" w:cs="Courier New"/>
                <w:color w:val="2A00FF"/>
                <w:sz w:val="18"/>
                <w:szCs w:val="18"/>
                <w:lang w:val="bs-Latn-BA"/>
              </w:rPr>
              <w:t>"Biblioteka"</w:t>
            </w:r>
            <w:r w:rsidRPr="0085759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);</w:t>
            </w:r>
          </w:p>
          <w:p w:rsidR="005D6CA1" w:rsidRPr="0085759A" w:rsidRDefault="005D6CA1" w:rsidP="00B86DD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85759A">
              <w:rPr>
                <w:rFonts w:ascii="Courier New" w:hAnsi="Courier New" w:cs="Courier New"/>
                <w:color w:val="3F7F5F"/>
                <w:sz w:val="18"/>
                <w:szCs w:val="18"/>
                <w:lang w:val="bs-Latn-BA"/>
              </w:rPr>
              <w:t>//...</w:t>
            </w:r>
          </w:p>
        </w:tc>
      </w:tr>
    </w:tbl>
    <w:p w:rsidR="00B86DD5" w:rsidRDefault="00B86DD5" w:rsidP="00B86DD5">
      <w:pPr>
        <w:rPr>
          <w:i/>
        </w:rPr>
      </w:pPr>
    </w:p>
    <w:p w:rsidR="00B86DD5" w:rsidRPr="0085759A" w:rsidRDefault="00B86DD5" w:rsidP="00B86DD5">
      <w:pPr>
        <w:rPr>
          <w:i/>
        </w:rPr>
      </w:pPr>
      <w:r w:rsidRPr="0085759A">
        <w:rPr>
          <w:i/>
        </w:rPr>
        <w:t xml:space="preserve">Primjer </w:t>
      </w:r>
      <w:r>
        <w:rPr>
          <w:i/>
        </w:rPr>
        <w:t>2</w:t>
      </w:r>
      <w:r w:rsidRPr="0085759A">
        <w:rPr>
          <w:i/>
        </w:rPr>
        <w:t>: Alokacija objekata niza bez konstruktora</w:t>
      </w:r>
    </w:p>
    <w:tbl>
      <w:tblPr>
        <w:tblW w:w="0" w:type="auto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9"/>
        <w:gridCol w:w="8815"/>
      </w:tblGrid>
      <w:tr w:rsidR="00B86DD5" w:rsidRPr="00092A5A" w:rsidTr="009E30D4">
        <w:tc>
          <w:tcPr>
            <w:tcW w:w="541" w:type="dxa"/>
            <w:tcBorders>
              <w:right w:val="single" w:sz="4" w:space="0" w:color="FFFFFF"/>
            </w:tcBorders>
          </w:tcPr>
          <w:p w:rsidR="00B86DD5" w:rsidRPr="00092A5A" w:rsidRDefault="00B86DD5" w:rsidP="009E30D4">
            <w:pPr>
              <w:pStyle w:val="kd"/>
              <w:rPr>
                <w:noProof w:val="0"/>
              </w:rPr>
            </w:pPr>
            <w:r w:rsidRPr="00092A5A">
              <w:rPr>
                <w:noProof w:val="0"/>
              </w:rPr>
              <w:t>1:</w:t>
            </w:r>
          </w:p>
          <w:p w:rsidR="00B86DD5" w:rsidRPr="00092A5A" w:rsidRDefault="00B86DD5" w:rsidP="009E30D4">
            <w:pPr>
              <w:pStyle w:val="kd"/>
              <w:rPr>
                <w:noProof w:val="0"/>
              </w:rPr>
            </w:pPr>
            <w:r w:rsidRPr="00092A5A">
              <w:rPr>
                <w:noProof w:val="0"/>
              </w:rPr>
              <w:t>2:</w:t>
            </w:r>
          </w:p>
          <w:p w:rsidR="00B86DD5" w:rsidRPr="00092A5A" w:rsidRDefault="00B86DD5" w:rsidP="009E30D4">
            <w:pPr>
              <w:pStyle w:val="kd"/>
              <w:rPr>
                <w:noProof w:val="0"/>
              </w:rPr>
            </w:pPr>
            <w:r w:rsidRPr="00092A5A">
              <w:rPr>
                <w:noProof w:val="0"/>
              </w:rPr>
              <w:t>3:</w:t>
            </w:r>
          </w:p>
          <w:p w:rsidR="00B86DD5" w:rsidRPr="00092A5A" w:rsidRDefault="00B86DD5" w:rsidP="009E30D4">
            <w:pPr>
              <w:pStyle w:val="kd"/>
              <w:rPr>
                <w:noProof w:val="0"/>
              </w:rPr>
            </w:pPr>
            <w:r w:rsidRPr="00092A5A">
              <w:rPr>
                <w:noProof w:val="0"/>
              </w:rPr>
              <w:t>4:</w:t>
            </w:r>
          </w:p>
          <w:p w:rsidR="00B86DD5" w:rsidRPr="00092A5A" w:rsidRDefault="00B86DD5" w:rsidP="009E30D4">
            <w:pPr>
              <w:pStyle w:val="kd"/>
              <w:rPr>
                <w:noProof w:val="0"/>
              </w:rPr>
            </w:pPr>
            <w:r w:rsidRPr="00092A5A">
              <w:rPr>
                <w:noProof w:val="0"/>
              </w:rPr>
              <w:t>5:</w:t>
            </w:r>
          </w:p>
          <w:p w:rsidR="00B86DD5" w:rsidRPr="00092A5A" w:rsidRDefault="00B86DD5" w:rsidP="009E30D4">
            <w:pPr>
              <w:pStyle w:val="kd"/>
              <w:rPr>
                <w:noProof w:val="0"/>
              </w:rPr>
            </w:pPr>
            <w:r w:rsidRPr="00092A5A">
              <w:rPr>
                <w:noProof w:val="0"/>
              </w:rPr>
              <w:lastRenderedPageBreak/>
              <w:t>6:</w:t>
            </w:r>
          </w:p>
          <w:p w:rsidR="00B86DD5" w:rsidRPr="00092A5A" w:rsidRDefault="00B86DD5" w:rsidP="009E30D4">
            <w:pPr>
              <w:pStyle w:val="kd"/>
              <w:rPr>
                <w:noProof w:val="0"/>
              </w:rPr>
            </w:pPr>
            <w:r w:rsidRPr="00092A5A">
              <w:rPr>
                <w:noProof w:val="0"/>
              </w:rPr>
              <w:t>7:</w:t>
            </w:r>
          </w:p>
          <w:p w:rsidR="00B86DD5" w:rsidRPr="00092A5A" w:rsidRDefault="00B86DD5" w:rsidP="009E30D4">
            <w:pPr>
              <w:pStyle w:val="kd"/>
              <w:rPr>
                <w:noProof w:val="0"/>
              </w:rPr>
            </w:pPr>
            <w:r w:rsidRPr="00092A5A">
              <w:rPr>
                <w:noProof w:val="0"/>
              </w:rPr>
              <w:t>8:</w:t>
            </w:r>
          </w:p>
        </w:tc>
        <w:tc>
          <w:tcPr>
            <w:tcW w:w="8977" w:type="dxa"/>
            <w:tcBorders>
              <w:left w:val="single" w:sz="4" w:space="0" w:color="FFFFFF"/>
            </w:tcBorders>
          </w:tcPr>
          <w:p w:rsidR="00B86DD5" w:rsidRPr="00092A5A" w:rsidRDefault="00B86DD5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="Calibri"/>
                <w:color w:val="3F7F5F"/>
                <w:sz w:val="18"/>
                <w:szCs w:val="18"/>
                <w:lang w:val="bs-Latn-BA"/>
              </w:rPr>
            </w:pPr>
            <w:r w:rsidRPr="00092A5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lastRenderedPageBreak/>
              <w:t xml:space="preserve">NekaKlasa[]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n</w:t>
            </w:r>
            <w:r w:rsidRPr="00092A5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= </w:t>
            </w:r>
            <w:r w:rsidRPr="00092A5A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new</w:t>
            </w:r>
            <w:r w:rsidRPr="00092A5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NekaKlasa[10]; </w:t>
            </w:r>
            <w:r w:rsidRPr="00092A5A">
              <w:rPr>
                <w:rFonts w:cs="Calibri"/>
                <w:color w:val="3F7F5F"/>
                <w:sz w:val="18"/>
                <w:szCs w:val="18"/>
                <w:lang w:val="bs-Latn-BA"/>
              </w:rPr>
              <w:t>//U C++ ovo predstavlja niz od 10 pokazivača na NekaKlasa</w:t>
            </w:r>
          </w:p>
          <w:p w:rsidR="00B86DD5" w:rsidRPr="00092A5A" w:rsidRDefault="00B86DD5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</w:p>
          <w:p w:rsidR="00B86DD5" w:rsidRPr="00092A5A" w:rsidRDefault="00B86DD5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="Calibri"/>
                <w:sz w:val="18"/>
                <w:szCs w:val="18"/>
                <w:lang w:val="bs-Latn-BA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n</w:t>
            </w:r>
            <w:r w:rsidRPr="00092A5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[0] = </w:t>
            </w:r>
            <w:r w:rsidRPr="00092A5A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new</w:t>
            </w:r>
            <w:r w:rsidRPr="00092A5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NekaKlasa();   </w:t>
            </w:r>
            <w:r w:rsidRPr="00092A5A">
              <w:rPr>
                <w:rFonts w:cs="Calibri"/>
                <w:color w:val="3F7F5F"/>
                <w:sz w:val="18"/>
                <w:szCs w:val="18"/>
                <w:lang w:val="bs-Latn-BA"/>
              </w:rPr>
              <w:t>//&lt;-- Nemojte zaboraviti alocirati objekat u dinamičkoj memoriji !!!</w:t>
            </w:r>
          </w:p>
          <w:p w:rsidR="00B86DD5" w:rsidRPr="00092A5A" w:rsidRDefault="00B86DD5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n</w:t>
            </w:r>
            <w:r w:rsidRPr="00092A5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[0].nekiClan = </w:t>
            </w:r>
            <w:r w:rsidRPr="00092A5A">
              <w:rPr>
                <w:rFonts w:ascii="Courier New" w:hAnsi="Courier New" w:cs="Courier New"/>
                <w:color w:val="2A00FF"/>
                <w:sz w:val="18"/>
                <w:szCs w:val="18"/>
                <w:lang w:val="bs-Latn-BA"/>
              </w:rPr>
              <w:t>"FIT"</w:t>
            </w:r>
            <w:r w:rsidRPr="00092A5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;</w:t>
            </w:r>
          </w:p>
          <w:p w:rsidR="00B86DD5" w:rsidRPr="00092A5A" w:rsidRDefault="00B86DD5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</w:p>
          <w:p w:rsidR="00B86DD5" w:rsidRPr="00092A5A" w:rsidRDefault="00B86DD5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="Calibri"/>
                <w:color w:val="3F7F5F"/>
                <w:sz w:val="18"/>
                <w:szCs w:val="18"/>
                <w:lang w:val="bs-Latn-BA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lastRenderedPageBreak/>
              <w:t>n</w:t>
            </w:r>
            <w:r w:rsidRPr="00092A5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[1] = </w:t>
            </w:r>
            <w:r w:rsidRPr="00092A5A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new</w:t>
            </w:r>
            <w:r w:rsidRPr="00092A5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NekaKlasa();   </w:t>
            </w:r>
            <w:r w:rsidRPr="00092A5A">
              <w:rPr>
                <w:rFonts w:cs="Calibri"/>
                <w:color w:val="3F7F5F"/>
                <w:sz w:val="18"/>
                <w:szCs w:val="18"/>
                <w:lang w:val="bs-Latn-BA"/>
              </w:rPr>
              <w:t>//&lt;-- Nemojte zaboraviti alocirati objekat u dinamičkoj memoriji !!!</w:t>
            </w:r>
          </w:p>
          <w:p w:rsidR="00B86DD5" w:rsidRPr="00092A5A" w:rsidRDefault="00B86DD5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n</w:t>
            </w:r>
            <w:r w:rsidRPr="00092A5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[1].nekiClan = </w:t>
            </w:r>
            <w:r w:rsidRPr="00092A5A">
              <w:rPr>
                <w:rFonts w:ascii="Courier New" w:hAnsi="Courier New" w:cs="Courier New"/>
                <w:color w:val="2A00FF"/>
                <w:sz w:val="18"/>
                <w:szCs w:val="18"/>
                <w:lang w:val="bs-Latn-BA"/>
              </w:rPr>
              <w:t>"Biblioteka"</w:t>
            </w:r>
            <w:r w:rsidRPr="00092A5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;</w:t>
            </w:r>
          </w:p>
          <w:p w:rsidR="00B86DD5" w:rsidRPr="00092A5A" w:rsidRDefault="00B86DD5" w:rsidP="009E30D4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18"/>
                <w:szCs w:val="18"/>
              </w:rPr>
            </w:pPr>
            <w:r w:rsidRPr="00092A5A">
              <w:rPr>
                <w:rFonts w:ascii="Courier New" w:hAnsi="Courier New" w:cs="Courier New"/>
                <w:color w:val="3F7F5F"/>
                <w:sz w:val="18"/>
                <w:szCs w:val="18"/>
                <w:lang w:val="bs-Latn-BA"/>
              </w:rPr>
              <w:t>//...</w:t>
            </w:r>
          </w:p>
        </w:tc>
      </w:tr>
    </w:tbl>
    <w:p w:rsidR="00B86DD5" w:rsidRDefault="00B86DD5" w:rsidP="005D6CA1"/>
    <w:p w:rsidR="005D6CA1" w:rsidRPr="005D58FD" w:rsidRDefault="005D6CA1" w:rsidP="005D6CA1">
      <w:r w:rsidRPr="005D58FD">
        <w:t xml:space="preserve">Svaki niz ima </w:t>
      </w:r>
      <w:r>
        <w:t>javni član</w:t>
      </w:r>
      <w:r w:rsidRPr="005D58FD">
        <w:t xml:space="preserve"> </w:t>
      </w:r>
      <w:proofErr w:type="spellStart"/>
      <w:r>
        <w:rPr>
          <w:rFonts w:ascii="Courier New" w:hAnsi="Courier New" w:cs="Courier New"/>
        </w:rPr>
        <w:t>l</w:t>
      </w:r>
      <w:r w:rsidRPr="005D58FD">
        <w:rPr>
          <w:rFonts w:ascii="Courier New" w:hAnsi="Courier New" w:cs="Courier New"/>
        </w:rPr>
        <w:t>ength</w:t>
      </w:r>
      <w:proofErr w:type="spellEnd"/>
      <w:r w:rsidRPr="005D58FD">
        <w:t>, koji predstavlja veličinu niza. Evo jednog primjera.</w:t>
      </w:r>
    </w:p>
    <w:tbl>
      <w:tblPr>
        <w:tblW w:w="0" w:type="auto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8"/>
        <w:gridCol w:w="8816"/>
      </w:tblGrid>
      <w:tr w:rsidR="005D6CA1" w:rsidRPr="0085759A" w:rsidTr="009E30D4">
        <w:tc>
          <w:tcPr>
            <w:tcW w:w="541" w:type="dxa"/>
            <w:tcBorders>
              <w:right w:val="single" w:sz="4" w:space="0" w:color="FFFFFF"/>
            </w:tcBorders>
          </w:tcPr>
          <w:p w:rsidR="005D6CA1" w:rsidRPr="0085759A" w:rsidRDefault="005D6CA1" w:rsidP="00B86DD5">
            <w:pPr>
              <w:pStyle w:val="kd"/>
              <w:rPr>
                <w:noProof w:val="0"/>
              </w:rPr>
            </w:pPr>
            <w:r w:rsidRPr="0085759A">
              <w:rPr>
                <w:noProof w:val="0"/>
              </w:rPr>
              <w:t>1:</w:t>
            </w:r>
          </w:p>
          <w:p w:rsidR="005D6CA1" w:rsidRPr="0085759A" w:rsidRDefault="005D6CA1" w:rsidP="00B86DD5">
            <w:pPr>
              <w:pStyle w:val="kd"/>
              <w:rPr>
                <w:noProof w:val="0"/>
              </w:rPr>
            </w:pPr>
            <w:r w:rsidRPr="0085759A">
              <w:rPr>
                <w:noProof w:val="0"/>
              </w:rPr>
              <w:t>2:</w:t>
            </w:r>
          </w:p>
          <w:p w:rsidR="005D6CA1" w:rsidRPr="0085759A" w:rsidRDefault="005D6CA1" w:rsidP="00B86DD5">
            <w:pPr>
              <w:pStyle w:val="kd"/>
              <w:rPr>
                <w:noProof w:val="0"/>
              </w:rPr>
            </w:pPr>
            <w:r w:rsidRPr="0085759A">
              <w:rPr>
                <w:noProof w:val="0"/>
              </w:rPr>
              <w:t>3:</w:t>
            </w:r>
          </w:p>
          <w:p w:rsidR="005D6CA1" w:rsidRPr="0085759A" w:rsidRDefault="005D6CA1" w:rsidP="00B86DD5">
            <w:pPr>
              <w:pStyle w:val="kd"/>
              <w:rPr>
                <w:noProof w:val="0"/>
              </w:rPr>
            </w:pPr>
            <w:r w:rsidRPr="0085759A">
              <w:rPr>
                <w:noProof w:val="0"/>
              </w:rPr>
              <w:t>4:</w:t>
            </w:r>
          </w:p>
          <w:p w:rsidR="005D6CA1" w:rsidRPr="0085759A" w:rsidRDefault="005D6CA1" w:rsidP="00B86DD5">
            <w:pPr>
              <w:pStyle w:val="kd"/>
              <w:rPr>
                <w:noProof w:val="0"/>
              </w:rPr>
            </w:pPr>
            <w:r w:rsidRPr="0085759A">
              <w:rPr>
                <w:noProof w:val="0"/>
              </w:rPr>
              <w:t>5:</w:t>
            </w:r>
          </w:p>
          <w:p w:rsidR="005D6CA1" w:rsidRPr="0085759A" w:rsidRDefault="005D6CA1" w:rsidP="00B86DD5">
            <w:pPr>
              <w:pStyle w:val="kd"/>
              <w:rPr>
                <w:noProof w:val="0"/>
              </w:rPr>
            </w:pPr>
            <w:r w:rsidRPr="0085759A">
              <w:rPr>
                <w:noProof w:val="0"/>
              </w:rPr>
              <w:t>6:</w:t>
            </w:r>
          </w:p>
          <w:p w:rsidR="005D6CA1" w:rsidRPr="0085759A" w:rsidRDefault="005D6CA1" w:rsidP="00B86DD5">
            <w:pPr>
              <w:pStyle w:val="kd"/>
              <w:rPr>
                <w:noProof w:val="0"/>
              </w:rPr>
            </w:pPr>
            <w:r w:rsidRPr="0085759A">
              <w:rPr>
                <w:noProof w:val="0"/>
              </w:rPr>
              <w:t>7:</w:t>
            </w:r>
          </w:p>
        </w:tc>
        <w:tc>
          <w:tcPr>
            <w:tcW w:w="8977" w:type="dxa"/>
            <w:tcBorders>
              <w:left w:val="single" w:sz="4" w:space="0" w:color="FFFFFF"/>
            </w:tcBorders>
          </w:tcPr>
          <w:p w:rsidR="005D6CA1" w:rsidRPr="0085759A" w:rsidRDefault="005D6CA1" w:rsidP="00B86DD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85759A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void</w:t>
            </w:r>
            <w:r w:rsidRPr="0085759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</w:t>
            </w:r>
            <w:r w:rsidRPr="0085759A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  <w:lang w:val="bs-Latn-BA"/>
              </w:rPr>
              <w:t>nekaFunkcija</w:t>
            </w:r>
            <w:r w:rsidRPr="0085759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(NekaKlasa[]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n</w:t>
            </w:r>
            <w:r w:rsidRPr="0085759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)</w:t>
            </w:r>
          </w:p>
          <w:p w:rsidR="005D6CA1" w:rsidRPr="0085759A" w:rsidRDefault="005D6CA1" w:rsidP="00B86DD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85759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{</w:t>
            </w:r>
          </w:p>
          <w:p w:rsidR="005D6CA1" w:rsidRPr="0085759A" w:rsidRDefault="005D6CA1" w:rsidP="00B86DD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85759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   </w:t>
            </w:r>
            <w:r w:rsidRPr="0085759A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for</w:t>
            </w:r>
            <w:r w:rsidRPr="0085759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(</w:t>
            </w:r>
            <w:r w:rsidRPr="0085759A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int</w:t>
            </w:r>
            <w:r w:rsidRPr="0085759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i = 0; i &lt;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n</w:t>
            </w:r>
            <w:r w:rsidRPr="0085759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.</w:t>
            </w:r>
            <w:r w:rsidRPr="0085759A">
              <w:rPr>
                <w:rFonts w:ascii="Courier New" w:hAnsi="Courier New" w:cs="Courier New"/>
                <w:color w:val="0000C0"/>
                <w:sz w:val="18"/>
                <w:szCs w:val="18"/>
                <w:lang w:val="bs-Latn-BA"/>
              </w:rPr>
              <w:t>length</w:t>
            </w:r>
            <w:r w:rsidRPr="0085759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; i++)</w:t>
            </w:r>
          </w:p>
          <w:p w:rsidR="005D6CA1" w:rsidRPr="0085759A" w:rsidRDefault="005D6CA1" w:rsidP="00B86DD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85759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   {</w:t>
            </w:r>
          </w:p>
          <w:p w:rsidR="005D6CA1" w:rsidRPr="0085759A" w:rsidRDefault="005D6CA1" w:rsidP="00B86DD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85759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      </w:t>
            </w:r>
            <w:r w:rsidRPr="0085759A">
              <w:rPr>
                <w:rFonts w:ascii="Courier New" w:hAnsi="Courier New" w:cs="Courier New"/>
                <w:color w:val="3F7F5F"/>
                <w:sz w:val="18"/>
                <w:szCs w:val="18"/>
                <w:lang w:val="bs-Latn-BA"/>
              </w:rPr>
              <w:t>//...</w:t>
            </w:r>
          </w:p>
          <w:p w:rsidR="005D6CA1" w:rsidRPr="0085759A" w:rsidRDefault="005D6CA1" w:rsidP="00B86DD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85759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   }</w:t>
            </w:r>
          </w:p>
          <w:p w:rsidR="005D6CA1" w:rsidRPr="0085759A" w:rsidRDefault="005D6CA1" w:rsidP="00B86DD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eastAsia="hr-BA"/>
              </w:rPr>
            </w:pPr>
            <w:r w:rsidRPr="0085759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}</w:t>
            </w:r>
          </w:p>
        </w:tc>
      </w:tr>
    </w:tbl>
    <w:p w:rsidR="00B86DD5" w:rsidRDefault="00B86DD5" w:rsidP="009E30D4">
      <w:pPr>
        <w:pStyle w:val="body0"/>
      </w:pPr>
    </w:p>
    <w:p w:rsidR="005D6CA1" w:rsidRPr="005D58FD" w:rsidRDefault="005D6CA1" w:rsidP="00B86DD5">
      <w:pPr>
        <w:pStyle w:val="Heading1"/>
      </w:pPr>
      <w:bookmarkStart w:id="14" w:name="_Toc371583000"/>
      <w:r w:rsidRPr="005D58FD">
        <w:t xml:space="preserve">Petlja </w:t>
      </w:r>
      <w:proofErr w:type="spellStart"/>
      <w:r w:rsidRPr="005D58FD">
        <w:rPr>
          <w:rFonts w:ascii="Courier New" w:hAnsi="Courier New" w:cs="Courier New"/>
          <w:i/>
        </w:rPr>
        <w:t>foreach</w:t>
      </w:r>
      <w:bookmarkEnd w:id="14"/>
      <w:proofErr w:type="spellEnd"/>
    </w:p>
    <w:p w:rsidR="005D6CA1" w:rsidRPr="005D58FD" w:rsidRDefault="00B86DD5" w:rsidP="00B86DD5">
      <w:pPr>
        <w:pStyle w:val="Heading2"/>
      </w:pPr>
      <w:bookmarkStart w:id="15" w:name="_Toc371583001"/>
      <w:r>
        <w:t>P</w:t>
      </w:r>
      <w:r w:rsidRPr="005D58FD">
        <w:t xml:space="preserve">rimjer </w:t>
      </w:r>
      <w:r w:rsidR="005D6CA1" w:rsidRPr="005D58FD">
        <w:t xml:space="preserve">korištenja </w:t>
      </w:r>
      <w:proofErr w:type="spellStart"/>
      <w:r w:rsidR="005D6CA1" w:rsidRPr="005D58FD">
        <w:rPr>
          <w:i/>
        </w:rPr>
        <w:t>foreach</w:t>
      </w:r>
      <w:proofErr w:type="spellEnd"/>
      <w:r w:rsidR="005D6CA1" w:rsidRPr="005D58FD">
        <w:t>-petlje</w:t>
      </w:r>
      <w:r>
        <w:t xml:space="preserve"> sa nizom</w:t>
      </w:r>
      <w:bookmarkEnd w:id="15"/>
    </w:p>
    <w:tbl>
      <w:tblPr>
        <w:tblW w:w="0" w:type="auto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813"/>
      </w:tblGrid>
      <w:tr w:rsidR="005D6CA1" w:rsidRPr="00F256FE" w:rsidTr="00B86DD5">
        <w:tc>
          <w:tcPr>
            <w:tcW w:w="541" w:type="dxa"/>
            <w:tcBorders>
              <w:right w:val="single" w:sz="4" w:space="0" w:color="FFFFFF"/>
            </w:tcBorders>
          </w:tcPr>
          <w:p w:rsidR="005D6CA1" w:rsidRPr="00F256FE" w:rsidRDefault="005D6CA1" w:rsidP="00B86DD5">
            <w:pPr>
              <w:pStyle w:val="kd"/>
              <w:rPr>
                <w:noProof w:val="0"/>
              </w:rPr>
            </w:pPr>
            <w:r w:rsidRPr="00F256FE">
              <w:rPr>
                <w:noProof w:val="0"/>
              </w:rPr>
              <w:t>1:</w:t>
            </w:r>
          </w:p>
          <w:p w:rsidR="005D6CA1" w:rsidRPr="00F256FE" w:rsidRDefault="005D6CA1" w:rsidP="00B86DD5">
            <w:pPr>
              <w:pStyle w:val="kd"/>
              <w:rPr>
                <w:noProof w:val="0"/>
              </w:rPr>
            </w:pPr>
            <w:r w:rsidRPr="00F256FE">
              <w:rPr>
                <w:noProof w:val="0"/>
              </w:rPr>
              <w:t>2:</w:t>
            </w:r>
          </w:p>
          <w:p w:rsidR="005D6CA1" w:rsidRPr="00F256FE" w:rsidRDefault="005D6CA1" w:rsidP="00B86DD5">
            <w:pPr>
              <w:pStyle w:val="kd"/>
              <w:rPr>
                <w:noProof w:val="0"/>
              </w:rPr>
            </w:pPr>
            <w:r w:rsidRPr="00F256FE">
              <w:rPr>
                <w:noProof w:val="0"/>
              </w:rPr>
              <w:t>3:</w:t>
            </w:r>
          </w:p>
          <w:p w:rsidR="005D6CA1" w:rsidRPr="00F256FE" w:rsidRDefault="005D6CA1" w:rsidP="00B86DD5">
            <w:pPr>
              <w:pStyle w:val="kd"/>
              <w:rPr>
                <w:noProof w:val="0"/>
              </w:rPr>
            </w:pPr>
            <w:r w:rsidRPr="00F256FE">
              <w:rPr>
                <w:noProof w:val="0"/>
              </w:rPr>
              <w:t>4:</w:t>
            </w:r>
          </w:p>
          <w:p w:rsidR="005D6CA1" w:rsidRPr="00F256FE" w:rsidRDefault="005D6CA1" w:rsidP="00B86DD5">
            <w:pPr>
              <w:pStyle w:val="kd"/>
              <w:rPr>
                <w:noProof w:val="0"/>
              </w:rPr>
            </w:pPr>
            <w:r w:rsidRPr="00F256FE">
              <w:rPr>
                <w:noProof w:val="0"/>
              </w:rPr>
              <w:t>5:</w:t>
            </w:r>
          </w:p>
          <w:p w:rsidR="005D6CA1" w:rsidRPr="00F256FE" w:rsidRDefault="005D6CA1" w:rsidP="00B86DD5">
            <w:pPr>
              <w:pStyle w:val="kd"/>
              <w:rPr>
                <w:noProof w:val="0"/>
              </w:rPr>
            </w:pPr>
            <w:r w:rsidRPr="00F256FE">
              <w:rPr>
                <w:noProof w:val="0"/>
              </w:rPr>
              <w:t>6:</w:t>
            </w:r>
          </w:p>
          <w:p w:rsidR="005D6CA1" w:rsidRPr="00F256FE" w:rsidRDefault="005D6CA1" w:rsidP="00B86DD5">
            <w:pPr>
              <w:pStyle w:val="kd"/>
              <w:rPr>
                <w:noProof w:val="0"/>
              </w:rPr>
            </w:pPr>
            <w:r w:rsidRPr="00F256FE">
              <w:rPr>
                <w:noProof w:val="0"/>
              </w:rPr>
              <w:t>7:</w:t>
            </w:r>
          </w:p>
          <w:p w:rsidR="005D6CA1" w:rsidRPr="00F256FE" w:rsidRDefault="005D6CA1" w:rsidP="00B86DD5">
            <w:pPr>
              <w:pStyle w:val="kd"/>
              <w:rPr>
                <w:noProof w:val="0"/>
              </w:rPr>
            </w:pPr>
            <w:r w:rsidRPr="00F256FE">
              <w:rPr>
                <w:noProof w:val="0"/>
              </w:rPr>
              <w:t>8:</w:t>
            </w:r>
          </w:p>
          <w:p w:rsidR="005D6CA1" w:rsidRPr="00F256FE" w:rsidRDefault="005D6CA1" w:rsidP="00B86DD5">
            <w:pPr>
              <w:pStyle w:val="kd"/>
              <w:rPr>
                <w:noProof w:val="0"/>
              </w:rPr>
            </w:pPr>
            <w:r w:rsidRPr="00F256FE">
              <w:rPr>
                <w:noProof w:val="0"/>
              </w:rPr>
              <w:t>9:</w:t>
            </w:r>
          </w:p>
          <w:p w:rsidR="005D6CA1" w:rsidRPr="00F256FE" w:rsidRDefault="005D6CA1" w:rsidP="00B86DD5">
            <w:pPr>
              <w:pStyle w:val="kd"/>
              <w:rPr>
                <w:noProof w:val="0"/>
              </w:rPr>
            </w:pPr>
            <w:r w:rsidRPr="00F256FE">
              <w:rPr>
                <w:noProof w:val="0"/>
              </w:rPr>
              <w:t>10:</w:t>
            </w:r>
          </w:p>
          <w:p w:rsidR="005D6CA1" w:rsidRPr="00F256FE" w:rsidRDefault="005D6CA1" w:rsidP="00B86DD5">
            <w:pPr>
              <w:pStyle w:val="kd"/>
              <w:rPr>
                <w:noProof w:val="0"/>
              </w:rPr>
            </w:pPr>
            <w:r w:rsidRPr="00F256FE">
              <w:rPr>
                <w:noProof w:val="0"/>
              </w:rPr>
              <w:t>11:</w:t>
            </w:r>
          </w:p>
        </w:tc>
        <w:tc>
          <w:tcPr>
            <w:tcW w:w="8813" w:type="dxa"/>
            <w:tcBorders>
              <w:left w:val="single" w:sz="4" w:space="0" w:color="FFFFFF"/>
            </w:tcBorders>
          </w:tcPr>
          <w:p w:rsidR="005D6CA1" w:rsidRPr="00F256FE" w:rsidRDefault="005D6CA1" w:rsidP="00B86DD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F256FE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public</w:t>
            </w:r>
            <w:r w:rsidRPr="00F256FE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</w:t>
            </w:r>
            <w:r w:rsidRPr="00F256FE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static</w:t>
            </w:r>
            <w:r w:rsidRPr="00F256FE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</w:t>
            </w:r>
            <w:r w:rsidRPr="00F256FE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void</w:t>
            </w:r>
            <w:r w:rsidRPr="00F256FE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main(String[] args)</w:t>
            </w:r>
          </w:p>
          <w:p w:rsidR="005D6CA1" w:rsidRPr="00F256FE" w:rsidRDefault="005D6CA1" w:rsidP="00B86DD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F256FE">
              <w:rPr>
                <w:rFonts w:ascii="Courier New" w:hAnsi="Courier New" w:cs="Courier New"/>
                <w:noProof/>
                <w:sz w:val="18"/>
                <w:szCs w:val="18"/>
                <w:lang w:val="bs-Latn-BA" w:eastAsia="bs-Latn-B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EA3161" wp14:editId="55751E65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98425</wp:posOffset>
                      </wp:positionV>
                      <wp:extent cx="269875" cy="163195"/>
                      <wp:effectExtent l="13335" t="8255" r="12065" b="9525"/>
                      <wp:wrapNone/>
                      <wp:docPr id="18" name="Oval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875" cy="16319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5D41EF" id="Oval 18" o:spid="_x0000_s1026" style="position:absolute;margin-left:31.55pt;margin-top:7.75pt;width:21.25pt;height:1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" filled="f" strokecolor="red"/>
                  </w:pict>
                </mc:Fallback>
              </mc:AlternateContent>
            </w:r>
            <w:r w:rsidRPr="00F256FE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{</w:t>
            </w:r>
          </w:p>
          <w:p w:rsidR="005D6CA1" w:rsidRPr="00F256FE" w:rsidRDefault="005D6CA1" w:rsidP="00B86DD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F256FE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</w:r>
            <w:r w:rsidRPr="00F256FE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int</w:t>
            </w:r>
            <w:r w:rsidRPr="00F256FE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[] n = </w:t>
            </w:r>
            <w:r w:rsidRPr="00F256FE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new</w:t>
            </w:r>
            <w:r w:rsidRPr="00F256FE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</w:t>
            </w:r>
            <w:r w:rsidRPr="00F256FE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int</w:t>
            </w:r>
            <w:r w:rsidRPr="00F256FE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[30];</w:t>
            </w:r>
          </w:p>
          <w:p w:rsidR="005D6CA1" w:rsidRPr="00F256FE" w:rsidRDefault="005D6CA1" w:rsidP="00B86DD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F256FE">
              <w:rPr>
                <w:rFonts w:ascii="Courier New" w:hAnsi="Courier New" w:cs="Courier New"/>
                <w:noProof/>
                <w:sz w:val="18"/>
                <w:szCs w:val="18"/>
                <w:lang w:val="bs-Latn-BA" w:eastAsia="bs-Latn-B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1BDF76" wp14:editId="0D587262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4445</wp:posOffset>
                      </wp:positionV>
                      <wp:extent cx="659765" cy="656590"/>
                      <wp:effectExtent l="10160" t="76200" r="66675" b="6985"/>
                      <wp:wrapNone/>
                      <wp:docPr id="16" name="Freeform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5400000" flipV="1">
                                <a:off x="0" y="0"/>
                                <a:ext cx="659765" cy="656590"/>
                              </a:xfrm>
                              <a:custGeom>
                                <a:avLst/>
                                <a:gdLst>
                                  <a:gd name="G0" fmla="+- 19162 0 0"/>
                                  <a:gd name="G1" fmla="+- 21600 0 0"/>
                                  <a:gd name="G2" fmla="+- 21600 0 0"/>
                                  <a:gd name="T0" fmla="*/ 0 w 40762"/>
                                  <a:gd name="T1" fmla="*/ 11631 h 38055"/>
                                  <a:gd name="T2" fmla="*/ 33154 w 40762"/>
                                  <a:gd name="T3" fmla="*/ 38055 h 38055"/>
                                  <a:gd name="T4" fmla="*/ 19162 w 40762"/>
                                  <a:gd name="T5" fmla="*/ 21600 h 380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0762" h="38055" fill="none" extrusionOk="0">
                                    <a:moveTo>
                                      <a:pt x="0" y="11631"/>
                                    </a:moveTo>
                                    <a:cubicBezTo>
                                      <a:pt x="3718" y="4483"/>
                                      <a:pt x="11105" y="-1"/>
                                      <a:pt x="19162" y="0"/>
                                    </a:cubicBezTo>
                                    <a:cubicBezTo>
                                      <a:pt x="31091" y="0"/>
                                      <a:pt x="40762" y="9670"/>
                                      <a:pt x="40762" y="21600"/>
                                    </a:cubicBezTo>
                                    <a:cubicBezTo>
                                      <a:pt x="40762" y="27935"/>
                                      <a:pt x="37980" y="33951"/>
                                      <a:pt x="33154" y="38055"/>
                                    </a:cubicBezTo>
                                  </a:path>
                                  <a:path w="40762" h="38055" stroke="0" extrusionOk="0">
                                    <a:moveTo>
                                      <a:pt x="0" y="11631"/>
                                    </a:moveTo>
                                    <a:cubicBezTo>
                                      <a:pt x="3718" y="4483"/>
                                      <a:pt x="11105" y="-1"/>
                                      <a:pt x="19162" y="0"/>
                                    </a:cubicBezTo>
                                    <a:cubicBezTo>
                                      <a:pt x="31091" y="0"/>
                                      <a:pt x="40762" y="9670"/>
                                      <a:pt x="40762" y="21600"/>
                                    </a:cubicBezTo>
                                    <a:cubicBezTo>
                                      <a:pt x="40762" y="27935"/>
                                      <a:pt x="37980" y="33951"/>
                                      <a:pt x="33154" y="38055"/>
                                    </a:cubicBezTo>
                                    <a:lnTo>
                                      <a:pt x="19162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prstDash val="dash"/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F82C74" id="Freeform 16" o:spid="_x0000_s1026" style="position:absolute;margin-left:13.15pt;margin-top:.35pt;width:51.95pt;height:51.7pt;rotation:-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762,38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" path="m,11631nfc3718,4483,11105,-1,19162,,31091,,40762,9670,40762,21600v,6335,-2782,12351,-7608,16455em,11631nsc3718,4483,11105,-1,19162,,31091,,40762,9670,40762,21600v,6335,-2782,12351,-7608,16455l19162,21600,,11631xe" filled="f" strokecolor="red">
                      <v:stroke dashstyle="dash" startarrow="open" endarrow="open"/>
                      <v:path arrowok="t" o:extrusionok="f" o:connecttype="custom" o:connectlocs="0,200678;536624,656590;310152,372680" o:connectangles="0,0,0"/>
                    </v:shape>
                  </w:pict>
                </mc:Fallback>
              </mc:AlternateContent>
            </w:r>
            <w:r w:rsidRPr="00F256FE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  <w:t>n[0] = 11;</w:t>
            </w:r>
          </w:p>
          <w:p w:rsidR="005D6CA1" w:rsidRPr="00F256FE" w:rsidRDefault="005D6CA1" w:rsidP="00B86DD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F256FE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  <w:t>n[1] = 12;</w:t>
            </w:r>
          </w:p>
          <w:p w:rsidR="005D6CA1" w:rsidRPr="00F256FE" w:rsidRDefault="005D6CA1" w:rsidP="00B86DD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F256FE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bs-Latn-BA" w:eastAsia="bs-Latn-B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528DC24" wp14:editId="5B920FF1">
                      <wp:simplePos x="0" y="0"/>
                      <wp:positionH relativeFrom="column">
                        <wp:posOffset>739140</wp:posOffset>
                      </wp:positionH>
                      <wp:positionV relativeFrom="paragraph">
                        <wp:posOffset>120015</wp:posOffset>
                      </wp:positionV>
                      <wp:extent cx="269875" cy="163195"/>
                      <wp:effectExtent l="8890" t="5080" r="6985" b="12700"/>
                      <wp:wrapNone/>
                      <wp:docPr id="15" name="Oval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875" cy="16319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1F497D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C09F88" id="Oval 15" o:spid="_x0000_s1026" style="position:absolute;margin-left:58.2pt;margin-top:9.45pt;width:21.25pt;height:1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" filled="f" fillcolor="#1f497d" strokecolor="red"/>
                  </w:pict>
                </mc:Fallback>
              </mc:AlternateContent>
            </w:r>
            <w:r w:rsidRPr="00F256FE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</w:r>
          </w:p>
          <w:p w:rsidR="005D6CA1" w:rsidRPr="00F256FE" w:rsidRDefault="005D6CA1" w:rsidP="00B86DD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F256FE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</w:r>
            <w:r w:rsidRPr="00F256FE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for</w:t>
            </w:r>
            <w:r w:rsidRPr="00F256FE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(</w:t>
            </w:r>
            <w:r w:rsidRPr="00F256FE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int</w:t>
            </w:r>
            <w:r w:rsidRPr="00F256FE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i : n)</w:t>
            </w:r>
          </w:p>
          <w:p w:rsidR="005D6CA1" w:rsidRPr="00F256FE" w:rsidRDefault="005D6CA1" w:rsidP="00B86DD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F256FE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  <w:t>{</w:t>
            </w:r>
          </w:p>
          <w:p w:rsidR="005D6CA1" w:rsidRPr="00F256FE" w:rsidRDefault="005D6CA1" w:rsidP="00B86DD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F256FE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</w:r>
            <w:r w:rsidRPr="00F256FE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  <w:t>System.</w:t>
            </w:r>
            <w:r w:rsidRPr="00F256FE">
              <w:rPr>
                <w:rFonts w:ascii="Courier New" w:hAnsi="Courier New" w:cs="Courier New"/>
                <w:i/>
                <w:iCs/>
                <w:color w:val="0000C0"/>
                <w:sz w:val="18"/>
                <w:szCs w:val="18"/>
                <w:lang w:val="bs-Latn-BA"/>
              </w:rPr>
              <w:t>out</w:t>
            </w:r>
            <w:r w:rsidRPr="00F256FE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.println(i);</w:t>
            </w:r>
          </w:p>
          <w:p w:rsidR="005D6CA1" w:rsidRPr="00F256FE" w:rsidRDefault="005D6CA1" w:rsidP="00B86DD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F256FE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  <w:t>}</w:t>
            </w:r>
          </w:p>
          <w:p w:rsidR="005D6CA1" w:rsidRPr="00F256FE" w:rsidRDefault="005D6CA1" w:rsidP="00B86DD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F256FE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}</w:t>
            </w:r>
          </w:p>
        </w:tc>
      </w:tr>
    </w:tbl>
    <w:p w:rsidR="00B86DD5" w:rsidRPr="005D58FD" w:rsidRDefault="00B86DD5" w:rsidP="00B86DD5">
      <w:pPr>
        <w:pStyle w:val="Heading2"/>
      </w:pPr>
      <w:bookmarkStart w:id="16" w:name="_Toc371583002"/>
      <w:r>
        <w:t>P</w:t>
      </w:r>
      <w:r w:rsidRPr="005D58FD">
        <w:t xml:space="preserve">rimjer korištenja </w:t>
      </w:r>
      <w:proofErr w:type="spellStart"/>
      <w:r w:rsidRPr="005D58FD">
        <w:rPr>
          <w:i/>
        </w:rPr>
        <w:t>foreach</w:t>
      </w:r>
      <w:proofErr w:type="spellEnd"/>
      <w:r w:rsidRPr="005D58FD">
        <w:t>-petlje</w:t>
      </w:r>
      <w:r>
        <w:t xml:space="preserve"> sa kolekcijom</w:t>
      </w:r>
      <w:bookmarkEnd w:id="16"/>
    </w:p>
    <w:tbl>
      <w:tblPr>
        <w:tblW w:w="0" w:type="auto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813"/>
      </w:tblGrid>
      <w:tr w:rsidR="005D6CA1" w:rsidRPr="002747F3" w:rsidTr="00B86DD5">
        <w:tc>
          <w:tcPr>
            <w:tcW w:w="541" w:type="dxa"/>
            <w:tcBorders>
              <w:right w:val="single" w:sz="4" w:space="0" w:color="FFFFFF"/>
            </w:tcBorders>
          </w:tcPr>
          <w:p w:rsidR="005D6CA1" w:rsidRPr="002747F3" w:rsidRDefault="005D6CA1" w:rsidP="00B86DD5">
            <w:pPr>
              <w:pStyle w:val="kd"/>
              <w:rPr>
                <w:noProof w:val="0"/>
              </w:rPr>
            </w:pPr>
            <w:r w:rsidRPr="002747F3">
              <w:rPr>
                <w:noProof w:val="0"/>
              </w:rPr>
              <w:t>1:</w:t>
            </w:r>
          </w:p>
          <w:p w:rsidR="005D6CA1" w:rsidRPr="002747F3" w:rsidRDefault="005D6CA1" w:rsidP="00B86DD5">
            <w:pPr>
              <w:pStyle w:val="kd"/>
              <w:rPr>
                <w:noProof w:val="0"/>
              </w:rPr>
            </w:pPr>
            <w:r w:rsidRPr="002747F3">
              <w:rPr>
                <w:noProof w:val="0"/>
              </w:rPr>
              <w:t>2:</w:t>
            </w:r>
          </w:p>
          <w:p w:rsidR="005D6CA1" w:rsidRPr="002747F3" w:rsidRDefault="005D6CA1" w:rsidP="00B86DD5">
            <w:pPr>
              <w:pStyle w:val="kd"/>
              <w:rPr>
                <w:noProof w:val="0"/>
              </w:rPr>
            </w:pPr>
            <w:r w:rsidRPr="002747F3">
              <w:rPr>
                <w:noProof w:val="0"/>
              </w:rPr>
              <w:t>3:</w:t>
            </w:r>
          </w:p>
          <w:p w:rsidR="005D6CA1" w:rsidRPr="002747F3" w:rsidRDefault="005D6CA1" w:rsidP="00B86DD5">
            <w:pPr>
              <w:pStyle w:val="kd"/>
              <w:rPr>
                <w:noProof w:val="0"/>
              </w:rPr>
            </w:pPr>
            <w:r w:rsidRPr="002747F3">
              <w:rPr>
                <w:noProof w:val="0"/>
              </w:rPr>
              <w:t>4:</w:t>
            </w:r>
          </w:p>
          <w:p w:rsidR="005D6CA1" w:rsidRPr="002747F3" w:rsidRDefault="005D6CA1" w:rsidP="00B86DD5">
            <w:pPr>
              <w:pStyle w:val="kd"/>
              <w:rPr>
                <w:noProof w:val="0"/>
              </w:rPr>
            </w:pPr>
            <w:r w:rsidRPr="002747F3">
              <w:rPr>
                <w:noProof w:val="0"/>
              </w:rPr>
              <w:t>5:</w:t>
            </w:r>
          </w:p>
          <w:p w:rsidR="005D6CA1" w:rsidRPr="002747F3" w:rsidRDefault="005D6CA1" w:rsidP="00B86DD5">
            <w:pPr>
              <w:pStyle w:val="kd"/>
              <w:rPr>
                <w:noProof w:val="0"/>
              </w:rPr>
            </w:pPr>
            <w:r w:rsidRPr="002747F3">
              <w:rPr>
                <w:noProof w:val="0"/>
              </w:rPr>
              <w:t>6:</w:t>
            </w:r>
          </w:p>
          <w:p w:rsidR="005D6CA1" w:rsidRDefault="005D6CA1" w:rsidP="00B86DD5">
            <w:pPr>
              <w:pStyle w:val="kd"/>
              <w:rPr>
                <w:noProof w:val="0"/>
              </w:rPr>
            </w:pPr>
            <w:r w:rsidRPr="002747F3">
              <w:rPr>
                <w:noProof w:val="0"/>
              </w:rPr>
              <w:t>7:</w:t>
            </w:r>
          </w:p>
          <w:p w:rsidR="005D6CA1" w:rsidRDefault="005D6CA1" w:rsidP="00B86DD5">
            <w:pPr>
              <w:pStyle w:val="kd"/>
              <w:rPr>
                <w:noProof w:val="0"/>
              </w:rPr>
            </w:pPr>
            <w:r>
              <w:rPr>
                <w:noProof w:val="0"/>
              </w:rPr>
              <w:t>8:</w:t>
            </w:r>
          </w:p>
          <w:p w:rsidR="005D6CA1" w:rsidRDefault="005D6CA1" w:rsidP="00B86DD5">
            <w:pPr>
              <w:pStyle w:val="kd"/>
              <w:rPr>
                <w:noProof w:val="0"/>
              </w:rPr>
            </w:pPr>
            <w:r>
              <w:rPr>
                <w:noProof w:val="0"/>
              </w:rPr>
              <w:t>9:</w:t>
            </w:r>
          </w:p>
          <w:p w:rsidR="005D6CA1" w:rsidRDefault="005D6CA1" w:rsidP="00B86DD5">
            <w:pPr>
              <w:pStyle w:val="kd"/>
              <w:rPr>
                <w:noProof w:val="0"/>
              </w:rPr>
            </w:pPr>
            <w:r>
              <w:rPr>
                <w:noProof w:val="0"/>
              </w:rPr>
              <w:t>10:</w:t>
            </w:r>
          </w:p>
          <w:p w:rsidR="005D6CA1" w:rsidRPr="002747F3" w:rsidRDefault="005D6CA1" w:rsidP="00B86DD5">
            <w:pPr>
              <w:pStyle w:val="kd"/>
              <w:rPr>
                <w:noProof w:val="0"/>
              </w:rPr>
            </w:pPr>
            <w:r>
              <w:rPr>
                <w:noProof w:val="0"/>
              </w:rPr>
              <w:t>11:</w:t>
            </w:r>
          </w:p>
        </w:tc>
        <w:tc>
          <w:tcPr>
            <w:tcW w:w="8813" w:type="dxa"/>
            <w:tcBorders>
              <w:left w:val="single" w:sz="4" w:space="0" w:color="FFFFFF"/>
            </w:tcBorders>
          </w:tcPr>
          <w:p w:rsidR="005D6CA1" w:rsidRPr="002747F3" w:rsidRDefault="005D6CA1" w:rsidP="00B86DD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2747F3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public</w:t>
            </w:r>
            <w:r w:rsidRPr="002747F3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</w:t>
            </w:r>
            <w:r w:rsidRPr="002747F3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static</w:t>
            </w:r>
            <w:r w:rsidRPr="002747F3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</w:t>
            </w:r>
            <w:r w:rsidRPr="002747F3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void</w:t>
            </w:r>
            <w:r w:rsidRPr="002747F3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main(String[] args)</w:t>
            </w:r>
          </w:p>
          <w:p w:rsidR="005D6CA1" w:rsidRPr="002747F3" w:rsidRDefault="005D6CA1" w:rsidP="00B86DD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2747F3">
              <w:rPr>
                <w:rFonts w:ascii="Courier New" w:hAnsi="Courier New" w:cs="Courier New"/>
                <w:noProof/>
                <w:sz w:val="18"/>
                <w:szCs w:val="18"/>
                <w:lang w:val="bs-Latn-BA" w:eastAsia="bs-Latn-B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D7A799B" wp14:editId="2E97D5C0">
                      <wp:simplePos x="0" y="0"/>
                      <wp:positionH relativeFrom="column">
                        <wp:posOffset>403225</wp:posOffset>
                      </wp:positionH>
                      <wp:positionV relativeFrom="paragraph">
                        <wp:posOffset>114300</wp:posOffset>
                      </wp:positionV>
                      <wp:extent cx="693420" cy="163195"/>
                      <wp:effectExtent l="6350" t="13335" r="5080" b="13970"/>
                      <wp:wrapNone/>
                      <wp:docPr id="14" name="Oval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3420" cy="16319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805A9F" id="Oval 14" o:spid="_x0000_s1026" style="position:absolute;margin-left:31.75pt;margin-top:9pt;width:54.6pt;height:1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" filled="f" strokecolor="red"/>
                  </w:pict>
                </mc:Fallback>
              </mc:AlternateContent>
            </w:r>
            <w:r w:rsidRPr="002747F3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{</w:t>
            </w:r>
          </w:p>
          <w:p w:rsidR="005D6CA1" w:rsidRPr="002747F3" w:rsidRDefault="005D6CA1" w:rsidP="00B86DD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2747F3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  <w:t xml:space="preserve">NekaKlasa[] n = </w:t>
            </w:r>
            <w:r w:rsidRPr="002747F3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new</w:t>
            </w:r>
            <w:r w:rsidRPr="002747F3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NekaKlasa[30];</w:t>
            </w:r>
          </w:p>
          <w:p w:rsidR="005D6CA1" w:rsidRPr="002747F3" w:rsidRDefault="005D6CA1" w:rsidP="00B86DD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2747F3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bs-Latn-BA" w:eastAsia="bs-Latn-B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1EFE132" wp14:editId="3A9F08B7">
                      <wp:simplePos x="0" y="0"/>
                      <wp:positionH relativeFrom="column">
                        <wp:posOffset>408940</wp:posOffset>
                      </wp:positionH>
                      <wp:positionV relativeFrom="paragraph">
                        <wp:posOffset>-40640</wp:posOffset>
                      </wp:positionV>
                      <wp:extent cx="350520" cy="488315"/>
                      <wp:effectExtent l="19050" t="110490" r="0" b="110490"/>
                      <wp:wrapNone/>
                      <wp:docPr id="13" name="Freeform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6298310" flipV="1">
                                <a:off x="0" y="0"/>
                                <a:ext cx="350520" cy="488315"/>
                              </a:xfrm>
                              <a:custGeom>
                                <a:avLst/>
                                <a:gdLst>
                                  <a:gd name="G0" fmla="+- 12025 0 0"/>
                                  <a:gd name="G1" fmla="+- 21600 0 0"/>
                                  <a:gd name="G2" fmla="+- 21600 0 0"/>
                                  <a:gd name="T0" fmla="*/ 0 w 33625"/>
                                  <a:gd name="T1" fmla="*/ 3657 h 31367"/>
                                  <a:gd name="T2" fmla="*/ 31290 w 33625"/>
                                  <a:gd name="T3" fmla="*/ 31367 h 31367"/>
                                  <a:gd name="T4" fmla="*/ 12025 w 33625"/>
                                  <a:gd name="T5" fmla="*/ 21600 h 313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33625" h="31367" fill="none" extrusionOk="0">
                                    <a:moveTo>
                                      <a:pt x="-1" y="3656"/>
                                    </a:moveTo>
                                    <a:cubicBezTo>
                                      <a:pt x="3557" y="1272"/>
                                      <a:pt x="7742" y="-1"/>
                                      <a:pt x="12025" y="0"/>
                                    </a:cubicBezTo>
                                    <a:cubicBezTo>
                                      <a:pt x="23954" y="0"/>
                                      <a:pt x="33625" y="9670"/>
                                      <a:pt x="33625" y="21600"/>
                                    </a:cubicBezTo>
                                    <a:cubicBezTo>
                                      <a:pt x="33625" y="24993"/>
                                      <a:pt x="32825" y="28340"/>
                                      <a:pt x="31290" y="31367"/>
                                    </a:cubicBezTo>
                                  </a:path>
                                  <a:path w="33625" h="31367" stroke="0" extrusionOk="0">
                                    <a:moveTo>
                                      <a:pt x="-1" y="3656"/>
                                    </a:moveTo>
                                    <a:cubicBezTo>
                                      <a:pt x="3557" y="1272"/>
                                      <a:pt x="7742" y="-1"/>
                                      <a:pt x="12025" y="0"/>
                                    </a:cubicBezTo>
                                    <a:cubicBezTo>
                                      <a:pt x="23954" y="0"/>
                                      <a:pt x="33625" y="9670"/>
                                      <a:pt x="33625" y="21600"/>
                                    </a:cubicBezTo>
                                    <a:cubicBezTo>
                                      <a:pt x="33625" y="24993"/>
                                      <a:pt x="32825" y="28340"/>
                                      <a:pt x="31290" y="31367"/>
                                    </a:cubicBezTo>
                                    <a:lnTo>
                                      <a:pt x="12025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prstDash val="dash"/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0AB532" id="Freeform 13" o:spid="_x0000_s1026" style="position:absolute;margin-left:32.2pt;margin-top:-3.2pt;width:27.6pt;height:38.45pt;rotation:-6879434fd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3625,31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" path="m-1,3656nfc3557,1272,7742,-1,12025,,23954,,33625,9670,33625,21600v,3393,-800,6740,-2335,9767em-1,3656nsc3557,1272,7742,-1,12025,,23954,,33625,9670,33625,21600v,3393,-800,6740,-2335,9767l12025,21600,-1,3656xe" filled="f" strokecolor="red">
                      <v:stroke dashstyle="dash" startarrow="open" endarrow="open"/>
                      <v:path arrowok="t" o:extrusionok="f" o:connecttype="custom" o:connectlocs="0,56931;326179,488315;125353,336264" o:connectangles="0,0,0"/>
                    </v:shape>
                  </w:pict>
                </mc:Fallback>
              </mc:AlternateContent>
            </w:r>
          </w:p>
          <w:p w:rsidR="005D6CA1" w:rsidRPr="002747F3" w:rsidRDefault="005D6CA1" w:rsidP="00B86DD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2747F3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</w:r>
            <w:r w:rsidRPr="002747F3">
              <w:rPr>
                <w:rFonts w:ascii="Courier New" w:hAnsi="Courier New" w:cs="Courier New"/>
                <w:color w:val="3F7F5F"/>
                <w:sz w:val="18"/>
                <w:szCs w:val="18"/>
                <w:lang w:val="bs-Latn-BA"/>
              </w:rPr>
              <w:t>//ovdje je potrebno alocirati elemente niza</w:t>
            </w:r>
          </w:p>
          <w:p w:rsidR="005D6CA1" w:rsidRPr="002747F3" w:rsidRDefault="005D6CA1" w:rsidP="00B86DD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2747F3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bs-Latn-BA" w:eastAsia="bs-Latn-B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21E2E40" wp14:editId="5AE0F197">
                      <wp:simplePos x="0" y="0"/>
                      <wp:positionH relativeFrom="column">
                        <wp:posOffset>741680</wp:posOffset>
                      </wp:positionH>
                      <wp:positionV relativeFrom="paragraph">
                        <wp:posOffset>120015</wp:posOffset>
                      </wp:positionV>
                      <wp:extent cx="693420" cy="163195"/>
                      <wp:effectExtent l="11430" t="12700" r="9525" b="5080"/>
                      <wp:wrapNone/>
                      <wp:docPr id="12" name="Oval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3420" cy="16319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9DCDF8" id="Oval 12" o:spid="_x0000_s1026" style="position:absolute;margin-left:58.4pt;margin-top:9.45pt;width:54.6pt;height:1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" filled="f" strokecolor="red"/>
                  </w:pict>
                </mc:Fallback>
              </mc:AlternateContent>
            </w:r>
            <w:r w:rsidRPr="002747F3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</w:r>
          </w:p>
          <w:p w:rsidR="005D6CA1" w:rsidRPr="002747F3" w:rsidRDefault="005D6CA1" w:rsidP="00B86DD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2747F3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</w:r>
            <w:r w:rsidRPr="002747F3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for</w:t>
            </w:r>
            <w:r w:rsidRPr="002747F3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(NekaKlasa i : n)</w:t>
            </w:r>
          </w:p>
          <w:p w:rsidR="005D6CA1" w:rsidRPr="002747F3" w:rsidRDefault="005D6CA1" w:rsidP="00B86DD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2747F3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  <w:t>{</w:t>
            </w:r>
          </w:p>
          <w:p w:rsidR="005D6CA1" w:rsidRPr="002747F3" w:rsidRDefault="005D6CA1" w:rsidP="00B86DD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2747F3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</w:r>
            <w:r w:rsidRPr="002747F3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  <w:t>i.</w:t>
            </w:r>
            <w:r w:rsidRPr="002747F3">
              <w:rPr>
                <w:rFonts w:ascii="Courier New" w:hAnsi="Courier New" w:cs="Courier New"/>
                <w:color w:val="0000C0"/>
                <w:sz w:val="18"/>
                <w:szCs w:val="18"/>
                <w:lang w:val="bs-Latn-BA"/>
              </w:rPr>
              <w:t>nekiClan</w:t>
            </w:r>
            <w:r w:rsidRPr="002747F3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= </w:t>
            </w:r>
            <w:r w:rsidRPr="002747F3">
              <w:rPr>
                <w:rFonts w:ascii="Courier New" w:hAnsi="Courier New" w:cs="Courier New"/>
                <w:color w:val="2A00FF"/>
                <w:sz w:val="18"/>
                <w:szCs w:val="18"/>
                <w:lang w:val="bs-Latn-BA"/>
              </w:rPr>
              <w:t>"neka vrijednost"</w:t>
            </w:r>
            <w:r w:rsidRPr="002747F3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;</w:t>
            </w:r>
          </w:p>
          <w:p w:rsidR="005D6CA1" w:rsidRPr="002747F3" w:rsidRDefault="005D6CA1" w:rsidP="00B86DD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2747F3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  <w:t>}</w:t>
            </w:r>
          </w:p>
          <w:p w:rsidR="005D6CA1" w:rsidRPr="002747F3" w:rsidRDefault="005D6CA1" w:rsidP="00B86DD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2747F3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}</w:t>
            </w:r>
          </w:p>
        </w:tc>
      </w:tr>
    </w:tbl>
    <w:p w:rsidR="005D6CA1" w:rsidRPr="005D58FD" w:rsidRDefault="005D6CA1" w:rsidP="005D6CA1">
      <w:r w:rsidRPr="005D58FD">
        <w:t xml:space="preserve">Tijelo petlje (linija br. </w:t>
      </w:r>
      <w:r>
        <w:t>9</w:t>
      </w:r>
      <w:r w:rsidRPr="005D58FD">
        <w:t xml:space="preserve">) će se pozvati automatski za svaki član niza </w:t>
      </w:r>
      <w:r>
        <w:rPr>
          <w:rFonts w:ascii="Courier New" w:hAnsi="Courier New" w:cs="Courier New"/>
        </w:rPr>
        <w:t>n</w:t>
      </w:r>
      <w:r w:rsidRPr="005D58FD">
        <w:t xml:space="preserve"> (tj. 30 puta). Varijabla </w:t>
      </w:r>
      <w:r w:rsidRPr="005D58FD">
        <w:rPr>
          <w:rFonts w:ascii="Courier New" w:hAnsi="Courier New" w:cs="Courier New"/>
        </w:rPr>
        <w:t>i</w:t>
      </w:r>
      <w:r w:rsidRPr="005D58FD">
        <w:t xml:space="preserve"> će poprimiti vrijednost svakog član niza </w:t>
      </w:r>
      <w:r>
        <w:rPr>
          <w:rFonts w:ascii="Courier New" w:hAnsi="Courier New" w:cs="Courier New"/>
        </w:rPr>
        <w:t>n</w:t>
      </w:r>
      <w:r w:rsidRPr="005D58FD">
        <w:t>.</w:t>
      </w:r>
    </w:p>
    <w:p w:rsidR="005D6CA1" w:rsidRDefault="005D6CA1" w:rsidP="005D6CA1">
      <w:r w:rsidRPr="005D58FD">
        <w:t xml:space="preserve">Varijabla </w:t>
      </w:r>
      <w:r w:rsidRPr="005D58FD">
        <w:rPr>
          <w:rFonts w:ascii="Courier New" w:hAnsi="Courier New" w:cs="Courier New"/>
        </w:rPr>
        <w:t>i</w:t>
      </w:r>
      <w:r w:rsidRPr="005D58FD">
        <w:t xml:space="preserve"> mora biti isti tip podatka kao niz </w:t>
      </w:r>
      <w:r>
        <w:rPr>
          <w:rFonts w:ascii="Courier New" w:hAnsi="Courier New" w:cs="Courier New"/>
        </w:rPr>
        <w:t>n</w:t>
      </w:r>
      <w:r w:rsidRPr="005D58FD">
        <w:t>.</w:t>
      </w:r>
    </w:p>
    <w:p w:rsidR="006632C9" w:rsidRDefault="006632C9">
      <w:pPr>
        <w:widowControl/>
        <w:spacing w:before="0" w:after="0" w:line="240" w:lineRule="auto"/>
        <w:jc w:val="left"/>
        <w:rPr>
          <w:rFonts w:ascii="Arial" w:hAnsi="Arial"/>
          <w:b/>
        </w:rPr>
      </w:pPr>
      <w:bookmarkStart w:id="17" w:name="_Toc371583003"/>
      <w:r>
        <w:br w:type="page"/>
      </w:r>
    </w:p>
    <w:p w:rsidR="005D6CA1" w:rsidRPr="00B86DD5" w:rsidRDefault="00B86DD5" w:rsidP="00B86DD5">
      <w:pPr>
        <w:pStyle w:val="Heading2"/>
      </w:pPr>
      <w:r w:rsidRPr="00B86DD5">
        <w:lastRenderedPageBreak/>
        <w:t>P</w:t>
      </w:r>
      <w:r w:rsidR="005D6CA1" w:rsidRPr="00B86DD5">
        <w:t xml:space="preserve">rimjer korištenja </w:t>
      </w:r>
      <w:proofErr w:type="spellStart"/>
      <w:r w:rsidR="005D6CA1" w:rsidRPr="00B86DD5">
        <w:t>foreach</w:t>
      </w:r>
      <w:proofErr w:type="spellEnd"/>
      <w:r w:rsidR="005D6CA1" w:rsidRPr="00B86DD5">
        <w:t>-petlje</w:t>
      </w:r>
      <w:r w:rsidRPr="00B86DD5">
        <w:t xml:space="preserve"> sa parametrom funkcije</w:t>
      </w:r>
      <w:bookmarkEnd w:id="17"/>
    </w:p>
    <w:tbl>
      <w:tblPr>
        <w:tblW w:w="0" w:type="auto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8"/>
        <w:gridCol w:w="8816"/>
      </w:tblGrid>
      <w:tr w:rsidR="005D6CA1" w:rsidRPr="005821F3" w:rsidTr="009E30D4">
        <w:tc>
          <w:tcPr>
            <w:tcW w:w="541" w:type="dxa"/>
            <w:tcBorders>
              <w:right w:val="single" w:sz="4" w:space="0" w:color="FFFFFF"/>
            </w:tcBorders>
          </w:tcPr>
          <w:p w:rsidR="005D6CA1" w:rsidRPr="005821F3" w:rsidRDefault="005D6CA1" w:rsidP="00B86DD5">
            <w:pPr>
              <w:pStyle w:val="kd"/>
              <w:rPr>
                <w:noProof w:val="0"/>
              </w:rPr>
            </w:pPr>
            <w:r w:rsidRPr="005821F3">
              <w:rPr>
                <w:noProof w:val="0"/>
              </w:rPr>
              <w:t>1:</w:t>
            </w:r>
          </w:p>
          <w:p w:rsidR="005D6CA1" w:rsidRPr="005821F3" w:rsidRDefault="005D6CA1" w:rsidP="00B86DD5">
            <w:pPr>
              <w:pStyle w:val="kd"/>
              <w:rPr>
                <w:noProof w:val="0"/>
              </w:rPr>
            </w:pPr>
            <w:r w:rsidRPr="005821F3">
              <w:rPr>
                <w:noProof w:val="0"/>
              </w:rPr>
              <w:t>2:</w:t>
            </w:r>
          </w:p>
          <w:p w:rsidR="005D6CA1" w:rsidRPr="005821F3" w:rsidRDefault="005D6CA1" w:rsidP="00B86DD5">
            <w:pPr>
              <w:pStyle w:val="kd"/>
              <w:rPr>
                <w:noProof w:val="0"/>
              </w:rPr>
            </w:pPr>
            <w:r w:rsidRPr="005821F3">
              <w:rPr>
                <w:noProof w:val="0"/>
              </w:rPr>
              <w:t>3:</w:t>
            </w:r>
          </w:p>
          <w:p w:rsidR="005D6CA1" w:rsidRPr="005821F3" w:rsidRDefault="005D6CA1" w:rsidP="00B86DD5">
            <w:pPr>
              <w:pStyle w:val="kd"/>
              <w:rPr>
                <w:noProof w:val="0"/>
              </w:rPr>
            </w:pPr>
            <w:r w:rsidRPr="005821F3">
              <w:rPr>
                <w:noProof w:val="0"/>
              </w:rPr>
              <w:t>4:</w:t>
            </w:r>
          </w:p>
          <w:p w:rsidR="005D6CA1" w:rsidRPr="005821F3" w:rsidRDefault="005D6CA1" w:rsidP="00B86DD5">
            <w:pPr>
              <w:pStyle w:val="kd"/>
              <w:rPr>
                <w:noProof w:val="0"/>
              </w:rPr>
            </w:pPr>
            <w:r w:rsidRPr="005821F3">
              <w:rPr>
                <w:noProof w:val="0"/>
              </w:rPr>
              <w:t>5:</w:t>
            </w:r>
          </w:p>
          <w:p w:rsidR="005D6CA1" w:rsidRPr="005821F3" w:rsidRDefault="005D6CA1" w:rsidP="00B86DD5">
            <w:pPr>
              <w:pStyle w:val="kd"/>
              <w:rPr>
                <w:noProof w:val="0"/>
              </w:rPr>
            </w:pPr>
            <w:r w:rsidRPr="005821F3">
              <w:rPr>
                <w:noProof w:val="0"/>
              </w:rPr>
              <w:t>6:</w:t>
            </w:r>
          </w:p>
          <w:p w:rsidR="005D6CA1" w:rsidRPr="005821F3" w:rsidRDefault="005D6CA1" w:rsidP="00B86DD5">
            <w:pPr>
              <w:pStyle w:val="kd"/>
              <w:rPr>
                <w:noProof w:val="0"/>
              </w:rPr>
            </w:pPr>
            <w:r w:rsidRPr="005821F3">
              <w:rPr>
                <w:noProof w:val="0"/>
              </w:rPr>
              <w:t>7:</w:t>
            </w:r>
          </w:p>
        </w:tc>
        <w:tc>
          <w:tcPr>
            <w:tcW w:w="8977" w:type="dxa"/>
            <w:tcBorders>
              <w:left w:val="single" w:sz="4" w:space="0" w:color="FFFFFF"/>
            </w:tcBorders>
          </w:tcPr>
          <w:p w:rsidR="005D6CA1" w:rsidRPr="005821F3" w:rsidRDefault="005D6CA1" w:rsidP="00B86DD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5821F3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bs-Latn-BA" w:eastAsia="bs-Latn-B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2A10B5F" wp14:editId="773DFA00">
                      <wp:simplePos x="0" y="0"/>
                      <wp:positionH relativeFrom="column">
                        <wp:posOffset>1306195</wp:posOffset>
                      </wp:positionH>
                      <wp:positionV relativeFrom="paragraph">
                        <wp:posOffset>35560</wp:posOffset>
                      </wp:positionV>
                      <wp:extent cx="350520" cy="488315"/>
                      <wp:effectExtent l="154305" t="0" r="161925" b="11430"/>
                      <wp:wrapNone/>
                      <wp:docPr id="11" name="Freeform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961968" flipV="1">
                                <a:off x="0" y="0"/>
                                <a:ext cx="350520" cy="488315"/>
                              </a:xfrm>
                              <a:custGeom>
                                <a:avLst/>
                                <a:gdLst>
                                  <a:gd name="G0" fmla="+- 12025 0 0"/>
                                  <a:gd name="G1" fmla="+- 21600 0 0"/>
                                  <a:gd name="G2" fmla="+- 21600 0 0"/>
                                  <a:gd name="T0" fmla="*/ 0 w 33625"/>
                                  <a:gd name="T1" fmla="*/ 3657 h 31367"/>
                                  <a:gd name="T2" fmla="*/ 31290 w 33625"/>
                                  <a:gd name="T3" fmla="*/ 31367 h 31367"/>
                                  <a:gd name="T4" fmla="*/ 12025 w 33625"/>
                                  <a:gd name="T5" fmla="*/ 21600 h 313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33625" h="31367" fill="none" extrusionOk="0">
                                    <a:moveTo>
                                      <a:pt x="-1" y="3656"/>
                                    </a:moveTo>
                                    <a:cubicBezTo>
                                      <a:pt x="3557" y="1272"/>
                                      <a:pt x="7742" y="-1"/>
                                      <a:pt x="12025" y="0"/>
                                    </a:cubicBezTo>
                                    <a:cubicBezTo>
                                      <a:pt x="23954" y="0"/>
                                      <a:pt x="33625" y="9670"/>
                                      <a:pt x="33625" y="21600"/>
                                    </a:cubicBezTo>
                                    <a:cubicBezTo>
                                      <a:pt x="33625" y="24993"/>
                                      <a:pt x="32825" y="28340"/>
                                      <a:pt x="31290" y="31367"/>
                                    </a:cubicBezTo>
                                  </a:path>
                                  <a:path w="33625" h="31367" stroke="0" extrusionOk="0">
                                    <a:moveTo>
                                      <a:pt x="-1" y="3656"/>
                                    </a:moveTo>
                                    <a:cubicBezTo>
                                      <a:pt x="3557" y="1272"/>
                                      <a:pt x="7742" y="-1"/>
                                      <a:pt x="12025" y="0"/>
                                    </a:cubicBezTo>
                                    <a:cubicBezTo>
                                      <a:pt x="23954" y="0"/>
                                      <a:pt x="33625" y="9670"/>
                                      <a:pt x="33625" y="21600"/>
                                    </a:cubicBezTo>
                                    <a:cubicBezTo>
                                      <a:pt x="33625" y="24993"/>
                                      <a:pt x="32825" y="28340"/>
                                      <a:pt x="31290" y="31367"/>
                                    </a:cubicBezTo>
                                    <a:lnTo>
                                      <a:pt x="12025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prstDash val="dash"/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94E05" id="Freeform 11" o:spid="_x0000_s1026" style="position:absolute;margin-left:102.85pt;margin-top:2.8pt;width:27.6pt;height:38.45pt;rotation:-2142992fd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3625,31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" path="m-1,3656nfc3557,1272,7742,-1,12025,,23954,,33625,9670,33625,21600v,3393,-800,6740,-2335,9767em-1,3656nsc3557,1272,7742,-1,12025,,23954,,33625,9670,33625,21600v,3393,-800,6740,-2335,9767l12025,21600,-1,3656xe" filled="f" strokecolor="red">
                      <v:stroke dashstyle="dash" startarrow="open" endarrow="open"/>
                      <v:path arrowok="t" o:extrusionok="f" o:connecttype="custom" o:connectlocs="0,56931;326179,488315;125353,336264" o:connectangles="0,0,0"/>
                    </v:shape>
                  </w:pict>
                </mc:Fallback>
              </mc:AlternateContent>
            </w:r>
            <w:r w:rsidRPr="005821F3">
              <w:rPr>
                <w:rFonts w:ascii="Courier New" w:hAnsi="Courier New" w:cs="Courier New"/>
                <w:noProof/>
                <w:sz w:val="18"/>
                <w:szCs w:val="18"/>
                <w:lang w:val="bs-Latn-BA" w:eastAsia="bs-Latn-B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FACBE93" wp14:editId="4117DF73">
                      <wp:simplePos x="0" y="0"/>
                      <wp:positionH relativeFrom="column">
                        <wp:posOffset>1212215</wp:posOffset>
                      </wp:positionH>
                      <wp:positionV relativeFrom="paragraph">
                        <wp:posOffset>-3810</wp:posOffset>
                      </wp:positionV>
                      <wp:extent cx="693420" cy="163195"/>
                      <wp:effectExtent l="12700" t="13335" r="8255" b="13970"/>
                      <wp:wrapNone/>
                      <wp:docPr id="10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3420" cy="16319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E7D289" id="Oval 10" o:spid="_x0000_s1026" style="position:absolute;margin-left:95.45pt;margin-top:-.3pt;width:54.6pt;height:12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" filled="f" strokecolor="red"/>
                  </w:pict>
                </mc:Fallback>
              </mc:AlternateContent>
            </w:r>
            <w:r w:rsidRPr="005821F3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void</w:t>
            </w:r>
            <w:r w:rsidRPr="005821F3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nekaFunkcija(NekaKlasa[]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m</w:t>
            </w:r>
            <w:r w:rsidRPr="005821F3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)</w:t>
            </w:r>
          </w:p>
          <w:p w:rsidR="005D6CA1" w:rsidRPr="005821F3" w:rsidRDefault="005D6CA1" w:rsidP="00B86DD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5821F3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bs-Latn-BA" w:eastAsia="bs-Latn-B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BE414A5" wp14:editId="07F8DDEE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120650</wp:posOffset>
                      </wp:positionV>
                      <wp:extent cx="693420" cy="163195"/>
                      <wp:effectExtent l="5080" t="10160" r="6350" b="7620"/>
                      <wp:wrapNone/>
                      <wp:docPr id="9" name="Oval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3420" cy="16319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0DE5CF" id="Oval 9" o:spid="_x0000_s1026" style="position:absolute;margin-left:44.6pt;margin-top:9.5pt;width:54.6pt;height:12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" filled="f" strokecolor="red"/>
                  </w:pict>
                </mc:Fallback>
              </mc:AlternateContent>
            </w:r>
            <w:r w:rsidRPr="005821F3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{</w:t>
            </w:r>
          </w:p>
          <w:p w:rsidR="005D6CA1" w:rsidRPr="005821F3" w:rsidRDefault="005D6CA1" w:rsidP="00B86DD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5821F3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   </w:t>
            </w:r>
            <w:r w:rsidRPr="005821F3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for</w:t>
            </w:r>
            <w:r w:rsidRPr="005821F3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(NekaKlasa i :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m</w:t>
            </w:r>
            <w:r w:rsidRPr="005821F3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)</w:t>
            </w:r>
          </w:p>
          <w:p w:rsidR="005D6CA1" w:rsidRPr="005821F3" w:rsidRDefault="005D6CA1" w:rsidP="00B86DD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   </w:t>
            </w:r>
            <w:r w:rsidRPr="005821F3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{</w:t>
            </w:r>
          </w:p>
          <w:p w:rsidR="005D6CA1" w:rsidRPr="005821F3" w:rsidRDefault="005D6CA1" w:rsidP="00B86DD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        </w:t>
            </w:r>
            <w:r w:rsidRPr="005821F3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i.</w:t>
            </w:r>
            <w:r w:rsidRPr="005821F3">
              <w:rPr>
                <w:rFonts w:ascii="Courier New" w:hAnsi="Courier New" w:cs="Courier New"/>
                <w:color w:val="0000C0"/>
                <w:sz w:val="18"/>
                <w:szCs w:val="18"/>
                <w:lang w:val="bs-Latn-BA"/>
              </w:rPr>
              <w:t>nekiClan</w:t>
            </w:r>
            <w:r w:rsidRPr="005821F3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= </w:t>
            </w:r>
            <w:r w:rsidRPr="005821F3">
              <w:rPr>
                <w:rFonts w:ascii="Courier New" w:hAnsi="Courier New" w:cs="Courier New"/>
                <w:color w:val="2A00FF"/>
                <w:sz w:val="18"/>
                <w:szCs w:val="18"/>
                <w:lang w:val="bs-Latn-BA"/>
              </w:rPr>
              <w:t>"neka vrijednost"</w:t>
            </w:r>
            <w:r w:rsidRPr="005821F3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;</w:t>
            </w:r>
          </w:p>
          <w:p w:rsidR="005D6CA1" w:rsidRPr="005821F3" w:rsidRDefault="005D6CA1" w:rsidP="00B86DD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   </w:t>
            </w:r>
            <w:r w:rsidRPr="005821F3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}</w:t>
            </w:r>
          </w:p>
          <w:p w:rsidR="005D6CA1" w:rsidRPr="005821F3" w:rsidRDefault="005D6CA1" w:rsidP="00B86DD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eastAsia="hr-BA"/>
              </w:rPr>
            </w:pPr>
            <w:r w:rsidRPr="005821F3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}</w:t>
            </w:r>
          </w:p>
        </w:tc>
      </w:tr>
    </w:tbl>
    <w:p w:rsidR="005D6CA1" w:rsidRPr="005D58FD" w:rsidRDefault="00B86DD5" w:rsidP="00B86DD5">
      <w:pPr>
        <w:pStyle w:val="Heading2"/>
      </w:pPr>
      <w:bookmarkStart w:id="18" w:name="_Toc371583004"/>
      <w:r>
        <w:t xml:space="preserve">Napomene za </w:t>
      </w:r>
      <w:proofErr w:type="spellStart"/>
      <w:r w:rsidRPr="00B86DD5">
        <w:t>foreach</w:t>
      </w:r>
      <w:proofErr w:type="spellEnd"/>
      <w:r w:rsidRPr="00B86DD5">
        <w:t>-petlj</w:t>
      </w:r>
      <w:r>
        <w:t>u</w:t>
      </w:r>
      <w:bookmarkEnd w:id="18"/>
    </w:p>
    <w:p w:rsidR="005D6CA1" w:rsidRPr="005D58FD" w:rsidRDefault="005D6CA1" w:rsidP="005D6CA1">
      <w:proofErr w:type="spellStart"/>
      <w:r w:rsidRPr="005D58FD">
        <w:rPr>
          <w:i/>
        </w:rPr>
        <w:t>Foreach</w:t>
      </w:r>
      <w:proofErr w:type="spellEnd"/>
      <w:r w:rsidRPr="005D58FD">
        <w:t>-petlja predstavlja „</w:t>
      </w:r>
      <w:proofErr w:type="spellStart"/>
      <w:r w:rsidRPr="005D58FD">
        <w:rPr>
          <w:i/>
        </w:rPr>
        <w:t>forward-only</w:t>
      </w:r>
      <w:proofErr w:type="spellEnd"/>
      <w:r w:rsidRPr="005D58FD">
        <w:t>“ i „</w:t>
      </w:r>
      <w:proofErr w:type="spellStart"/>
      <w:r w:rsidRPr="005D58FD">
        <w:rPr>
          <w:i/>
        </w:rPr>
        <w:t>read-only</w:t>
      </w:r>
      <w:proofErr w:type="spellEnd"/>
      <w:r w:rsidRPr="005D58FD">
        <w:t xml:space="preserve">“ pristup. Petlju </w:t>
      </w:r>
      <w:proofErr w:type="spellStart"/>
      <w:r w:rsidRPr="005D58FD">
        <w:rPr>
          <w:i/>
        </w:rPr>
        <w:t>foreach</w:t>
      </w:r>
      <w:proofErr w:type="spellEnd"/>
      <w:r w:rsidRPr="005D58FD">
        <w:rPr>
          <w:i/>
        </w:rPr>
        <w:t xml:space="preserve"> </w:t>
      </w:r>
      <w:r w:rsidRPr="005D58FD">
        <w:t xml:space="preserve">ne možete koristiti za </w:t>
      </w:r>
      <w:proofErr w:type="spellStart"/>
      <w:r w:rsidRPr="005D58FD">
        <w:t>deklarisanje</w:t>
      </w:r>
      <w:proofErr w:type="spellEnd"/>
      <w:r w:rsidRPr="005D58FD">
        <w:t xml:space="preserve"> objekata u dinamičkoj memoriji </w:t>
      </w:r>
      <w:r w:rsidR="00B86DD5">
        <w:t xml:space="preserve">preko </w:t>
      </w:r>
      <w:proofErr w:type="spellStart"/>
      <w:r w:rsidR="00B86DD5">
        <w:t>interativne</w:t>
      </w:r>
      <w:proofErr w:type="spellEnd"/>
      <w:r w:rsidRPr="005D58FD">
        <w:t xml:space="preserve"> varijabli </w:t>
      </w:r>
      <w:r w:rsidR="00B86DD5">
        <w:t xml:space="preserve">(u ovim primjerima to je varijabla </w:t>
      </w:r>
      <w:r w:rsidRPr="005D58FD">
        <w:rPr>
          <w:rFonts w:ascii="Courier New" w:hAnsi="Courier New" w:cs="Courier New"/>
        </w:rPr>
        <w:t>i</w:t>
      </w:r>
      <w:r w:rsidR="00B86DD5">
        <w:rPr>
          <w:rFonts w:ascii="Courier New" w:hAnsi="Courier New" w:cs="Courier New"/>
        </w:rPr>
        <w:t>)</w:t>
      </w:r>
      <w:r w:rsidRPr="005D58FD">
        <w:t xml:space="preserve">. </w:t>
      </w:r>
      <w:r>
        <w:t xml:space="preserve">Alokacija objekta u narednom primjeru </w:t>
      </w:r>
      <w:r w:rsidR="0039320B">
        <w:t>(linija</w:t>
      </w:r>
      <w:r w:rsidRPr="005D58FD">
        <w:t xml:space="preserve"> broj 5</w:t>
      </w:r>
      <w:r w:rsidR="0039320B">
        <w:t>)</w:t>
      </w:r>
      <w:r>
        <w:t xml:space="preserve"> nije ispravna</w:t>
      </w:r>
      <w:r w:rsidRPr="005D58FD">
        <w:t>.</w:t>
      </w:r>
      <w:r>
        <w:t xml:space="preserve"> Varijabl</w:t>
      </w:r>
      <w:r w:rsidR="0039320B">
        <w:t>a</w:t>
      </w:r>
      <w:r>
        <w:t xml:space="preserve"> (pokazivač) </w:t>
      </w:r>
      <w:r w:rsidRPr="00B86DD5">
        <w:rPr>
          <w:rFonts w:ascii="Courier New" w:hAnsi="Courier New" w:cs="Courier New"/>
          <w:b/>
        </w:rPr>
        <w:t>i</w:t>
      </w:r>
      <w:r>
        <w:t xml:space="preserve"> </w:t>
      </w:r>
      <w:r w:rsidR="0039320B">
        <w:t xml:space="preserve">se ne može </w:t>
      </w:r>
      <w:r>
        <w:t xml:space="preserve">usmjerili </w:t>
      </w:r>
      <w:r w:rsidR="0039320B">
        <w:t xml:space="preserve">na </w:t>
      </w:r>
      <w:proofErr w:type="spellStart"/>
      <w:r w:rsidR="0039320B">
        <w:t>objekat</w:t>
      </w:r>
      <w:proofErr w:type="spellEnd"/>
      <w:r w:rsidR="0039320B">
        <w:t xml:space="preserve"> koji je tek alociran</w:t>
      </w:r>
      <w:r>
        <w:t>.</w:t>
      </w:r>
    </w:p>
    <w:tbl>
      <w:tblPr>
        <w:tblW w:w="0" w:type="auto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8"/>
        <w:gridCol w:w="8816"/>
      </w:tblGrid>
      <w:tr w:rsidR="005D6CA1" w:rsidRPr="00932D5A" w:rsidTr="009E30D4">
        <w:tc>
          <w:tcPr>
            <w:tcW w:w="541" w:type="dxa"/>
            <w:tcBorders>
              <w:right w:val="single" w:sz="4" w:space="0" w:color="FFFFFF"/>
            </w:tcBorders>
          </w:tcPr>
          <w:p w:rsidR="005D6CA1" w:rsidRPr="00932D5A" w:rsidRDefault="005D6CA1" w:rsidP="00B86DD5">
            <w:pPr>
              <w:pStyle w:val="kd"/>
              <w:rPr>
                <w:noProof w:val="0"/>
              </w:rPr>
            </w:pPr>
            <w:r w:rsidRPr="00932D5A">
              <w:rPr>
                <w:noProof w:val="0"/>
              </w:rPr>
              <w:t>1:</w:t>
            </w:r>
          </w:p>
          <w:p w:rsidR="005D6CA1" w:rsidRPr="00932D5A" w:rsidRDefault="005D6CA1" w:rsidP="00B86DD5">
            <w:pPr>
              <w:pStyle w:val="kd"/>
              <w:rPr>
                <w:noProof w:val="0"/>
              </w:rPr>
            </w:pPr>
            <w:r w:rsidRPr="00932D5A">
              <w:rPr>
                <w:noProof w:val="0"/>
              </w:rPr>
              <w:t>2:</w:t>
            </w:r>
          </w:p>
          <w:p w:rsidR="005D6CA1" w:rsidRPr="00932D5A" w:rsidRDefault="005D6CA1" w:rsidP="00B86DD5">
            <w:pPr>
              <w:pStyle w:val="kd"/>
              <w:rPr>
                <w:noProof w:val="0"/>
              </w:rPr>
            </w:pPr>
            <w:r w:rsidRPr="00932D5A">
              <w:rPr>
                <w:noProof w:val="0"/>
              </w:rPr>
              <w:t>3:</w:t>
            </w:r>
          </w:p>
          <w:p w:rsidR="005D6CA1" w:rsidRPr="00932D5A" w:rsidRDefault="005D6CA1" w:rsidP="00B86DD5">
            <w:pPr>
              <w:pStyle w:val="kd"/>
              <w:rPr>
                <w:noProof w:val="0"/>
              </w:rPr>
            </w:pPr>
            <w:r w:rsidRPr="00932D5A">
              <w:rPr>
                <w:noProof w:val="0"/>
              </w:rPr>
              <w:t>4:</w:t>
            </w:r>
          </w:p>
          <w:p w:rsidR="005D6CA1" w:rsidRPr="00932D5A" w:rsidRDefault="005D6CA1" w:rsidP="00B86DD5">
            <w:pPr>
              <w:pStyle w:val="kd"/>
              <w:rPr>
                <w:noProof w:val="0"/>
              </w:rPr>
            </w:pPr>
            <w:r w:rsidRPr="00932D5A">
              <w:rPr>
                <w:noProof w:val="0"/>
              </w:rPr>
              <w:t>5:</w:t>
            </w:r>
          </w:p>
          <w:p w:rsidR="005D6CA1" w:rsidRPr="00932D5A" w:rsidRDefault="005D6CA1" w:rsidP="00B86DD5">
            <w:pPr>
              <w:pStyle w:val="kd"/>
              <w:rPr>
                <w:noProof w:val="0"/>
              </w:rPr>
            </w:pPr>
            <w:r w:rsidRPr="00932D5A">
              <w:rPr>
                <w:noProof w:val="0"/>
              </w:rPr>
              <w:t>6:</w:t>
            </w:r>
          </w:p>
          <w:p w:rsidR="005D6CA1" w:rsidRPr="00932D5A" w:rsidRDefault="005D6CA1" w:rsidP="00B86DD5">
            <w:pPr>
              <w:pStyle w:val="kd"/>
              <w:rPr>
                <w:noProof w:val="0"/>
              </w:rPr>
            </w:pPr>
            <w:r w:rsidRPr="00932D5A">
              <w:rPr>
                <w:noProof w:val="0"/>
              </w:rPr>
              <w:t>7:</w:t>
            </w:r>
          </w:p>
        </w:tc>
        <w:tc>
          <w:tcPr>
            <w:tcW w:w="8977" w:type="dxa"/>
            <w:tcBorders>
              <w:left w:val="single" w:sz="4" w:space="0" w:color="FFFFFF"/>
            </w:tcBorders>
          </w:tcPr>
          <w:p w:rsidR="005D6CA1" w:rsidRPr="00932D5A" w:rsidRDefault="005D6CA1" w:rsidP="00B86DD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932D5A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  <w:lang w:val="bs-Latn-BA"/>
              </w:rPr>
              <w:t>NekaKlasa</w:t>
            </w:r>
            <w:r w:rsidRPr="00932D5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[] n = </w:t>
            </w:r>
            <w:r w:rsidRPr="00932D5A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new</w:t>
            </w:r>
            <w:r w:rsidRPr="00932D5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</w:t>
            </w:r>
            <w:r w:rsidRPr="00932D5A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  <w:lang w:val="bs-Latn-BA"/>
              </w:rPr>
              <w:t>NekaKlasa</w:t>
            </w:r>
            <w:r w:rsidRPr="00932D5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[30];</w:t>
            </w:r>
          </w:p>
          <w:p w:rsidR="005D6CA1" w:rsidRPr="00932D5A" w:rsidRDefault="005D6CA1" w:rsidP="00B86DD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</w:p>
          <w:p w:rsidR="005D6CA1" w:rsidRPr="00932D5A" w:rsidRDefault="005D6CA1" w:rsidP="00B86DD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932D5A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for</w:t>
            </w:r>
            <w:r w:rsidRPr="00932D5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(</w:t>
            </w:r>
            <w:r w:rsidRPr="00932D5A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  <w:lang w:val="bs-Latn-BA"/>
              </w:rPr>
              <w:t>NekaKlasa</w:t>
            </w:r>
            <w:r w:rsidRPr="00932D5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i : n)</w:t>
            </w:r>
          </w:p>
          <w:p w:rsidR="005D6CA1" w:rsidRPr="00932D5A" w:rsidRDefault="005D6CA1" w:rsidP="00B86DD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932D5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{</w:t>
            </w:r>
          </w:p>
          <w:p w:rsidR="005D6CA1" w:rsidRPr="00235D31" w:rsidRDefault="005D6CA1" w:rsidP="00B86DD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color w:val="00B050"/>
                <w:sz w:val="18"/>
                <w:szCs w:val="18"/>
                <w:lang w:val="bs-Latn-BA"/>
              </w:rPr>
            </w:pPr>
            <w:r w:rsidRPr="00932D5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</w:r>
            <w:r w:rsidRPr="00235D31">
              <w:rPr>
                <w:rFonts w:ascii="Courier New" w:hAnsi="Courier New" w:cs="Courier New"/>
                <w:color w:val="FFFFFF"/>
                <w:sz w:val="18"/>
                <w:szCs w:val="18"/>
                <w:highlight w:val="red"/>
                <w:lang w:val="bs-Latn-BA"/>
              </w:rPr>
              <w:t xml:space="preserve">i = </w:t>
            </w:r>
            <w:r w:rsidRPr="00235D31">
              <w:rPr>
                <w:rFonts w:ascii="Courier New" w:hAnsi="Courier New" w:cs="Courier New"/>
                <w:b/>
                <w:bCs/>
                <w:color w:val="FFFFFF"/>
                <w:sz w:val="18"/>
                <w:szCs w:val="18"/>
                <w:highlight w:val="red"/>
                <w:lang w:val="bs-Latn-BA"/>
              </w:rPr>
              <w:t>new</w:t>
            </w:r>
            <w:r w:rsidRPr="00235D31">
              <w:rPr>
                <w:rFonts w:ascii="Courier New" w:hAnsi="Courier New" w:cs="Courier New"/>
                <w:color w:val="FFFFFF"/>
                <w:sz w:val="18"/>
                <w:szCs w:val="18"/>
                <w:highlight w:val="red"/>
                <w:lang w:val="bs-Latn-BA"/>
              </w:rPr>
              <w:t xml:space="preserve"> NekaKlasa();</w:t>
            </w:r>
            <w:r>
              <w:rPr>
                <w:rFonts w:ascii="Courier New" w:hAnsi="Courier New" w:cs="Courier New"/>
                <w:color w:val="FFFFFF"/>
                <w:sz w:val="18"/>
                <w:szCs w:val="18"/>
                <w:lang w:val="bs-Latn-BA"/>
              </w:rPr>
              <w:t xml:space="preserve">             </w:t>
            </w:r>
            <w:r w:rsidRPr="00235D31">
              <w:rPr>
                <w:rFonts w:ascii="Courier New" w:hAnsi="Courier New" w:cs="Courier New"/>
                <w:b/>
                <w:color w:val="3F7F5F"/>
                <w:sz w:val="18"/>
                <w:szCs w:val="18"/>
                <w:lang w:val="bs-Latn-BA"/>
              </w:rPr>
              <w:t>// "i = nesto..." nije dozvoljeno</w:t>
            </w:r>
            <w:r>
              <w:rPr>
                <w:rFonts w:ascii="Courier New" w:hAnsi="Courier New" w:cs="Courier New"/>
                <w:color w:val="00B050"/>
                <w:sz w:val="18"/>
                <w:szCs w:val="18"/>
                <w:lang w:val="bs-Latn-BA"/>
              </w:rPr>
              <w:t xml:space="preserve"> </w:t>
            </w:r>
          </w:p>
          <w:p w:rsidR="005D6CA1" w:rsidRPr="00932D5A" w:rsidRDefault="005D6CA1" w:rsidP="00B86DD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932D5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  <w:t>i.</w:t>
            </w:r>
            <w:r w:rsidRPr="00932D5A">
              <w:rPr>
                <w:rFonts w:ascii="Courier New" w:hAnsi="Courier New" w:cs="Courier New"/>
                <w:color w:val="0000C0"/>
                <w:sz w:val="18"/>
                <w:szCs w:val="18"/>
                <w:lang w:val="bs-Latn-BA"/>
              </w:rPr>
              <w:t>nekiClan</w:t>
            </w:r>
            <w:r w:rsidRPr="00932D5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= </w:t>
            </w:r>
            <w:r w:rsidRPr="00932D5A">
              <w:rPr>
                <w:rFonts w:ascii="Courier New" w:hAnsi="Courier New" w:cs="Courier New"/>
                <w:color w:val="2A00FF"/>
                <w:sz w:val="18"/>
                <w:szCs w:val="18"/>
                <w:lang w:val="bs-Latn-BA"/>
              </w:rPr>
              <w:t>"neka vrijednost"</w:t>
            </w:r>
            <w:r w:rsidRPr="00932D5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 </w:t>
            </w:r>
            <w:r w:rsidRPr="00235D31">
              <w:rPr>
                <w:rFonts w:ascii="Courier New" w:hAnsi="Courier New" w:cs="Courier New"/>
                <w:b/>
                <w:color w:val="3F7F5F"/>
                <w:sz w:val="18"/>
                <w:szCs w:val="18"/>
                <w:lang w:val="bs-Latn-BA"/>
              </w:rPr>
              <w:t>// "i</w:t>
            </w:r>
            <w:r>
              <w:rPr>
                <w:rFonts w:ascii="Courier New" w:hAnsi="Courier New" w:cs="Courier New"/>
                <w:b/>
                <w:color w:val="3F7F5F"/>
                <w:sz w:val="18"/>
                <w:szCs w:val="18"/>
                <w:lang w:val="bs-Latn-BA"/>
              </w:rPr>
              <w:t>.nekiClan</w:t>
            </w:r>
            <w:r w:rsidRPr="00235D31">
              <w:rPr>
                <w:rFonts w:ascii="Courier New" w:hAnsi="Courier New" w:cs="Courier New"/>
                <w:b/>
                <w:color w:val="3F7F5F"/>
                <w:sz w:val="18"/>
                <w:szCs w:val="18"/>
                <w:lang w:val="bs-Latn-BA"/>
              </w:rPr>
              <w:t xml:space="preserve"> = nesto..."</w:t>
            </w:r>
            <w:r>
              <w:rPr>
                <w:rFonts w:ascii="Courier New" w:hAnsi="Courier New" w:cs="Courier New"/>
                <w:b/>
                <w:color w:val="3F7F5F"/>
                <w:sz w:val="18"/>
                <w:szCs w:val="18"/>
                <w:lang w:val="bs-Latn-BA"/>
              </w:rPr>
              <w:t xml:space="preserve"> </w:t>
            </w:r>
            <w:r w:rsidRPr="00235D31">
              <w:rPr>
                <w:rFonts w:ascii="Courier New" w:hAnsi="Courier New" w:cs="Courier New"/>
                <w:b/>
                <w:color w:val="3F7F5F"/>
                <w:sz w:val="18"/>
                <w:szCs w:val="18"/>
                <w:lang w:val="bs-Latn-BA"/>
              </w:rPr>
              <w:t>je</w:t>
            </w:r>
            <w:r>
              <w:rPr>
                <w:rFonts w:ascii="Courier New" w:hAnsi="Courier New" w:cs="Courier New"/>
                <w:b/>
                <w:color w:val="3F7F5F"/>
                <w:sz w:val="18"/>
                <w:szCs w:val="18"/>
                <w:lang w:val="bs-Latn-BA"/>
              </w:rPr>
              <w:t xml:space="preserve"> uredu</w:t>
            </w:r>
          </w:p>
          <w:p w:rsidR="005D6CA1" w:rsidRPr="00932D5A" w:rsidRDefault="005D6CA1" w:rsidP="00B86DD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eastAsia="hr-BA"/>
              </w:rPr>
            </w:pPr>
            <w:r w:rsidRPr="00932D5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}</w:t>
            </w:r>
          </w:p>
        </w:tc>
      </w:tr>
    </w:tbl>
    <w:p w:rsidR="005D6CA1" w:rsidRPr="005D58FD" w:rsidRDefault="005D6CA1" w:rsidP="005D6CA1"/>
    <w:p w:rsidR="005D6CA1" w:rsidRPr="005D58FD" w:rsidRDefault="005D6CA1" w:rsidP="005D6CA1">
      <w:r>
        <w:t>P</w:t>
      </w:r>
      <w:r w:rsidRPr="005D58FD">
        <w:t>rethodn</w:t>
      </w:r>
      <w:r>
        <w:t>u</w:t>
      </w:r>
      <w:r w:rsidRPr="005D58FD">
        <w:t xml:space="preserve"> </w:t>
      </w:r>
      <w:proofErr w:type="spellStart"/>
      <w:r w:rsidRPr="00235D31">
        <w:rPr>
          <w:i/>
        </w:rPr>
        <w:t>foreach</w:t>
      </w:r>
      <w:proofErr w:type="spellEnd"/>
      <w:r>
        <w:t xml:space="preserve">-petlju je potrebno zamijeniti običnom </w:t>
      </w:r>
      <w:r w:rsidRPr="005D58FD">
        <w:rPr>
          <w:i/>
        </w:rPr>
        <w:t>for</w:t>
      </w:r>
      <w:r w:rsidRPr="005D58FD">
        <w:t>-petlj</w:t>
      </w:r>
      <w:r>
        <w:t>om</w:t>
      </w:r>
      <w:r w:rsidRPr="005D58FD">
        <w:t>. Slijedi ispravak prethodnog programa.</w:t>
      </w:r>
    </w:p>
    <w:tbl>
      <w:tblPr>
        <w:tblW w:w="0" w:type="auto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8"/>
        <w:gridCol w:w="8816"/>
      </w:tblGrid>
      <w:tr w:rsidR="005D6CA1" w:rsidRPr="00932D5A" w:rsidTr="009E30D4">
        <w:tc>
          <w:tcPr>
            <w:tcW w:w="541" w:type="dxa"/>
            <w:tcBorders>
              <w:right w:val="single" w:sz="4" w:space="0" w:color="FFFFFF"/>
            </w:tcBorders>
          </w:tcPr>
          <w:p w:rsidR="005D6CA1" w:rsidRPr="00932D5A" w:rsidRDefault="005D6CA1" w:rsidP="0039320B">
            <w:pPr>
              <w:pStyle w:val="kd"/>
              <w:rPr>
                <w:noProof w:val="0"/>
              </w:rPr>
            </w:pPr>
            <w:r w:rsidRPr="00932D5A">
              <w:rPr>
                <w:noProof w:val="0"/>
              </w:rPr>
              <w:t>1:</w:t>
            </w:r>
          </w:p>
          <w:p w:rsidR="005D6CA1" w:rsidRPr="00932D5A" w:rsidRDefault="005D6CA1" w:rsidP="0039320B">
            <w:pPr>
              <w:pStyle w:val="kd"/>
              <w:rPr>
                <w:noProof w:val="0"/>
              </w:rPr>
            </w:pPr>
            <w:r w:rsidRPr="00932D5A">
              <w:rPr>
                <w:noProof w:val="0"/>
              </w:rPr>
              <w:t>2:</w:t>
            </w:r>
          </w:p>
          <w:p w:rsidR="005D6CA1" w:rsidRPr="00932D5A" w:rsidRDefault="005D6CA1" w:rsidP="0039320B">
            <w:pPr>
              <w:pStyle w:val="kd"/>
              <w:rPr>
                <w:noProof w:val="0"/>
              </w:rPr>
            </w:pPr>
            <w:r w:rsidRPr="00932D5A">
              <w:rPr>
                <w:noProof w:val="0"/>
              </w:rPr>
              <w:t>3:</w:t>
            </w:r>
          </w:p>
          <w:p w:rsidR="005D6CA1" w:rsidRPr="00932D5A" w:rsidRDefault="005D6CA1" w:rsidP="0039320B">
            <w:pPr>
              <w:pStyle w:val="kd"/>
              <w:rPr>
                <w:noProof w:val="0"/>
              </w:rPr>
            </w:pPr>
            <w:r w:rsidRPr="00932D5A">
              <w:rPr>
                <w:noProof w:val="0"/>
              </w:rPr>
              <w:t>4:</w:t>
            </w:r>
          </w:p>
          <w:p w:rsidR="005D6CA1" w:rsidRPr="00932D5A" w:rsidRDefault="005D6CA1" w:rsidP="0039320B">
            <w:pPr>
              <w:pStyle w:val="kd"/>
              <w:rPr>
                <w:noProof w:val="0"/>
              </w:rPr>
            </w:pPr>
            <w:r w:rsidRPr="00932D5A">
              <w:rPr>
                <w:noProof w:val="0"/>
              </w:rPr>
              <w:t>5:</w:t>
            </w:r>
          </w:p>
          <w:p w:rsidR="005D6CA1" w:rsidRPr="00932D5A" w:rsidRDefault="005D6CA1" w:rsidP="0039320B">
            <w:pPr>
              <w:pStyle w:val="kd"/>
              <w:rPr>
                <w:noProof w:val="0"/>
              </w:rPr>
            </w:pPr>
            <w:r w:rsidRPr="00932D5A">
              <w:rPr>
                <w:noProof w:val="0"/>
              </w:rPr>
              <w:t>6:</w:t>
            </w:r>
          </w:p>
          <w:p w:rsidR="005D6CA1" w:rsidRPr="00932D5A" w:rsidRDefault="005D6CA1" w:rsidP="0039320B">
            <w:pPr>
              <w:pStyle w:val="kd"/>
              <w:rPr>
                <w:noProof w:val="0"/>
              </w:rPr>
            </w:pPr>
            <w:r w:rsidRPr="00932D5A">
              <w:rPr>
                <w:noProof w:val="0"/>
              </w:rPr>
              <w:t>7:</w:t>
            </w:r>
          </w:p>
        </w:tc>
        <w:tc>
          <w:tcPr>
            <w:tcW w:w="8977" w:type="dxa"/>
            <w:tcBorders>
              <w:left w:val="single" w:sz="4" w:space="0" w:color="FFFFFF"/>
            </w:tcBorders>
          </w:tcPr>
          <w:p w:rsidR="005D6CA1" w:rsidRPr="00932D5A" w:rsidRDefault="005D6CA1" w:rsidP="0039320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932D5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NekaKlasa[] n = </w:t>
            </w:r>
            <w:r w:rsidRPr="00932D5A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new</w:t>
            </w:r>
            <w:r w:rsidRPr="00932D5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NekaKlasa[30];</w:t>
            </w:r>
          </w:p>
          <w:p w:rsidR="005D6CA1" w:rsidRPr="00932D5A" w:rsidRDefault="005D6CA1" w:rsidP="0039320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</w:p>
          <w:p w:rsidR="005D6CA1" w:rsidRPr="00932D5A" w:rsidRDefault="005D6CA1" w:rsidP="0039320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932D5A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for</w:t>
            </w:r>
            <w:r w:rsidRPr="00932D5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(</w:t>
            </w:r>
            <w:r w:rsidRPr="00932D5A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int</w:t>
            </w:r>
            <w:r w:rsidRPr="00932D5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i = 0; i &lt; n.</w:t>
            </w:r>
            <w:r w:rsidRPr="00932D5A">
              <w:rPr>
                <w:rFonts w:ascii="Courier New" w:hAnsi="Courier New" w:cs="Courier New"/>
                <w:color w:val="0000C0"/>
                <w:sz w:val="18"/>
                <w:szCs w:val="18"/>
                <w:lang w:val="bs-Latn-BA"/>
              </w:rPr>
              <w:t>length</w:t>
            </w:r>
            <w:r w:rsidRPr="00932D5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; i++)</w:t>
            </w:r>
          </w:p>
          <w:p w:rsidR="005D6CA1" w:rsidRPr="00932D5A" w:rsidRDefault="005D6CA1" w:rsidP="0039320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932D5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{</w:t>
            </w:r>
          </w:p>
          <w:p w:rsidR="005D6CA1" w:rsidRPr="00932D5A" w:rsidRDefault="005D6CA1" w:rsidP="0039320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932D5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  <w:t xml:space="preserve">n[i] = </w:t>
            </w:r>
            <w:r w:rsidRPr="00932D5A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new</w:t>
            </w:r>
            <w:r w:rsidRPr="00932D5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NekaKlasa();</w:t>
            </w:r>
          </w:p>
          <w:p w:rsidR="005D6CA1" w:rsidRPr="00932D5A" w:rsidRDefault="005D6CA1" w:rsidP="0039320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932D5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  <w:t>n[i].</w:t>
            </w:r>
            <w:r w:rsidRPr="00932D5A">
              <w:rPr>
                <w:rFonts w:ascii="Courier New" w:hAnsi="Courier New" w:cs="Courier New"/>
                <w:color w:val="0000C0"/>
                <w:sz w:val="18"/>
                <w:szCs w:val="18"/>
                <w:lang w:val="bs-Latn-BA"/>
              </w:rPr>
              <w:t>nekiClan</w:t>
            </w:r>
            <w:r w:rsidRPr="00932D5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= </w:t>
            </w:r>
            <w:r w:rsidRPr="00932D5A">
              <w:rPr>
                <w:rFonts w:ascii="Courier New" w:hAnsi="Courier New" w:cs="Courier New"/>
                <w:color w:val="2A00FF"/>
                <w:sz w:val="18"/>
                <w:szCs w:val="18"/>
                <w:lang w:val="bs-Latn-BA"/>
              </w:rPr>
              <w:t>"neka vrijednost"</w:t>
            </w:r>
            <w:r w:rsidRPr="00932D5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;</w:t>
            </w:r>
          </w:p>
          <w:p w:rsidR="005D6CA1" w:rsidRPr="00932D5A" w:rsidRDefault="005D6CA1" w:rsidP="0039320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eastAsia="hr-BA"/>
              </w:rPr>
            </w:pPr>
            <w:r w:rsidRPr="00932D5A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}</w:t>
            </w:r>
          </w:p>
        </w:tc>
      </w:tr>
    </w:tbl>
    <w:p w:rsidR="005D6CA1" w:rsidRDefault="005D6CA1" w:rsidP="009E30D4">
      <w:pPr>
        <w:pStyle w:val="Heading2"/>
      </w:pPr>
      <w:bookmarkStart w:id="19" w:name="_Toc371583005"/>
      <w:r>
        <w:t>Zada</w:t>
      </w:r>
      <w:r w:rsidR="009E30D4">
        <w:t>ci sa nizovima</w:t>
      </w:r>
      <w:bookmarkEnd w:id="19"/>
    </w:p>
    <w:p w:rsidR="009E30D4" w:rsidRPr="009E30D4" w:rsidRDefault="009E30D4" w:rsidP="009E3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E30D4">
        <w:rPr>
          <w:b/>
        </w:rPr>
        <w:t>Zadatak 1</w:t>
      </w:r>
    </w:p>
    <w:p w:rsidR="005D6CA1" w:rsidRPr="005D58FD" w:rsidRDefault="005D6CA1" w:rsidP="0039320B">
      <w:pPr>
        <w:pStyle w:val="body0"/>
      </w:pPr>
      <w:r w:rsidRPr="005D58FD">
        <w:t>Napravite program sljedeći navedene zahtjeve:</w:t>
      </w:r>
    </w:p>
    <w:p w:rsidR="005D6CA1" w:rsidRPr="005D58FD" w:rsidRDefault="005D6CA1" w:rsidP="007F5E4A">
      <w:pPr>
        <w:pStyle w:val="body0"/>
        <w:numPr>
          <w:ilvl w:val="0"/>
          <w:numId w:val="17"/>
        </w:numPr>
      </w:pPr>
      <w:r w:rsidRPr="005D58FD">
        <w:t xml:space="preserve">neka korisnik sa tastature vrši unos cijelog broja </w:t>
      </w:r>
      <w:r w:rsidRPr="005D58FD">
        <w:rPr>
          <w:rFonts w:ascii="Courier New" w:hAnsi="Courier New" w:cs="Courier New"/>
        </w:rPr>
        <w:t>x</w:t>
      </w:r>
    </w:p>
    <w:p w:rsidR="005D6CA1" w:rsidRPr="005D58FD" w:rsidRDefault="005D6CA1" w:rsidP="007F5E4A">
      <w:pPr>
        <w:pStyle w:val="body0"/>
        <w:numPr>
          <w:ilvl w:val="0"/>
          <w:numId w:val="17"/>
        </w:numPr>
      </w:pPr>
      <w:proofErr w:type="spellStart"/>
      <w:r w:rsidRPr="005D58FD">
        <w:t>deklarišite</w:t>
      </w:r>
      <w:proofErr w:type="spellEnd"/>
      <w:r w:rsidRPr="005D58FD">
        <w:t xml:space="preserve"> niz </w:t>
      </w:r>
      <w:r>
        <w:rPr>
          <w:rFonts w:ascii="Courier New" w:hAnsi="Courier New" w:cs="Courier New"/>
        </w:rPr>
        <w:t>n</w:t>
      </w:r>
      <w:r w:rsidRPr="005D58FD">
        <w:t xml:space="preserve"> tipa </w:t>
      </w:r>
      <w:proofErr w:type="spellStart"/>
      <w:r w:rsidRPr="005D58FD">
        <w:rPr>
          <w:i/>
        </w:rPr>
        <w:t>int</w:t>
      </w:r>
      <w:proofErr w:type="spellEnd"/>
      <w:r w:rsidRPr="005D58FD">
        <w:t xml:space="preserve"> veličine </w:t>
      </w:r>
      <w:r w:rsidRPr="005D58FD">
        <w:rPr>
          <w:rFonts w:ascii="Courier New" w:hAnsi="Courier New" w:cs="Courier New"/>
        </w:rPr>
        <w:t>x</w:t>
      </w:r>
    </w:p>
    <w:p w:rsidR="005D6CA1" w:rsidRPr="005D58FD" w:rsidRDefault="005D6CA1" w:rsidP="007F5E4A">
      <w:pPr>
        <w:pStyle w:val="body0"/>
        <w:numPr>
          <w:ilvl w:val="0"/>
          <w:numId w:val="17"/>
        </w:numPr>
      </w:pPr>
      <w:r w:rsidRPr="005D58FD">
        <w:t xml:space="preserve">učitajte vrijednost niza sa tastature koristeći </w:t>
      </w:r>
      <w:r w:rsidRPr="005D58FD">
        <w:rPr>
          <w:i/>
        </w:rPr>
        <w:t>for</w:t>
      </w:r>
      <w:r w:rsidRPr="005D58FD">
        <w:t xml:space="preserve"> petlju</w:t>
      </w:r>
    </w:p>
    <w:p w:rsidR="005D6CA1" w:rsidRPr="005D58FD" w:rsidRDefault="005D6CA1" w:rsidP="007F5E4A">
      <w:pPr>
        <w:pStyle w:val="body0"/>
        <w:numPr>
          <w:ilvl w:val="0"/>
          <w:numId w:val="17"/>
        </w:numPr>
      </w:pPr>
      <w:r w:rsidRPr="005D58FD">
        <w:t xml:space="preserve">ispišite vrijednost niza koristeći </w:t>
      </w:r>
      <w:proofErr w:type="spellStart"/>
      <w:r w:rsidRPr="005D58FD">
        <w:rPr>
          <w:i/>
        </w:rPr>
        <w:t>foreach</w:t>
      </w:r>
      <w:proofErr w:type="spellEnd"/>
      <w:r w:rsidRPr="005D58FD">
        <w:t xml:space="preserve"> petlju. </w:t>
      </w:r>
      <w:r w:rsidRPr="005D58FD">
        <w:rPr>
          <w:i/>
        </w:rPr>
        <w:t xml:space="preserve">(Objašnjenje </w:t>
      </w:r>
      <w:proofErr w:type="spellStart"/>
      <w:r w:rsidRPr="005D58FD">
        <w:rPr>
          <w:i/>
        </w:rPr>
        <w:t>foreach</w:t>
      </w:r>
      <w:proofErr w:type="spellEnd"/>
      <w:r w:rsidRPr="005D58FD">
        <w:rPr>
          <w:i/>
        </w:rPr>
        <w:t xml:space="preserve"> petlje slijedi u nastavku.)</w:t>
      </w:r>
    </w:p>
    <w:p w:rsidR="005D6CA1" w:rsidRPr="005D58FD" w:rsidRDefault="005D6CA1" w:rsidP="0039320B">
      <w:pPr>
        <w:pStyle w:val="BodyText"/>
        <w:ind w:left="0"/>
        <w:rPr>
          <w:rFonts w:cs="Tahoma"/>
          <w:bCs/>
          <w:i/>
          <w:iCs/>
          <w:sz w:val="16"/>
        </w:rPr>
      </w:pPr>
      <w:r>
        <w:rPr>
          <w:rFonts w:cs="Tahoma"/>
          <w:bCs/>
          <w:i/>
          <w:iCs/>
          <w:sz w:val="16"/>
        </w:rPr>
        <w:t xml:space="preserve">Rješenje se nalazi u </w:t>
      </w:r>
      <w:r w:rsidR="00BA4D66">
        <w:rPr>
          <w:rFonts w:cs="Tahoma"/>
          <w:bCs/>
          <w:i/>
          <w:iCs/>
          <w:sz w:val="16"/>
        </w:rPr>
        <w:t>Java projektu</w:t>
      </w:r>
      <w:r>
        <w:rPr>
          <w:rFonts w:cs="Tahoma"/>
          <w:bCs/>
          <w:i/>
          <w:iCs/>
          <w:sz w:val="16"/>
        </w:rPr>
        <w:t xml:space="preserve"> </w:t>
      </w:r>
      <w:r w:rsidR="00BA4D66" w:rsidRPr="00BA4D66">
        <w:rPr>
          <w:rFonts w:cs="Tahoma"/>
          <w:b/>
          <w:bCs/>
          <w:i/>
          <w:iCs/>
          <w:sz w:val="16"/>
        </w:rPr>
        <w:t>_code.zip</w:t>
      </w:r>
      <w:r w:rsidR="004A64F8">
        <w:rPr>
          <w:rFonts w:cs="Tahoma"/>
          <w:bCs/>
          <w:i/>
          <w:iCs/>
          <w:sz w:val="16"/>
        </w:rPr>
        <w:t xml:space="preserve"> kao prilog </w:t>
      </w:r>
      <w:r>
        <w:rPr>
          <w:rFonts w:cs="Tahoma"/>
          <w:bCs/>
          <w:i/>
          <w:iCs/>
          <w:sz w:val="16"/>
        </w:rPr>
        <w:t>ovog dokumenta</w:t>
      </w:r>
      <w:r w:rsidR="00BA4D66">
        <w:rPr>
          <w:rFonts w:cs="Tahoma"/>
          <w:bCs/>
          <w:i/>
          <w:iCs/>
          <w:sz w:val="16"/>
        </w:rPr>
        <w:t>)</w:t>
      </w:r>
      <w:r w:rsidRPr="005D58FD">
        <w:rPr>
          <w:rFonts w:cs="Tahoma"/>
          <w:bCs/>
          <w:i/>
          <w:iCs/>
          <w:sz w:val="16"/>
        </w:rPr>
        <w:t>.</w:t>
      </w:r>
      <w:r w:rsidR="00BA4D66">
        <w:rPr>
          <w:rFonts w:cs="Tahoma"/>
          <w:bCs/>
          <w:i/>
          <w:iCs/>
          <w:sz w:val="16"/>
        </w:rPr>
        <w:t xml:space="preserve"> </w:t>
      </w:r>
      <w:proofErr w:type="spellStart"/>
      <w:r w:rsidR="00BA4D66">
        <w:rPr>
          <w:rFonts w:cs="Tahoma"/>
          <w:bCs/>
          <w:i/>
          <w:iCs/>
          <w:sz w:val="16"/>
        </w:rPr>
        <w:t>Importujte</w:t>
      </w:r>
      <w:proofErr w:type="spellEnd"/>
      <w:r w:rsidR="00BA4D66">
        <w:rPr>
          <w:rFonts w:cs="Tahoma"/>
          <w:bCs/>
          <w:i/>
          <w:iCs/>
          <w:sz w:val="16"/>
        </w:rPr>
        <w:t xml:space="preserve"> projekat u </w:t>
      </w:r>
      <w:proofErr w:type="spellStart"/>
      <w:r w:rsidR="00BA4D66">
        <w:rPr>
          <w:rFonts w:cs="Tahoma"/>
          <w:bCs/>
          <w:i/>
          <w:iCs/>
          <w:sz w:val="16"/>
        </w:rPr>
        <w:t>Eclipse</w:t>
      </w:r>
      <w:proofErr w:type="spellEnd"/>
      <w:r w:rsidR="00BA4D66">
        <w:rPr>
          <w:rFonts w:cs="Tahoma"/>
          <w:bCs/>
          <w:i/>
          <w:iCs/>
          <w:sz w:val="16"/>
        </w:rPr>
        <w:t xml:space="preserve">: File -&gt; Import -&gt; General -&gt; </w:t>
      </w:r>
      <w:proofErr w:type="spellStart"/>
      <w:r w:rsidR="00BA4D66">
        <w:rPr>
          <w:rFonts w:cs="Tahoma"/>
          <w:bCs/>
          <w:i/>
          <w:iCs/>
          <w:sz w:val="16"/>
        </w:rPr>
        <w:t>Existing</w:t>
      </w:r>
      <w:proofErr w:type="spellEnd"/>
      <w:r w:rsidR="00BA4D66">
        <w:rPr>
          <w:rFonts w:cs="Tahoma"/>
          <w:bCs/>
          <w:i/>
          <w:iCs/>
          <w:sz w:val="16"/>
        </w:rPr>
        <w:t xml:space="preserve"> Project </w:t>
      </w:r>
      <w:proofErr w:type="spellStart"/>
      <w:r w:rsidR="00BA4D66">
        <w:rPr>
          <w:rFonts w:cs="Tahoma"/>
          <w:bCs/>
          <w:i/>
          <w:iCs/>
          <w:sz w:val="16"/>
        </w:rPr>
        <w:t>into</w:t>
      </w:r>
      <w:proofErr w:type="spellEnd"/>
      <w:r w:rsidR="00BA4D66">
        <w:rPr>
          <w:rFonts w:cs="Tahoma"/>
          <w:bCs/>
          <w:i/>
          <w:iCs/>
          <w:sz w:val="16"/>
        </w:rPr>
        <w:t xml:space="preserve"> </w:t>
      </w:r>
      <w:proofErr w:type="spellStart"/>
      <w:r w:rsidR="00BA4D66">
        <w:rPr>
          <w:rFonts w:cs="Tahoma"/>
          <w:bCs/>
          <w:i/>
          <w:iCs/>
          <w:sz w:val="16"/>
        </w:rPr>
        <w:t>Workspace</w:t>
      </w:r>
      <w:proofErr w:type="spellEnd"/>
      <w:r w:rsidR="00BA4D66">
        <w:rPr>
          <w:rFonts w:cs="Tahoma"/>
          <w:bCs/>
          <w:i/>
          <w:iCs/>
          <w:sz w:val="16"/>
        </w:rPr>
        <w:t xml:space="preserve"> -&gt; </w:t>
      </w:r>
      <w:proofErr w:type="spellStart"/>
      <w:r w:rsidR="00BA4D66">
        <w:rPr>
          <w:rFonts w:cs="Tahoma"/>
          <w:bCs/>
          <w:i/>
          <w:iCs/>
          <w:sz w:val="16"/>
        </w:rPr>
        <w:t>Archive</w:t>
      </w:r>
      <w:proofErr w:type="spellEnd"/>
      <w:r w:rsidR="00BA4D66">
        <w:rPr>
          <w:rFonts w:cs="Tahoma"/>
          <w:bCs/>
          <w:i/>
          <w:iCs/>
          <w:sz w:val="16"/>
        </w:rPr>
        <w:t xml:space="preserve"> file -&gt; odabrati </w:t>
      </w:r>
      <w:r w:rsidR="00BA4D66" w:rsidRPr="00BA4D66">
        <w:rPr>
          <w:rFonts w:cs="Tahoma"/>
          <w:b/>
          <w:bCs/>
          <w:i/>
          <w:iCs/>
          <w:sz w:val="16"/>
        </w:rPr>
        <w:t>_code.zip</w:t>
      </w:r>
      <w:r w:rsidR="00BA4D66">
        <w:rPr>
          <w:rFonts w:cs="Tahoma"/>
          <w:b/>
          <w:bCs/>
          <w:i/>
          <w:iCs/>
          <w:sz w:val="16"/>
        </w:rPr>
        <w:t xml:space="preserve"> </w:t>
      </w:r>
      <w:r w:rsidR="00BA4D66" w:rsidRPr="00BA4D66">
        <w:rPr>
          <w:rFonts w:cs="Tahoma"/>
          <w:bCs/>
          <w:i/>
          <w:iCs/>
          <w:sz w:val="16"/>
        </w:rPr>
        <w:t xml:space="preserve">-&gt; </w:t>
      </w:r>
      <w:proofErr w:type="spellStart"/>
      <w:r w:rsidR="00BA4D66" w:rsidRPr="00BA4D66">
        <w:rPr>
          <w:rFonts w:cs="Tahoma"/>
          <w:bCs/>
          <w:i/>
          <w:iCs/>
          <w:sz w:val="16"/>
        </w:rPr>
        <w:t>Finish</w:t>
      </w:r>
      <w:proofErr w:type="spellEnd"/>
      <w:r w:rsidR="00BA4D66">
        <w:rPr>
          <w:rFonts w:cs="Tahoma"/>
          <w:bCs/>
          <w:i/>
          <w:iCs/>
          <w:sz w:val="16"/>
        </w:rPr>
        <w:t xml:space="preserve"> </w:t>
      </w:r>
      <w:r w:rsidR="004A64F8">
        <w:rPr>
          <w:rFonts w:cs="Tahoma"/>
          <w:bCs/>
          <w:i/>
          <w:iCs/>
          <w:sz w:val="16"/>
        </w:rPr>
        <w:t xml:space="preserve">. </w:t>
      </w:r>
      <w:r w:rsidR="00BA4D66">
        <w:rPr>
          <w:rFonts w:cs="Tahoma"/>
          <w:bCs/>
          <w:i/>
          <w:iCs/>
          <w:sz w:val="16"/>
        </w:rPr>
        <w:t xml:space="preserve">Otvorite projekt  -&gt; </w:t>
      </w:r>
      <w:proofErr w:type="spellStart"/>
      <w:r w:rsidR="00BA4D66">
        <w:rPr>
          <w:rFonts w:cs="Tahoma"/>
          <w:bCs/>
          <w:i/>
          <w:iCs/>
          <w:sz w:val="16"/>
        </w:rPr>
        <w:t>package</w:t>
      </w:r>
      <w:proofErr w:type="spellEnd"/>
      <w:r w:rsidR="00BA4D66">
        <w:rPr>
          <w:rFonts w:cs="Tahoma"/>
          <w:bCs/>
          <w:i/>
          <w:iCs/>
          <w:sz w:val="16"/>
        </w:rPr>
        <w:t xml:space="preserve"> zadatak1</w:t>
      </w:r>
    </w:p>
    <w:p w:rsidR="006632C9" w:rsidRDefault="006632C9">
      <w:pPr>
        <w:widowControl/>
        <w:spacing w:before="0" w:after="0" w:line="240" w:lineRule="auto"/>
        <w:jc w:val="left"/>
        <w:rPr>
          <w:b/>
        </w:rPr>
      </w:pPr>
      <w:r>
        <w:rPr>
          <w:b/>
        </w:rPr>
        <w:br w:type="page"/>
      </w:r>
    </w:p>
    <w:p w:rsidR="009E30D4" w:rsidRPr="009E30D4" w:rsidRDefault="009E30D4" w:rsidP="009E3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b/>
        </w:rPr>
      </w:pPr>
      <w:r w:rsidRPr="009E30D4">
        <w:rPr>
          <w:b/>
        </w:rPr>
        <w:lastRenderedPageBreak/>
        <w:t xml:space="preserve">Zadatak </w:t>
      </w:r>
      <w:r>
        <w:rPr>
          <w:b/>
        </w:rPr>
        <w:t>2</w:t>
      </w:r>
    </w:p>
    <w:p w:rsidR="005D6CA1" w:rsidRPr="005D58FD" w:rsidRDefault="005D6CA1" w:rsidP="005D6CA1">
      <w:r>
        <w:t>Napravite prazan projekat i dodajte</w:t>
      </w:r>
      <w:r w:rsidRPr="005D58FD">
        <w:t xml:space="preserve"> sljedeće:</w:t>
      </w:r>
    </w:p>
    <w:p w:rsidR="005D6CA1" w:rsidRPr="005D58FD" w:rsidRDefault="005D6CA1" w:rsidP="007F5E4A">
      <w:pPr>
        <w:widowControl/>
        <w:numPr>
          <w:ilvl w:val="0"/>
          <w:numId w:val="9"/>
        </w:numPr>
        <w:spacing w:before="0"/>
        <w:jc w:val="left"/>
      </w:pPr>
      <w:proofErr w:type="spellStart"/>
      <w:r w:rsidRPr="005D58FD">
        <w:t>Definišite</w:t>
      </w:r>
      <w:proofErr w:type="spellEnd"/>
      <w:r w:rsidRPr="005D58FD">
        <w:t xml:space="preserve"> klasu </w:t>
      </w:r>
      <w:r w:rsidRPr="005D58FD">
        <w:rPr>
          <w:rFonts w:ascii="Courier New" w:hAnsi="Courier New" w:cs="Courier New"/>
        </w:rPr>
        <w:t>Kupac</w:t>
      </w:r>
      <w:r w:rsidRPr="005D58FD">
        <w:t>:</w:t>
      </w:r>
    </w:p>
    <w:p w:rsidR="005D6CA1" w:rsidRPr="00DB6EF1" w:rsidRDefault="005D6CA1" w:rsidP="007F5E4A">
      <w:pPr>
        <w:pStyle w:val="body0"/>
        <w:numPr>
          <w:ilvl w:val="0"/>
          <w:numId w:val="20"/>
        </w:numPr>
      </w:pPr>
      <w:r w:rsidRPr="00DB6EF1">
        <w:t xml:space="preserve">Dodajte </w:t>
      </w:r>
      <w:r w:rsidR="0039320B" w:rsidRPr="00DB6EF1">
        <w:t>privatne</w:t>
      </w:r>
      <w:r w:rsidRPr="00DB6EF1">
        <w:t xml:space="preserve"> članove </w:t>
      </w:r>
      <w:r w:rsidR="00DB6EF1" w:rsidRPr="00DB6EF1">
        <w:rPr>
          <w:b/>
        </w:rPr>
        <w:t>ime</w:t>
      </w:r>
      <w:r w:rsidR="00DB6EF1" w:rsidRPr="00DB6EF1">
        <w:t xml:space="preserve"> i  </w:t>
      </w:r>
      <w:r w:rsidRPr="00DB6EF1">
        <w:rPr>
          <w:b/>
        </w:rPr>
        <w:t>email</w:t>
      </w:r>
      <w:r w:rsidR="0039320B" w:rsidRPr="00DB6EF1">
        <w:t xml:space="preserve"> </w:t>
      </w:r>
      <w:r w:rsidRPr="00DB6EF1">
        <w:t xml:space="preserve">(neka svi članovi budu tipa </w:t>
      </w:r>
      <w:proofErr w:type="spellStart"/>
      <w:r w:rsidRPr="00DB6EF1">
        <w:t>String</w:t>
      </w:r>
      <w:proofErr w:type="spellEnd"/>
      <w:r w:rsidRPr="00DB6EF1">
        <w:t>)</w:t>
      </w:r>
    </w:p>
    <w:p w:rsidR="0039320B" w:rsidRDefault="005D6CA1" w:rsidP="007F5E4A">
      <w:pPr>
        <w:pStyle w:val="body0"/>
        <w:numPr>
          <w:ilvl w:val="0"/>
          <w:numId w:val="19"/>
        </w:numPr>
      </w:pPr>
      <w:r w:rsidRPr="0039320B">
        <w:t xml:space="preserve">Dodajte javne </w:t>
      </w:r>
      <w:proofErr w:type="spellStart"/>
      <w:r w:rsidRPr="0039320B">
        <w:rPr>
          <w:i/>
        </w:rPr>
        <w:t>gettere</w:t>
      </w:r>
      <w:proofErr w:type="spellEnd"/>
      <w:r w:rsidRPr="0039320B">
        <w:t xml:space="preserve"> i </w:t>
      </w:r>
      <w:proofErr w:type="spellStart"/>
      <w:r w:rsidRPr="0039320B">
        <w:rPr>
          <w:i/>
        </w:rPr>
        <w:t>settere</w:t>
      </w:r>
      <w:proofErr w:type="spellEnd"/>
      <w:r w:rsidRPr="0039320B">
        <w:t xml:space="preserve"> za </w:t>
      </w:r>
      <w:r w:rsidR="0039320B">
        <w:t>sve članove</w:t>
      </w:r>
      <w:r w:rsidRPr="0039320B">
        <w:t xml:space="preserve">.  </w:t>
      </w:r>
    </w:p>
    <w:p w:rsidR="005D6CA1" w:rsidRPr="0039320B" w:rsidRDefault="005D6CA1" w:rsidP="007F5E4A">
      <w:pPr>
        <w:pStyle w:val="body0"/>
        <w:numPr>
          <w:ilvl w:val="0"/>
          <w:numId w:val="19"/>
        </w:numPr>
      </w:pPr>
      <w:r w:rsidRPr="0039320B">
        <w:t xml:space="preserve">Prilikom inicijalizacije </w:t>
      </w:r>
      <w:r w:rsidR="0039320B">
        <w:t xml:space="preserve">vrijednosti </w:t>
      </w:r>
      <w:r w:rsidR="00DB6EF1">
        <w:t>e-mail adrese</w:t>
      </w:r>
      <w:r w:rsidR="0039320B">
        <w:t xml:space="preserve"> </w:t>
      </w:r>
      <w:r w:rsidRPr="0039320B">
        <w:t xml:space="preserve">potrebno je odsjeći prazne razmake prije i poslije </w:t>
      </w:r>
      <w:r w:rsidR="00DB6EF1">
        <w:t>adrese</w:t>
      </w:r>
      <w:r w:rsidRPr="0039320B">
        <w:t xml:space="preserve"> i postaviti </w:t>
      </w:r>
      <w:r w:rsidR="00DB6EF1">
        <w:t xml:space="preserve">vrijednost </w:t>
      </w:r>
      <w:r w:rsidRPr="0039320B">
        <w:t>„</w:t>
      </w:r>
      <w:r w:rsidR="00DB6EF1">
        <w:t>malim</w:t>
      </w:r>
      <w:r w:rsidRPr="0039320B">
        <w:t>“ slovima. (pročitajte pomoć na kraju zadatka)</w:t>
      </w:r>
    </w:p>
    <w:p w:rsidR="005D6CA1" w:rsidRPr="00B74D32" w:rsidRDefault="005D6CA1" w:rsidP="007F5E4A">
      <w:pPr>
        <w:widowControl/>
        <w:numPr>
          <w:ilvl w:val="0"/>
          <w:numId w:val="9"/>
        </w:numPr>
        <w:spacing w:before="0"/>
        <w:jc w:val="left"/>
      </w:pPr>
      <w:proofErr w:type="spellStart"/>
      <w:r w:rsidRPr="005D58FD">
        <w:t>Definišite</w:t>
      </w:r>
      <w:proofErr w:type="spellEnd"/>
      <w:r w:rsidRPr="005D58FD">
        <w:t xml:space="preserve"> </w:t>
      </w:r>
      <w:r>
        <w:t xml:space="preserve">novu klasu </w:t>
      </w:r>
      <w:r w:rsidRPr="00A861BF">
        <w:rPr>
          <w:rFonts w:ascii="Courier New" w:hAnsi="Courier New" w:cs="Courier New"/>
        </w:rPr>
        <w:t>Zadatak</w:t>
      </w:r>
      <w:r>
        <w:rPr>
          <w:rFonts w:ascii="Courier New" w:hAnsi="Courier New" w:cs="Courier New"/>
        </w:rPr>
        <w:t xml:space="preserve">2 </w:t>
      </w:r>
    </w:p>
    <w:p w:rsidR="005D6CA1" w:rsidRPr="0039320B" w:rsidRDefault="005D6CA1" w:rsidP="007F5E4A">
      <w:pPr>
        <w:pStyle w:val="body0"/>
        <w:numPr>
          <w:ilvl w:val="0"/>
          <w:numId w:val="19"/>
        </w:numPr>
      </w:pPr>
      <w:r w:rsidRPr="0039320B">
        <w:t xml:space="preserve">Dodajte statičku funkciju </w:t>
      </w:r>
      <w:proofErr w:type="spellStart"/>
      <w:r w:rsidRPr="0039320B">
        <w:t>ucitaj</w:t>
      </w:r>
      <w:proofErr w:type="spellEnd"/>
    </w:p>
    <w:p w:rsidR="005D6CA1" w:rsidRPr="005D58FD" w:rsidRDefault="005D6CA1" w:rsidP="007F5E4A">
      <w:pPr>
        <w:widowControl/>
        <w:numPr>
          <w:ilvl w:val="2"/>
          <w:numId w:val="10"/>
        </w:numPr>
        <w:spacing w:before="0"/>
        <w:jc w:val="left"/>
      </w:pPr>
      <w:r w:rsidRPr="005D58FD">
        <w:t xml:space="preserve">funkcija treba da ima </w:t>
      </w:r>
      <w:r w:rsidRPr="005D58FD">
        <w:rPr>
          <w:u w:val="single"/>
        </w:rPr>
        <w:t>jedan</w:t>
      </w:r>
      <w:r w:rsidRPr="005D58FD">
        <w:t xml:space="preserve"> parametar (koji predstavlja niz tipa </w:t>
      </w:r>
      <w:r w:rsidRPr="005D58FD">
        <w:rPr>
          <w:rFonts w:ascii="Courier New" w:hAnsi="Courier New" w:cs="Courier New"/>
        </w:rPr>
        <w:t>Kupac</w:t>
      </w:r>
      <w:r w:rsidRPr="005D58FD">
        <w:t>)</w:t>
      </w:r>
    </w:p>
    <w:p w:rsidR="005D6CA1" w:rsidRPr="005D58FD" w:rsidRDefault="005D6CA1" w:rsidP="007F5E4A">
      <w:pPr>
        <w:widowControl/>
        <w:numPr>
          <w:ilvl w:val="2"/>
          <w:numId w:val="10"/>
        </w:numPr>
        <w:spacing w:before="0"/>
        <w:jc w:val="left"/>
      </w:pPr>
      <w:r w:rsidRPr="005D58FD">
        <w:t>funkcija treba učitati podatke sa tastature u niz.</w:t>
      </w:r>
    </w:p>
    <w:p w:rsidR="005D6CA1" w:rsidRDefault="005D6CA1" w:rsidP="007F5E4A">
      <w:pPr>
        <w:widowControl/>
        <w:numPr>
          <w:ilvl w:val="2"/>
          <w:numId w:val="10"/>
        </w:numPr>
        <w:spacing w:before="0" w:after="240"/>
        <w:jc w:val="left"/>
      </w:pPr>
      <w:r w:rsidRPr="005D58FD">
        <w:t xml:space="preserve">koristite </w:t>
      </w:r>
      <w:r w:rsidRPr="005D58FD">
        <w:rPr>
          <w:i/>
        </w:rPr>
        <w:t>for</w:t>
      </w:r>
      <w:r w:rsidRPr="005D58FD">
        <w:t>-petlju (ovdje nije mog</w:t>
      </w:r>
      <w:r>
        <w:t>u</w:t>
      </w:r>
      <w:r w:rsidRPr="005D58FD">
        <w:t xml:space="preserve">će koristiti petlju </w:t>
      </w:r>
      <w:proofErr w:type="spellStart"/>
      <w:r w:rsidRPr="005D58FD">
        <w:rPr>
          <w:i/>
        </w:rPr>
        <w:t>foreach</w:t>
      </w:r>
      <w:proofErr w:type="spellEnd"/>
      <w:r w:rsidRPr="005D58FD">
        <w:t>)</w:t>
      </w:r>
    </w:p>
    <w:p w:rsidR="005D6CA1" w:rsidRPr="0039320B" w:rsidRDefault="005D6CA1" w:rsidP="007F5E4A">
      <w:pPr>
        <w:pStyle w:val="body0"/>
        <w:numPr>
          <w:ilvl w:val="0"/>
          <w:numId w:val="19"/>
        </w:numPr>
      </w:pPr>
      <w:proofErr w:type="spellStart"/>
      <w:r w:rsidRPr="0039320B">
        <w:t>Definišite</w:t>
      </w:r>
      <w:proofErr w:type="spellEnd"/>
      <w:r w:rsidRPr="0039320B">
        <w:t xml:space="preserve"> statičku funkciju ispis</w:t>
      </w:r>
    </w:p>
    <w:p w:rsidR="005D6CA1" w:rsidRPr="005D58FD" w:rsidRDefault="005D6CA1" w:rsidP="007F5E4A">
      <w:pPr>
        <w:widowControl/>
        <w:numPr>
          <w:ilvl w:val="2"/>
          <w:numId w:val="9"/>
        </w:numPr>
        <w:spacing w:before="0"/>
        <w:jc w:val="left"/>
      </w:pPr>
      <w:r w:rsidRPr="005D58FD">
        <w:t xml:space="preserve">funkcija treba da ima </w:t>
      </w:r>
      <w:r w:rsidRPr="005D58FD">
        <w:rPr>
          <w:u w:val="single"/>
        </w:rPr>
        <w:t>jedan</w:t>
      </w:r>
      <w:r w:rsidRPr="005D58FD">
        <w:t xml:space="preserve"> parametar (koji predstavlja niz tipa </w:t>
      </w:r>
      <w:r w:rsidRPr="005D58FD">
        <w:rPr>
          <w:rFonts w:ascii="Courier New" w:hAnsi="Courier New" w:cs="Courier New"/>
        </w:rPr>
        <w:t>Kupac</w:t>
      </w:r>
      <w:r w:rsidRPr="005D58FD">
        <w:rPr>
          <w:rFonts w:cs="Courier New"/>
        </w:rPr>
        <w:t>)</w:t>
      </w:r>
    </w:p>
    <w:p w:rsidR="005D6CA1" w:rsidRPr="005D58FD" w:rsidRDefault="005D6CA1" w:rsidP="007F5E4A">
      <w:pPr>
        <w:widowControl/>
        <w:numPr>
          <w:ilvl w:val="2"/>
          <w:numId w:val="9"/>
        </w:numPr>
        <w:spacing w:before="0" w:after="240"/>
        <w:jc w:val="left"/>
      </w:pPr>
      <w:r w:rsidRPr="005D58FD">
        <w:t>fun</w:t>
      </w:r>
      <w:r>
        <w:t>k</w:t>
      </w:r>
      <w:r w:rsidRPr="005D58FD">
        <w:t xml:space="preserve">cija treba ispisati podatke o kupcima na ekran (koristiti </w:t>
      </w:r>
      <w:proofErr w:type="spellStart"/>
      <w:r w:rsidRPr="005D58FD">
        <w:rPr>
          <w:i/>
        </w:rPr>
        <w:t>foreach</w:t>
      </w:r>
      <w:proofErr w:type="spellEnd"/>
      <w:r w:rsidRPr="005D58FD">
        <w:t xml:space="preserve"> petlju)</w:t>
      </w:r>
    </w:p>
    <w:p w:rsidR="005D6CA1" w:rsidRPr="0039320B" w:rsidRDefault="005D6CA1" w:rsidP="007F5E4A">
      <w:pPr>
        <w:pStyle w:val="body0"/>
        <w:numPr>
          <w:ilvl w:val="0"/>
          <w:numId w:val="19"/>
        </w:numPr>
      </w:pPr>
      <w:proofErr w:type="spellStart"/>
      <w:r w:rsidRPr="0039320B">
        <w:t>Definište</w:t>
      </w:r>
      <w:proofErr w:type="spellEnd"/>
      <w:r w:rsidRPr="0039320B">
        <w:t xml:space="preserve"> funkciju </w:t>
      </w:r>
      <w:proofErr w:type="spellStart"/>
      <w:r w:rsidRPr="0039320B">
        <w:t>main</w:t>
      </w:r>
      <w:proofErr w:type="spellEnd"/>
    </w:p>
    <w:p w:rsidR="005D6CA1" w:rsidRPr="00A861BF" w:rsidRDefault="005D6CA1" w:rsidP="007F5E4A">
      <w:pPr>
        <w:widowControl/>
        <w:numPr>
          <w:ilvl w:val="2"/>
          <w:numId w:val="9"/>
        </w:numPr>
        <w:spacing w:before="0"/>
        <w:jc w:val="left"/>
      </w:pPr>
      <w:proofErr w:type="spellStart"/>
      <w:r w:rsidRPr="00A861BF">
        <w:t>definišite</w:t>
      </w:r>
      <w:proofErr w:type="spellEnd"/>
      <w:r w:rsidRPr="00A861BF">
        <w:t xml:space="preserve"> niz od 5 kupaca</w:t>
      </w:r>
    </w:p>
    <w:p w:rsidR="005D6CA1" w:rsidRPr="005D58FD" w:rsidRDefault="005D6CA1" w:rsidP="007F5E4A">
      <w:pPr>
        <w:widowControl/>
        <w:numPr>
          <w:ilvl w:val="2"/>
          <w:numId w:val="9"/>
        </w:numPr>
        <w:spacing w:before="0"/>
        <w:jc w:val="left"/>
      </w:pPr>
      <w:r w:rsidRPr="005D58FD">
        <w:t xml:space="preserve">učitajte podatke za kreirani niz pomoću funkcije </w:t>
      </w:r>
      <w:proofErr w:type="spellStart"/>
      <w:r>
        <w:rPr>
          <w:rFonts w:ascii="Courier New" w:hAnsi="Courier New" w:cs="Courier New"/>
        </w:rPr>
        <w:t>u</w:t>
      </w:r>
      <w:r w:rsidRPr="005D58FD">
        <w:rPr>
          <w:rFonts w:ascii="Courier New" w:hAnsi="Courier New" w:cs="Courier New"/>
        </w:rPr>
        <w:t>citaj</w:t>
      </w:r>
      <w:proofErr w:type="spellEnd"/>
    </w:p>
    <w:p w:rsidR="005D6CA1" w:rsidRPr="005D58FD" w:rsidRDefault="005D6CA1" w:rsidP="007F5E4A">
      <w:pPr>
        <w:widowControl/>
        <w:numPr>
          <w:ilvl w:val="2"/>
          <w:numId w:val="9"/>
        </w:numPr>
        <w:spacing w:before="0"/>
        <w:jc w:val="left"/>
      </w:pPr>
      <w:r w:rsidRPr="005D58FD">
        <w:t xml:space="preserve">ispišite podatke za kreirani niz pomoću funkcije </w:t>
      </w:r>
      <w:r>
        <w:rPr>
          <w:rFonts w:ascii="Courier New" w:hAnsi="Courier New" w:cs="Courier New"/>
        </w:rPr>
        <w:t>i</w:t>
      </w:r>
      <w:r w:rsidRPr="005D58FD">
        <w:rPr>
          <w:rFonts w:ascii="Courier New" w:hAnsi="Courier New" w:cs="Courier New"/>
        </w:rPr>
        <w:t>spis</w:t>
      </w:r>
    </w:p>
    <w:p w:rsidR="004A64F8" w:rsidRPr="005D58FD" w:rsidRDefault="004A64F8" w:rsidP="004A64F8">
      <w:pPr>
        <w:pStyle w:val="BodyText"/>
        <w:ind w:left="0"/>
        <w:rPr>
          <w:rFonts w:cs="Tahoma"/>
          <w:bCs/>
          <w:i/>
          <w:iCs/>
          <w:sz w:val="16"/>
        </w:rPr>
      </w:pPr>
      <w:r>
        <w:rPr>
          <w:rFonts w:cs="Tahoma"/>
          <w:bCs/>
          <w:i/>
          <w:iCs/>
          <w:sz w:val="16"/>
        </w:rPr>
        <w:t xml:space="preserve">Rješenje se nalazi u Java projektu </w:t>
      </w:r>
      <w:r w:rsidRPr="00BA4D66">
        <w:rPr>
          <w:rFonts w:cs="Tahoma"/>
          <w:b/>
          <w:bCs/>
          <w:i/>
          <w:iCs/>
          <w:sz w:val="16"/>
        </w:rPr>
        <w:t>_code.zip</w:t>
      </w:r>
      <w:r>
        <w:rPr>
          <w:rFonts w:cs="Tahoma"/>
          <w:bCs/>
          <w:i/>
          <w:iCs/>
          <w:sz w:val="16"/>
        </w:rPr>
        <w:t xml:space="preserve"> -&gt; </w:t>
      </w:r>
      <w:proofErr w:type="spellStart"/>
      <w:r>
        <w:rPr>
          <w:rFonts w:cs="Tahoma"/>
          <w:bCs/>
          <w:i/>
          <w:iCs/>
          <w:sz w:val="16"/>
        </w:rPr>
        <w:t>package</w:t>
      </w:r>
      <w:proofErr w:type="spellEnd"/>
      <w:r>
        <w:rPr>
          <w:rFonts w:cs="Tahoma"/>
          <w:bCs/>
          <w:i/>
          <w:iCs/>
          <w:sz w:val="16"/>
        </w:rPr>
        <w:t xml:space="preserve"> zadatak2</w:t>
      </w:r>
    </w:p>
    <w:p w:rsidR="005D6CA1" w:rsidRPr="005D58FD" w:rsidRDefault="005D6CA1" w:rsidP="005D6CA1">
      <w:pPr>
        <w:pStyle w:val="tijelo"/>
        <w:rPr>
          <w:sz w:val="18"/>
        </w:rPr>
      </w:pPr>
    </w:p>
    <w:p w:rsidR="005D6CA1" w:rsidRPr="005D58FD" w:rsidRDefault="005D6CA1" w:rsidP="005D6CA1">
      <w:pPr>
        <w:spacing w:after="0"/>
        <w:rPr>
          <w:i/>
        </w:rPr>
      </w:pPr>
      <w:r w:rsidRPr="005D58FD">
        <w:rPr>
          <w:i/>
        </w:rPr>
        <w:t>Pomoć:</w:t>
      </w:r>
    </w:p>
    <w:p w:rsidR="005D6CA1" w:rsidRPr="005D58FD" w:rsidRDefault="005D6CA1" w:rsidP="007F5E4A">
      <w:pPr>
        <w:widowControl/>
        <w:numPr>
          <w:ilvl w:val="0"/>
          <w:numId w:val="14"/>
        </w:numPr>
        <w:spacing w:before="0"/>
      </w:pPr>
      <w:r w:rsidRPr="005D58FD">
        <w:t xml:space="preserve">Funkcija </w:t>
      </w:r>
      <w:proofErr w:type="spellStart"/>
      <w:r>
        <w:rPr>
          <w:rFonts w:ascii="Courier New" w:hAnsi="Courier New" w:cs="Courier New"/>
        </w:rPr>
        <w:t>t</w:t>
      </w:r>
      <w:r w:rsidRPr="005D58FD">
        <w:rPr>
          <w:rFonts w:ascii="Courier New" w:hAnsi="Courier New" w:cs="Courier New"/>
        </w:rPr>
        <w:t>rim</w:t>
      </w:r>
      <w:proofErr w:type="spellEnd"/>
      <w:r w:rsidRPr="005D58FD">
        <w:t xml:space="preserve"> nad </w:t>
      </w:r>
      <w:proofErr w:type="spellStart"/>
      <w:r>
        <w:t>S</w:t>
      </w:r>
      <w:r w:rsidRPr="005D58FD">
        <w:t>tringom</w:t>
      </w:r>
      <w:proofErr w:type="spellEnd"/>
      <w:r w:rsidRPr="005D58FD">
        <w:t xml:space="preserve"> vraća </w:t>
      </w:r>
      <w:proofErr w:type="spellStart"/>
      <w:r w:rsidRPr="005D58FD">
        <w:t>string</w:t>
      </w:r>
      <w:proofErr w:type="spellEnd"/>
      <w:r w:rsidRPr="005D58FD">
        <w:t xml:space="preserve"> sa uklonjenim praznim razmacima sa početka i kraja </w:t>
      </w:r>
      <w:proofErr w:type="spellStart"/>
      <w:r w:rsidRPr="005D58FD">
        <w:t>stringa</w:t>
      </w:r>
      <w:proofErr w:type="spellEnd"/>
      <w:r w:rsidRPr="005D58FD">
        <w:t xml:space="preserve">. </w:t>
      </w:r>
    </w:p>
    <w:p w:rsidR="005D6CA1" w:rsidRPr="005D58FD" w:rsidRDefault="005D6CA1" w:rsidP="007F5E4A">
      <w:pPr>
        <w:widowControl/>
        <w:numPr>
          <w:ilvl w:val="0"/>
          <w:numId w:val="14"/>
        </w:numPr>
        <w:spacing w:before="0"/>
      </w:pPr>
      <w:r w:rsidRPr="005D58FD">
        <w:t xml:space="preserve">Funkcija </w:t>
      </w:r>
      <w:proofErr w:type="spellStart"/>
      <w:r>
        <w:rPr>
          <w:rFonts w:ascii="Courier New" w:hAnsi="Courier New" w:cs="Courier New"/>
        </w:rPr>
        <w:t>t</w:t>
      </w:r>
      <w:r w:rsidRPr="005D58FD">
        <w:rPr>
          <w:rFonts w:ascii="Courier New" w:hAnsi="Courier New" w:cs="Courier New"/>
        </w:rPr>
        <w:t>o</w:t>
      </w:r>
      <w:r w:rsidR="00DB6EF1">
        <w:rPr>
          <w:rFonts w:ascii="Courier New" w:hAnsi="Courier New" w:cs="Courier New"/>
        </w:rPr>
        <w:t>Lower</w:t>
      </w:r>
      <w:r>
        <w:rPr>
          <w:rFonts w:ascii="Courier New" w:hAnsi="Courier New" w:cs="Courier New"/>
        </w:rPr>
        <w:t>Case</w:t>
      </w:r>
      <w:proofErr w:type="spellEnd"/>
      <w:r w:rsidRPr="005D58FD">
        <w:t xml:space="preserve"> nad </w:t>
      </w:r>
      <w:proofErr w:type="spellStart"/>
      <w:r w:rsidRPr="005D58FD">
        <w:rPr>
          <w:i/>
        </w:rPr>
        <w:t>stringom</w:t>
      </w:r>
      <w:proofErr w:type="spellEnd"/>
      <w:r w:rsidRPr="005D58FD">
        <w:t xml:space="preserve"> vraća </w:t>
      </w:r>
      <w:proofErr w:type="spellStart"/>
      <w:r w:rsidRPr="005D58FD">
        <w:rPr>
          <w:i/>
        </w:rPr>
        <w:t>string</w:t>
      </w:r>
      <w:proofErr w:type="spellEnd"/>
      <w:r w:rsidRPr="005D58FD">
        <w:t xml:space="preserve"> čiji su svi karakteri „</w:t>
      </w:r>
      <w:r w:rsidR="00DB6EF1">
        <w:t>mala</w:t>
      </w:r>
      <w:r w:rsidRPr="005D58FD">
        <w:t>“ slova.</w:t>
      </w:r>
    </w:p>
    <w:p w:rsidR="005D6CA1" w:rsidRPr="005D58FD" w:rsidRDefault="005D6CA1" w:rsidP="007F5E4A">
      <w:pPr>
        <w:widowControl/>
        <w:numPr>
          <w:ilvl w:val="0"/>
          <w:numId w:val="14"/>
        </w:numPr>
        <w:spacing w:before="0"/>
      </w:pPr>
      <w:r w:rsidRPr="005D58FD">
        <w:t>Slijedi primjer poziva funkcija.</w:t>
      </w:r>
    </w:p>
    <w:tbl>
      <w:tblPr>
        <w:tblW w:w="0" w:type="auto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750"/>
      </w:tblGrid>
      <w:tr w:rsidR="005D6CA1" w:rsidRPr="004B72D1" w:rsidTr="009E30D4">
        <w:tc>
          <w:tcPr>
            <w:tcW w:w="541" w:type="dxa"/>
            <w:tcBorders>
              <w:right w:val="single" w:sz="4" w:space="0" w:color="FFFFFF"/>
            </w:tcBorders>
          </w:tcPr>
          <w:p w:rsidR="005D6CA1" w:rsidRPr="004B72D1" w:rsidRDefault="005D6CA1" w:rsidP="00D4521B">
            <w:pPr>
              <w:pStyle w:val="kd"/>
              <w:rPr>
                <w:noProof w:val="0"/>
              </w:rPr>
            </w:pPr>
            <w:r w:rsidRPr="004B72D1">
              <w:rPr>
                <w:noProof w:val="0"/>
              </w:rPr>
              <w:t>1:</w:t>
            </w:r>
          </w:p>
          <w:p w:rsidR="005D6CA1" w:rsidRPr="004B72D1" w:rsidRDefault="005D6CA1" w:rsidP="00D4521B">
            <w:pPr>
              <w:pStyle w:val="kd"/>
              <w:rPr>
                <w:noProof w:val="0"/>
              </w:rPr>
            </w:pPr>
            <w:r w:rsidRPr="004B72D1">
              <w:rPr>
                <w:noProof w:val="0"/>
              </w:rPr>
              <w:t>2:</w:t>
            </w:r>
          </w:p>
          <w:p w:rsidR="005D6CA1" w:rsidRPr="004B72D1" w:rsidRDefault="005D6CA1" w:rsidP="00D4521B">
            <w:pPr>
              <w:pStyle w:val="kd"/>
              <w:rPr>
                <w:noProof w:val="0"/>
              </w:rPr>
            </w:pPr>
            <w:r w:rsidRPr="004B72D1">
              <w:rPr>
                <w:noProof w:val="0"/>
              </w:rPr>
              <w:t>3:</w:t>
            </w:r>
          </w:p>
          <w:p w:rsidR="005D6CA1" w:rsidRPr="004B72D1" w:rsidRDefault="005D6CA1" w:rsidP="00D4521B">
            <w:pPr>
              <w:pStyle w:val="kd"/>
              <w:rPr>
                <w:noProof w:val="0"/>
              </w:rPr>
            </w:pPr>
            <w:r w:rsidRPr="004B72D1">
              <w:rPr>
                <w:noProof w:val="0"/>
              </w:rPr>
              <w:t>4:</w:t>
            </w:r>
          </w:p>
          <w:p w:rsidR="005D6CA1" w:rsidRPr="004B72D1" w:rsidRDefault="005D6CA1" w:rsidP="00D4521B">
            <w:pPr>
              <w:pStyle w:val="kd"/>
              <w:rPr>
                <w:noProof w:val="0"/>
              </w:rPr>
            </w:pPr>
            <w:r w:rsidRPr="004B72D1">
              <w:rPr>
                <w:noProof w:val="0"/>
              </w:rPr>
              <w:t>5:</w:t>
            </w:r>
          </w:p>
          <w:p w:rsidR="005D6CA1" w:rsidRPr="004B72D1" w:rsidRDefault="005D6CA1" w:rsidP="00D4521B">
            <w:pPr>
              <w:pStyle w:val="kd"/>
              <w:rPr>
                <w:noProof w:val="0"/>
              </w:rPr>
            </w:pPr>
            <w:r w:rsidRPr="004B72D1">
              <w:rPr>
                <w:noProof w:val="0"/>
              </w:rPr>
              <w:t>6:</w:t>
            </w:r>
          </w:p>
          <w:p w:rsidR="005D6CA1" w:rsidRPr="004B72D1" w:rsidRDefault="005D6CA1" w:rsidP="00D4521B">
            <w:pPr>
              <w:pStyle w:val="kd"/>
              <w:rPr>
                <w:noProof w:val="0"/>
              </w:rPr>
            </w:pPr>
            <w:r w:rsidRPr="004B72D1">
              <w:rPr>
                <w:noProof w:val="0"/>
              </w:rPr>
              <w:t>7:</w:t>
            </w:r>
          </w:p>
          <w:p w:rsidR="005D6CA1" w:rsidRPr="004B72D1" w:rsidRDefault="005D6CA1" w:rsidP="00D4521B">
            <w:pPr>
              <w:pStyle w:val="kd"/>
              <w:rPr>
                <w:noProof w:val="0"/>
              </w:rPr>
            </w:pPr>
            <w:r w:rsidRPr="004B72D1">
              <w:rPr>
                <w:noProof w:val="0"/>
              </w:rPr>
              <w:t>8:</w:t>
            </w:r>
          </w:p>
          <w:p w:rsidR="005D6CA1" w:rsidRPr="004B72D1" w:rsidRDefault="005D6CA1" w:rsidP="00D4521B">
            <w:pPr>
              <w:pStyle w:val="kd"/>
              <w:rPr>
                <w:noProof w:val="0"/>
              </w:rPr>
            </w:pPr>
            <w:r w:rsidRPr="004B72D1">
              <w:rPr>
                <w:noProof w:val="0"/>
              </w:rPr>
              <w:t>9:</w:t>
            </w:r>
          </w:p>
          <w:p w:rsidR="005D6CA1" w:rsidRPr="004B72D1" w:rsidRDefault="005D6CA1" w:rsidP="00D4521B">
            <w:pPr>
              <w:pStyle w:val="kd"/>
              <w:rPr>
                <w:noProof w:val="0"/>
              </w:rPr>
            </w:pPr>
            <w:r w:rsidRPr="004B72D1">
              <w:rPr>
                <w:noProof w:val="0"/>
              </w:rPr>
              <w:t>10:</w:t>
            </w:r>
          </w:p>
        </w:tc>
        <w:tc>
          <w:tcPr>
            <w:tcW w:w="8750" w:type="dxa"/>
            <w:tcBorders>
              <w:left w:val="single" w:sz="4" w:space="0" w:color="FFFFFF"/>
            </w:tcBorders>
          </w:tcPr>
          <w:p w:rsidR="005D6CA1" w:rsidRPr="004B72D1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4B72D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public</w:t>
            </w:r>
            <w:r w:rsidRPr="004B72D1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</w:t>
            </w:r>
            <w:r w:rsidRPr="004B72D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static</w:t>
            </w:r>
            <w:r w:rsidRPr="004B72D1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</w:t>
            </w:r>
            <w:r w:rsidRPr="004B72D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void</w:t>
            </w:r>
            <w:r w:rsidRPr="004B72D1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main(String[] args)</w:t>
            </w:r>
          </w:p>
          <w:p w:rsidR="005D6CA1" w:rsidRPr="004B72D1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4B72D1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{</w:t>
            </w:r>
          </w:p>
          <w:p w:rsidR="005D6CA1" w:rsidRPr="004B72D1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4B72D1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   String org = </w:t>
            </w:r>
            <w:r w:rsidRPr="004B72D1">
              <w:rPr>
                <w:rFonts w:ascii="Courier New" w:hAnsi="Courier New" w:cs="Courier New"/>
                <w:color w:val="2A00FF"/>
                <w:sz w:val="18"/>
                <w:szCs w:val="18"/>
                <w:lang w:val="bs-Latn-BA"/>
              </w:rPr>
              <w:t>"  fit Mostar  "</w:t>
            </w:r>
            <w:r w:rsidRPr="004B72D1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;</w:t>
            </w:r>
          </w:p>
          <w:p w:rsidR="005D6CA1" w:rsidRPr="004B72D1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</w:p>
          <w:p w:rsidR="005D6CA1" w:rsidRPr="004B72D1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4B72D1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   String a = org.trim();</w:t>
            </w:r>
          </w:p>
          <w:p w:rsidR="005D6CA1" w:rsidRPr="004B72D1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4B72D1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   String b = org.to</w:t>
            </w:r>
            <w:r w:rsidR="00DB6EF1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Lower</w:t>
            </w:r>
            <w:r w:rsidRPr="004B72D1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Case();</w:t>
            </w:r>
          </w:p>
          <w:p w:rsidR="005D6CA1" w:rsidRPr="004B72D1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</w:p>
          <w:p w:rsidR="005D6CA1" w:rsidRPr="004B72D1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4B72D1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   System.</w:t>
            </w:r>
            <w:r w:rsidRPr="004B72D1">
              <w:rPr>
                <w:rFonts w:ascii="Courier New" w:hAnsi="Courier New" w:cs="Courier New"/>
                <w:i/>
                <w:iCs/>
                <w:color w:val="0000C0"/>
                <w:sz w:val="18"/>
                <w:szCs w:val="18"/>
                <w:lang w:val="bs-Latn-BA"/>
              </w:rPr>
              <w:t>out</w:t>
            </w:r>
            <w:r w:rsidRPr="004B72D1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.println(</w:t>
            </w:r>
            <w:r w:rsidRPr="004B72D1">
              <w:rPr>
                <w:rFonts w:ascii="Courier New" w:hAnsi="Courier New" w:cs="Courier New"/>
                <w:color w:val="2A00FF"/>
                <w:sz w:val="18"/>
                <w:szCs w:val="18"/>
                <w:lang w:val="bs-Latn-BA"/>
              </w:rPr>
              <w:t>"a["</w:t>
            </w:r>
            <w:r w:rsidRPr="004B72D1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+ a + </w:t>
            </w:r>
            <w:r w:rsidRPr="004B72D1">
              <w:rPr>
                <w:rFonts w:ascii="Courier New" w:hAnsi="Courier New" w:cs="Courier New"/>
                <w:color w:val="2A00FF"/>
                <w:sz w:val="18"/>
                <w:szCs w:val="18"/>
                <w:lang w:val="bs-Latn-BA"/>
              </w:rPr>
              <w:t>"]"</w:t>
            </w:r>
            <w:r w:rsidRPr="004B72D1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); </w:t>
            </w:r>
            <w:r w:rsidRPr="004B72D1">
              <w:rPr>
                <w:rFonts w:ascii="Courier New" w:hAnsi="Courier New" w:cs="Courier New"/>
                <w:color w:val="3F7F5F"/>
                <w:sz w:val="18"/>
                <w:szCs w:val="18"/>
                <w:lang w:val="bs-Latn-BA"/>
              </w:rPr>
              <w:t>//a[fit Mostar]</w:t>
            </w:r>
          </w:p>
          <w:p w:rsidR="005D6CA1" w:rsidRPr="004B72D1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4B72D1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   System.</w:t>
            </w:r>
            <w:r w:rsidRPr="004B72D1">
              <w:rPr>
                <w:rFonts w:ascii="Courier New" w:hAnsi="Courier New" w:cs="Courier New"/>
                <w:i/>
                <w:iCs/>
                <w:color w:val="0000C0"/>
                <w:sz w:val="18"/>
                <w:szCs w:val="18"/>
                <w:lang w:val="bs-Latn-BA"/>
              </w:rPr>
              <w:t>out</w:t>
            </w:r>
            <w:r w:rsidRPr="004B72D1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.println(</w:t>
            </w:r>
            <w:r w:rsidRPr="004B72D1">
              <w:rPr>
                <w:rFonts w:ascii="Courier New" w:hAnsi="Courier New" w:cs="Courier New"/>
                <w:color w:val="2A00FF"/>
                <w:sz w:val="18"/>
                <w:szCs w:val="18"/>
                <w:lang w:val="bs-Latn-BA"/>
              </w:rPr>
              <w:t>"b["</w:t>
            </w:r>
            <w:r w:rsidRPr="004B72D1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+ b + </w:t>
            </w:r>
            <w:r w:rsidRPr="004B72D1">
              <w:rPr>
                <w:rFonts w:ascii="Courier New" w:hAnsi="Courier New" w:cs="Courier New"/>
                <w:color w:val="2A00FF"/>
                <w:sz w:val="18"/>
                <w:szCs w:val="18"/>
                <w:lang w:val="bs-Latn-BA"/>
              </w:rPr>
              <w:t>"]"</w:t>
            </w:r>
            <w:r w:rsidRPr="004B72D1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); </w:t>
            </w:r>
            <w:r w:rsidRPr="004B72D1">
              <w:rPr>
                <w:rFonts w:ascii="Courier New" w:hAnsi="Courier New" w:cs="Courier New"/>
                <w:color w:val="3F7F5F"/>
                <w:sz w:val="18"/>
                <w:szCs w:val="18"/>
                <w:lang w:val="bs-Latn-BA"/>
              </w:rPr>
              <w:t>//b[  FIT MOSTAR   ]</w:t>
            </w:r>
          </w:p>
          <w:p w:rsidR="005D6CA1" w:rsidRPr="004B72D1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eastAsia="hr-BA"/>
              </w:rPr>
            </w:pPr>
            <w:r w:rsidRPr="004B72D1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}</w:t>
            </w:r>
          </w:p>
        </w:tc>
      </w:tr>
    </w:tbl>
    <w:p w:rsidR="005D6CA1" w:rsidRPr="005D58FD" w:rsidRDefault="005D6CA1" w:rsidP="005D6CA1">
      <w:pPr>
        <w:pStyle w:val="Zadatakxx"/>
        <w:rPr>
          <w:lang w:val="hr-HR"/>
        </w:rPr>
      </w:pPr>
    </w:p>
    <w:p w:rsidR="005D6CA1" w:rsidRPr="005D58FD" w:rsidRDefault="00D4521B" w:rsidP="00D4521B">
      <w:pPr>
        <w:pStyle w:val="Heading1"/>
      </w:pPr>
      <w:bookmarkStart w:id="20" w:name="_Toc371583006"/>
      <w:r>
        <w:lastRenderedPageBreak/>
        <w:t>Kolekcije</w:t>
      </w:r>
      <w:bookmarkEnd w:id="20"/>
    </w:p>
    <w:p w:rsidR="005D6CA1" w:rsidRPr="005D58FD" w:rsidRDefault="005D6CA1" w:rsidP="005D6CA1">
      <w:r w:rsidRPr="005D58FD">
        <w:t xml:space="preserve">Prednosti </w:t>
      </w:r>
      <w:r w:rsidR="00D4521B">
        <w:t xml:space="preserve">korištenja kolekcija u odnosu nizove </w:t>
      </w:r>
      <w:r w:rsidRPr="005D58FD">
        <w:t>su sljedeće:</w:t>
      </w:r>
    </w:p>
    <w:p w:rsidR="005D6CA1" w:rsidRPr="005D58FD" w:rsidRDefault="005D6CA1" w:rsidP="007F5E4A">
      <w:pPr>
        <w:widowControl/>
        <w:numPr>
          <w:ilvl w:val="0"/>
          <w:numId w:val="12"/>
        </w:numPr>
        <w:spacing w:before="0"/>
      </w:pPr>
      <w:r w:rsidRPr="005D58FD">
        <w:t xml:space="preserve">nije potrebno prilikom deklaracije </w:t>
      </w:r>
      <w:r w:rsidRPr="005D58FD">
        <w:rPr>
          <w:i/>
        </w:rPr>
        <w:t>liste</w:t>
      </w:r>
      <w:r w:rsidRPr="005D58FD">
        <w:t xml:space="preserve"> navoditi veličinu niza (lista se automatski širi), primjer deklaracije </w:t>
      </w:r>
      <w:r>
        <w:t>l</w:t>
      </w:r>
      <w:r w:rsidRPr="005D58FD">
        <w:t xml:space="preserve">iste </w:t>
      </w:r>
      <w:r>
        <w:rPr>
          <w:rFonts w:ascii="Courier New" w:hAnsi="Courier New" w:cs="Courier New"/>
        </w:rPr>
        <w:t>n</w:t>
      </w:r>
      <w:r w:rsidRPr="005D58FD">
        <w:t xml:space="preserve"> tip </w:t>
      </w:r>
      <w:proofErr w:type="spellStart"/>
      <w:r>
        <w:rPr>
          <w:rFonts w:ascii="Courier New" w:hAnsi="Courier New" w:cs="Courier New"/>
        </w:rPr>
        <w:t>S</w:t>
      </w:r>
      <w:r w:rsidRPr="005D58FD">
        <w:rPr>
          <w:rFonts w:ascii="Courier New" w:hAnsi="Courier New" w:cs="Courier New"/>
        </w:rPr>
        <w:t>tring</w:t>
      </w:r>
      <w:proofErr w:type="spellEnd"/>
      <w:r w:rsidRPr="005D58FD">
        <w:t>: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12"/>
      </w:tblGrid>
      <w:tr w:rsidR="005D6CA1" w:rsidRPr="005D58FD" w:rsidTr="009E30D4">
        <w:tc>
          <w:tcPr>
            <w:tcW w:w="7512" w:type="dxa"/>
          </w:tcPr>
          <w:p w:rsidR="005D6CA1" w:rsidRPr="00A861BF" w:rsidRDefault="005D6CA1" w:rsidP="00D4521B">
            <w:pPr>
              <w:spacing w:before="100" w:beforeAutospacing="1" w:after="0"/>
              <w:rPr>
                <w:sz w:val="18"/>
              </w:rPr>
            </w:pPr>
            <w:proofErr w:type="spellStart"/>
            <w:r w:rsidRPr="00A861BF">
              <w:rPr>
                <w:rFonts w:ascii="Courier New" w:hAnsi="Courier New" w:cs="Courier New"/>
                <w:lang w:eastAsia="hr-BA"/>
              </w:rPr>
              <w:t>ArrayList</w:t>
            </w:r>
            <w:proofErr w:type="spellEnd"/>
            <w:r w:rsidRPr="00A861BF">
              <w:rPr>
                <w:rFonts w:ascii="Courier New" w:hAnsi="Courier New" w:cs="Courier New"/>
                <w:sz w:val="18"/>
                <w:lang w:eastAsia="hr-BA"/>
              </w:rPr>
              <w:t>&lt;</w:t>
            </w:r>
            <w:proofErr w:type="spellStart"/>
            <w:r w:rsidRPr="00A861BF">
              <w:rPr>
                <w:rFonts w:ascii="Courier New" w:hAnsi="Courier New" w:cs="Courier New"/>
                <w:sz w:val="18"/>
                <w:lang w:eastAsia="hr-BA"/>
              </w:rPr>
              <w:t>String</w:t>
            </w:r>
            <w:proofErr w:type="spellEnd"/>
            <w:r w:rsidRPr="00A861BF">
              <w:rPr>
                <w:rFonts w:ascii="Courier New" w:hAnsi="Courier New" w:cs="Courier New"/>
                <w:sz w:val="18"/>
                <w:lang w:eastAsia="hr-BA"/>
              </w:rPr>
              <w:t xml:space="preserve">&gt; </w:t>
            </w:r>
            <w:r>
              <w:rPr>
                <w:rFonts w:ascii="Courier New" w:hAnsi="Courier New" w:cs="Courier New"/>
                <w:sz w:val="18"/>
                <w:lang w:eastAsia="hr-BA"/>
              </w:rPr>
              <w:t>n</w:t>
            </w:r>
            <w:r w:rsidRPr="00A861BF">
              <w:rPr>
                <w:rFonts w:ascii="Courier New" w:hAnsi="Courier New" w:cs="Courier New"/>
                <w:sz w:val="18"/>
                <w:lang w:eastAsia="hr-BA"/>
              </w:rPr>
              <w:t xml:space="preserve"> = </w:t>
            </w:r>
            <w:r w:rsidRPr="00A861BF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new</w:t>
            </w:r>
            <w:r w:rsidRPr="00A861BF">
              <w:rPr>
                <w:rFonts w:ascii="Courier New" w:hAnsi="Courier New" w:cs="Courier New"/>
                <w:sz w:val="18"/>
                <w:lang w:eastAsia="hr-BA"/>
              </w:rPr>
              <w:t xml:space="preserve"> </w:t>
            </w:r>
            <w:proofErr w:type="spellStart"/>
            <w:r w:rsidRPr="00A861BF">
              <w:rPr>
                <w:rFonts w:ascii="Courier New" w:hAnsi="Courier New" w:cs="Courier New"/>
                <w:lang w:eastAsia="hr-BA"/>
              </w:rPr>
              <w:t>ArrayList</w:t>
            </w:r>
            <w:proofErr w:type="spellEnd"/>
            <w:r w:rsidRPr="00A861BF">
              <w:rPr>
                <w:rFonts w:ascii="Courier New" w:hAnsi="Courier New" w:cs="Courier New"/>
                <w:sz w:val="18"/>
                <w:lang w:eastAsia="hr-BA"/>
              </w:rPr>
              <w:t>&lt;</w:t>
            </w:r>
            <w:proofErr w:type="spellStart"/>
            <w:r w:rsidRPr="00A861BF">
              <w:rPr>
                <w:rFonts w:ascii="Courier New" w:hAnsi="Courier New" w:cs="Courier New"/>
                <w:sz w:val="18"/>
                <w:lang w:eastAsia="hr-BA"/>
              </w:rPr>
              <w:t>String</w:t>
            </w:r>
            <w:proofErr w:type="spellEnd"/>
            <w:r w:rsidRPr="00A861BF">
              <w:rPr>
                <w:rFonts w:ascii="Courier New" w:hAnsi="Courier New" w:cs="Courier New"/>
                <w:sz w:val="18"/>
                <w:lang w:eastAsia="hr-BA"/>
              </w:rPr>
              <w:t>&gt;();</w:t>
            </w:r>
          </w:p>
        </w:tc>
      </w:tr>
    </w:tbl>
    <w:p w:rsidR="005D6CA1" w:rsidRPr="005D58FD" w:rsidRDefault="005D6CA1" w:rsidP="005D6CA1">
      <w:pPr>
        <w:spacing w:after="0"/>
        <w:ind w:left="720"/>
      </w:pPr>
    </w:p>
    <w:p w:rsidR="005D6CA1" w:rsidRPr="005D58FD" w:rsidRDefault="005D6CA1" w:rsidP="007F5E4A">
      <w:pPr>
        <w:widowControl/>
        <w:numPr>
          <w:ilvl w:val="0"/>
          <w:numId w:val="12"/>
        </w:numPr>
        <w:spacing w:before="0"/>
      </w:pPr>
      <w:r w:rsidRPr="005D58FD">
        <w:t>moguće je dodavanje i uklanjanje elemenata se bilo koje pozicije</w:t>
      </w:r>
    </w:p>
    <w:p w:rsidR="005D6CA1" w:rsidRDefault="005D6CA1" w:rsidP="007F5E4A">
      <w:pPr>
        <w:widowControl/>
        <w:numPr>
          <w:ilvl w:val="1"/>
          <w:numId w:val="12"/>
        </w:numPr>
        <w:spacing w:before="0"/>
      </w:pPr>
      <w:r w:rsidRPr="005D58FD">
        <w:t xml:space="preserve">funkcija </w:t>
      </w:r>
      <w:proofErr w:type="spellStart"/>
      <w:r>
        <w:rPr>
          <w:rFonts w:ascii="Courier New" w:hAnsi="Courier New" w:cs="Courier New"/>
        </w:rPr>
        <w:t>n</w:t>
      </w:r>
      <w:r w:rsidRPr="005D58FD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b/>
        </w:rPr>
        <w:t>add</w:t>
      </w:r>
      <w:proofErr w:type="spellEnd"/>
      <w:r w:rsidRPr="005D58FD">
        <w:rPr>
          <w:rFonts w:ascii="Courier New" w:hAnsi="Courier New" w:cs="Courier New"/>
        </w:rPr>
        <w:t xml:space="preserve">(i, </w:t>
      </w:r>
      <w:r w:rsidRPr="005D58FD">
        <w:rPr>
          <w:rFonts w:ascii="Courier New" w:hAnsi="Courier New" w:cs="Courier New"/>
          <w:color w:val="800000"/>
          <w:lang w:eastAsia="hr-BA"/>
        </w:rPr>
        <w:t>"FIT"</w:t>
      </w:r>
      <w:r w:rsidRPr="005D58FD">
        <w:rPr>
          <w:rFonts w:ascii="Courier New" w:hAnsi="Courier New" w:cs="Courier New"/>
        </w:rPr>
        <w:t>)</w:t>
      </w:r>
      <w:r w:rsidRPr="005D58FD">
        <w:t xml:space="preserve"> dodaje </w:t>
      </w:r>
      <w:proofErr w:type="spellStart"/>
      <w:r w:rsidRPr="005D58FD">
        <w:rPr>
          <w:rFonts w:ascii="Courier New" w:hAnsi="Courier New" w:cs="Courier New"/>
        </w:rPr>
        <w:t>objekat</w:t>
      </w:r>
      <w:proofErr w:type="spellEnd"/>
      <w:r w:rsidRPr="005D58FD">
        <w:t xml:space="preserve"> na poziciju </w:t>
      </w:r>
      <w:r w:rsidRPr="005D58FD">
        <w:rPr>
          <w:rFonts w:ascii="Courier New" w:hAnsi="Courier New" w:cs="Courier New"/>
        </w:rPr>
        <w:t>i</w:t>
      </w:r>
      <w:r w:rsidRPr="005D58FD">
        <w:t xml:space="preserve"> (lista se širi)</w:t>
      </w:r>
    </w:p>
    <w:p w:rsidR="005D6CA1" w:rsidRPr="005D58FD" w:rsidRDefault="005D6CA1" w:rsidP="007F5E4A">
      <w:pPr>
        <w:widowControl/>
        <w:numPr>
          <w:ilvl w:val="1"/>
          <w:numId w:val="12"/>
        </w:numPr>
        <w:spacing w:before="0"/>
      </w:pPr>
      <w:r w:rsidRPr="005D58FD">
        <w:rPr>
          <w:rFonts w:cs="Courier New"/>
        </w:rPr>
        <w:t xml:space="preserve">funkcija </w:t>
      </w:r>
      <w:proofErr w:type="spellStart"/>
      <w:r>
        <w:rPr>
          <w:rFonts w:ascii="Courier New" w:hAnsi="Courier New" w:cs="Courier New"/>
        </w:rPr>
        <w:t>n</w:t>
      </w:r>
      <w:r w:rsidRPr="005D58FD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b/>
        </w:rPr>
        <w:t>a</w:t>
      </w:r>
      <w:r w:rsidRPr="005D58FD">
        <w:rPr>
          <w:rFonts w:ascii="Courier New" w:hAnsi="Courier New" w:cs="Courier New"/>
          <w:b/>
        </w:rPr>
        <w:t>dd</w:t>
      </w:r>
      <w:proofErr w:type="spellEnd"/>
      <w:r w:rsidRPr="005D58FD">
        <w:rPr>
          <w:rFonts w:ascii="Courier New" w:hAnsi="Courier New" w:cs="Courier New"/>
        </w:rPr>
        <w:t>(</w:t>
      </w:r>
      <w:r w:rsidRPr="005D58FD">
        <w:rPr>
          <w:rFonts w:ascii="Courier New" w:hAnsi="Courier New" w:cs="Courier New"/>
          <w:color w:val="800000"/>
          <w:lang w:eastAsia="hr-BA"/>
        </w:rPr>
        <w:t>"FIT"</w:t>
      </w:r>
      <w:r w:rsidRPr="005D58FD">
        <w:rPr>
          <w:rFonts w:ascii="Courier New" w:hAnsi="Courier New" w:cs="Courier New"/>
        </w:rPr>
        <w:t>)</w:t>
      </w:r>
      <w:r w:rsidRPr="005D58FD">
        <w:rPr>
          <w:rFonts w:cs="Courier New"/>
        </w:rPr>
        <w:t xml:space="preserve">dodaje </w:t>
      </w:r>
      <w:proofErr w:type="spellStart"/>
      <w:r w:rsidRPr="005D58FD">
        <w:rPr>
          <w:rFonts w:cs="Courier New"/>
        </w:rPr>
        <w:t>objekat</w:t>
      </w:r>
      <w:proofErr w:type="spellEnd"/>
      <w:r w:rsidRPr="005D58FD">
        <w:rPr>
          <w:rFonts w:cs="Courier New"/>
        </w:rPr>
        <w:t xml:space="preserve"> na zadnju poziciju </w:t>
      </w:r>
      <w:r w:rsidRPr="005D58FD">
        <w:t>(lista se širi)</w:t>
      </w:r>
    </w:p>
    <w:p w:rsidR="005D6CA1" w:rsidRPr="005D58FD" w:rsidRDefault="005D6CA1" w:rsidP="007F5E4A">
      <w:pPr>
        <w:widowControl/>
        <w:numPr>
          <w:ilvl w:val="1"/>
          <w:numId w:val="12"/>
        </w:numPr>
        <w:spacing w:before="0"/>
      </w:pPr>
      <w:r w:rsidRPr="005D58FD">
        <w:t xml:space="preserve">funkcija </w:t>
      </w:r>
      <w:proofErr w:type="spellStart"/>
      <w:r>
        <w:rPr>
          <w:rFonts w:ascii="Courier New" w:hAnsi="Courier New" w:cs="Courier New"/>
        </w:rPr>
        <w:t>n</w:t>
      </w:r>
      <w:r w:rsidRPr="005D58FD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b/>
        </w:rPr>
        <w:t>r</w:t>
      </w:r>
      <w:r w:rsidRPr="005D58FD">
        <w:rPr>
          <w:rFonts w:ascii="Courier New" w:hAnsi="Courier New" w:cs="Courier New"/>
          <w:b/>
        </w:rPr>
        <w:t>emove</w:t>
      </w:r>
      <w:proofErr w:type="spellEnd"/>
      <w:r w:rsidRPr="005D58FD">
        <w:rPr>
          <w:rFonts w:ascii="Courier New" w:hAnsi="Courier New" w:cs="Courier New"/>
        </w:rPr>
        <w:t>(i)</w:t>
      </w:r>
      <w:r w:rsidRPr="005D58FD">
        <w:t xml:space="preserve"> briše </w:t>
      </w:r>
      <w:proofErr w:type="spellStart"/>
      <w:r w:rsidRPr="005D58FD">
        <w:t>objekat</w:t>
      </w:r>
      <w:proofErr w:type="spellEnd"/>
      <w:r w:rsidRPr="005D58FD">
        <w:t xml:space="preserve"> sa pozicije </w:t>
      </w:r>
      <w:r w:rsidRPr="005D58FD">
        <w:rPr>
          <w:rFonts w:ascii="Courier New" w:hAnsi="Courier New" w:cs="Courier New"/>
        </w:rPr>
        <w:t xml:space="preserve">i </w:t>
      </w:r>
      <w:r w:rsidRPr="005D58FD">
        <w:rPr>
          <w:rFonts w:cs="Courier New"/>
        </w:rPr>
        <w:t>(lista se smanjuje)</w:t>
      </w:r>
    </w:p>
    <w:p w:rsidR="005D6CA1" w:rsidRPr="005D58FD" w:rsidRDefault="005D6CA1" w:rsidP="007F5E4A">
      <w:pPr>
        <w:widowControl/>
        <w:numPr>
          <w:ilvl w:val="1"/>
          <w:numId w:val="12"/>
        </w:numPr>
        <w:spacing w:before="0"/>
      </w:pPr>
      <w:r>
        <w:t xml:space="preserve">funkcija </w:t>
      </w:r>
      <w:proofErr w:type="spellStart"/>
      <w:r w:rsidRPr="00C13485">
        <w:rPr>
          <w:rFonts w:ascii="Courier New" w:hAnsi="Courier New" w:cs="Courier New"/>
        </w:rPr>
        <w:t>n</w:t>
      </w:r>
      <w:r>
        <w:rPr>
          <w:rFonts w:ascii="Courier New" w:hAnsi="Courier New" w:cs="Courier New"/>
          <w:b/>
        </w:rPr>
        <w:t>.get</w:t>
      </w:r>
      <w:proofErr w:type="spellEnd"/>
      <w:r>
        <w:rPr>
          <w:rFonts w:ascii="Courier New" w:hAnsi="Courier New" w:cs="Courier New"/>
          <w:b/>
        </w:rPr>
        <w:t>(</w:t>
      </w:r>
      <w:r w:rsidRPr="00C13485">
        <w:rPr>
          <w:rFonts w:ascii="Courier New" w:hAnsi="Courier New" w:cs="Courier New"/>
        </w:rPr>
        <w:t>i</w:t>
      </w:r>
      <w:r>
        <w:rPr>
          <w:rFonts w:ascii="Courier New" w:hAnsi="Courier New" w:cs="Courier New"/>
          <w:b/>
        </w:rPr>
        <w:t>)</w:t>
      </w:r>
      <w:r w:rsidRPr="005D58FD">
        <w:t xml:space="preserve"> pristupamo objektu na poziciji </w:t>
      </w:r>
      <w:r w:rsidRPr="005D58FD">
        <w:rPr>
          <w:rFonts w:ascii="Courier New" w:hAnsi="Courier New" w:cs="Courier New"/>
        </w:rPr>
        <w:t>i</w:t>
      </w:r>
    </w:p>
    <w:p w:rsidR="005D6CA1" w:rsidRPr="005D58FD" w:rsidRDefault="005D6CA1" w:rsidP="007F5E4A">
      <w:pPr>
        <w:widowControl/>
        <w:numPr>
          <w:ilvl w:val="0"/>
          <w:numId w:val="12"/>
        </w:numPr>
        <w:spacing w:before="0"/>
      </w:pPr>
      <w:r w:rsidRPr="005D58FD">
        <w:t xml:space="preserve">pomoću funkcije </w:t>
      </w:r>
      <w:proofErr w:type="spellStart"/>
      <w:r>
        <w:rPr>
          <w:rFonts w:ascii="Courier New" w:hAnsi="Courier New" w:cs="Courier New"/>
        </w:rPr>
        <w:t>subList</w:t>
      </w:r>
      <w:proofErr w:type="spellEnd"/>
      <w:r w:rsidRPr="005D58FD">
        <w:t xml:space="preserve"> moguće je izdvojiti </w:t>
      </w:r>
      <w:r>
        <w:t xml:space="preserve">dio </w:t>
      </w:r>
      <w:r w:rsidRPr="005D58FD">
        <w:t>niz</w:t>
      </w:r>
      <w:r>
        <w:t>a</w:t>
      </w:r>
    </w:p>
    <w:p w:rsidR="005D6CA1" w:rsidRPr="005D58FD" w:rsidRDefault="005D6CA1" w:rsidP="007F5E4A">
      <w:pPr>
        <w:widowControl/>
        <w:numPr>
          <w:ilvl w:val="1"/>
          <w:numId w:val="12"/>
        </w:numPr>
        <w:spacing w:before="0" w:after="200"/>
      </w:pPr>
      <w:r w:rsidRPr="005D58FD">
        <w:t>„</w:t>
      </w:r>
      <w:proofErr w:type="spellStart"/>
      <w:r>
        <w:rPr>
          <w:rFonts w:ascii="Courier New" w:hAnsi="Courier New" w:cs="Courier New"/>
        </w:rPr>
        <w:t>n</w:t>
      </w:r>
      <w:r w:rsidRPr="005D58FD">
        <w:rPr>
          <w:rFonts w:ascii="Courier New" w:hAnsi="Courier New" w:cs="Courier New"/>
        </w:rPr>
        <w:t>oviNiz</w:t>
      </w:r>
      <w:proofErr w:type="spellEnd"/>
      <w:r w:rsidRPr="005D58FD"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n</w:t>
      </w:r>
      <w:r w:rsidRPr="005D58FD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subList</w:t>
      </w:r>
      <w:proofErr w:type="spellEnd"/>
      <w:r w:rsidRPr="005D58FD">
        <w:rPr>
          <w:rFonts w:ascii="Courier New" w:hAnsi="Courier New" w:cs="Courier New"/>
        </w:rPr>
        <w:t xml:space="preserve">(i, </w:t>
      </w:r>
      <w:r>
        <w:rPr>
          <w:rFonts w:ascii="Courier New" w:hAnsi="Courier New" w:cs="Courier New"/>
        </w:rPr>
        <w:t>j</w:t>
      </w:r>
      <w:r w:rsidRPr="005D58FD">
        <w:rPr>
          <w:rFonts w:ascii="Courier New" w:hAnsi="Courier New" w:cs="Courier New"/>
        </w:rPr>
        <w:t>)“</w:t>
      </w:r>
      <w:r w:rsidRPr="005D58FD">
        <w:t xml:space="preserve"> izdvaja (kopira) iz niza </w:t>
      </w:r>
      <w:r>
        <w:rPr>
          <w:rFonts w:ascii="Courier New" w:hAnsi="Courier New" w:cs="Courier New"/>
        </w:rPr>
        <w:t>n</w:t>
      </w:r>
      <w:r w:rsidRPr="005D58FD">
        <w:t xml:space="preserve"> objekte sa indeksom </w:t>
      </w:r>
      <w:r w:rsidRPr="005D58FD">
        <w:rPr>
          <w:rFonts w:ascii="Courier New" w:hAnsi="Courier New" w:cs="Courier New"/>
        </w:rPr>
        <w:t>i</w:t>
      </w:r>
      <w:r w:rsidRPr="005D58FD">
        <w:t xml:space="preserve">, </w:t>
      </w:r>
      <w:r w:rsidRPr="005D58FD">
        <w:rPr>
          <w:rFonts w:ascii="Courier New" w:hAnsi="Courier New" w:cs="Courier New"/>
        </w:rPr>
        <w:t>(i+1)</w:t>
      </w:r>
      <w:r w:rsidRPr="005D58FD">
        <w:t xml:space="preserve">, </w:t>
      </w:r>
      <w:r w:rsidRPr="005D58FD">
        <w:rPr>
          <w:rFonts w:ascii="Courier New" w:hAnsi="Courier New" w:cs="Courier New"/>
        </w:rPr>
        <w:t>(i+2)</w:t>
      </w:r>
      <w:r w:rsidRPr="00C84A28">
        <w:rPr>
          <w:rFonts w:ascii="Courier New" w:hAnsi="Courier New" w:cs="Courier New"/>
        </w:rPr>
        <w:t>, ..., (</w:t>
      </w:r>
      <w:r>
        <w:rPr>
          <w:rFonts w:ascii="Courier New" w:hAnsi="Courier New" w:cs="Courier New"/>
        </w:rPr>
        <w:t>j-1), j</w:t>
      </w:r>
    </w:p>
    <w:p w:rsidR="005D6CA1" w:rsidRPr="005D58FD" w:rsidRDefault="005D6CA1" w:rsidP="007F5E4A">
      <w:pPr>
        <w:widowControl/>
        <w:numPr>
          <w:ilvl w:val="0"/>
          <w:numId w:val="12"/>
        </w:numPr>
        <w:spacing w:before="0" w:after="200"/>
      </w:pPr>
      <w:r>
        <w:t>pomoću</w:t>
      </w:r>
      <w:r w:rsidRPr="005D58FD">
        <w:t xml:space="preserve"> funkcij</w:t>
      </w:r>
      <w:r>
        <w:t>e</w:t>
      </w:r>
      <w:r w:rsidRPr="005D58FD">
        <w:t xml:space="preserve"> </w:t>
      </w:r>
      <w:proofErr w:type="spellStart"/>
      <w:r w:rsidRPr="00C84A28">
        <w:rPr>
          <w:rFonts w:ascii="Courier New" w:hAnsi="Courier New" w:cs="Courier New"/>
        </w:rPr>
        <w:t>n.contains</w:t>
      </w:r>
      <w:proofErr w:type="spellEnd"/>
      <w:r w:rsidRPr="00C84A28">
        <w:rPr>
          <w:rFonts w:ascii="Courier New" w:hAnsi="Courier New" w:cs="Courier New"/>
        </w:rPr>
        <w:t>(</w:t>
      </w:r>
      <w:r w:rsidRPr="00C84A28">
        <w:rPr>
          <w:rFonts w:ascii="Courier New" w:hAnsi="Courier New" w:cs="Courier New"/>
          <w:color w:val="800000"/>
          <w:lang w:eastAsia="hr-BA"/>
        </w:rPr>
        <w:t>"FIT"</w:t>
      </w:r>
      <w:r w:rsidRPr="00C84A28">
        <w:rPr>
          <w:rFonts w:ascii="Courier New" w:hAnsi="Courier New" w:cs="Courier New"/>
        </w:rPr>
        <w:t>)</w:t>
      </w:r>
      <w:r>
        <w:t xml:space="preserve"> moguće je pretražiti listu</w:t>
      </w:r>
    </w:p>
    <w:p w:rsidR="005D6CA1" w:rsidRPr="005D58FD" w:rsidRDefault="005D6CA1" w:rsidP="007F5E4A">
      <w:pPr>
        <w:widowControl/>
        <w:numPr>
          <w:ilvl w:val="0"/>
          <w:numId w:val="12"/>
        </w:numPr>
        <w:spacing w:before="0" w:after="0"/>
      </w:pPr>
      <w:r>
        <w:t xml:space="preserve">pomoću funkcije </w:t>
      </w:r>
      <w:proofErr w:type="spellStart"/>
      <w:r w:rsidRPr="00C84A28">
        <w:rPr>
          <w:rFonts w:ascii="Courier New" w:hAnsi="Courier New" w:cs="Courier New"/>
        </w:rPr>
        <w:t>n.size</w:t>
      </w:r>
      <w:proofErr w:type="spellEnd"/>
      <w:r w:rsidRPr="00C84A28">
        <w:rPr>
          <w:rFonts w:ascii="Courier New" w:hAnsi="Courier New" w:cs="Courier New"/>
        </w:rPr>
        <w:t>()</w:t>
      </w:r>
      <w:r>
        <w:t xml:space="preserve"> možemo saznati broj elementa u listi</w:t>
      </w:r>
    </w:p>
    <w:p w:rsidR="005D6CA1" w:rsidRDefault="005D6CA1" w:rsidP="005D6CA1">
      <w:r w:rsidRPr="005D58FD">
        <w:t xml:space="preserve">Slijedi primjer rada </w:t>
      </w:r>
      <w:r>
        <w:t>korištenja</w:t>
      </w:r>
      <w:r w:rsidRPr="005D58FD">
        <w:t xml:space="preserve"> </w:t>
      </w:r>
      <w:r>
        <w:t>generičkih</w:t>
      </w:r>
      <w:r w:rsidRPr="005D58FD">
        <w:t xml:space="preserve"> list</w:t>
      </w:r>
      <w:r>
        <w:t>i</w:t>
      </w:r>
      <w:r w:rsidRPr="005D58FD">
        <w:t>.</w:t>
      </w:r>
    </w:p>
    <w:tbl>
      <w:tblPr>
        <w:tblW w:w="0" w:type="auto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813"/>
      </w:tblGrid>
      <w:tr w:rsidR="005D6CA1" w:rsidRPr="0071040D" w:rsidTr="00D4521B">
        <w:tc>
          <w:tcPr>
            <w:tcW w:w="541" w:type="dxa"/>
            <w:tcBorders>
              <w:right w:val="single" w:sz="4" w:space="0" w:color="FFFFFF"/>
            </w:tcBorders>
          </w:tcPr>
          <w:p w:rsidR="005D6CA1" w:rsidRPr="0071040D" w:rsidRDefault="005D6CA1" w:rsidP="00D4521B">
            <w:pPr>
              <w:pStyle w:val="kd"/>
              <w:rPr>
                <w:noProof w:val="0"/>
              </w:rPr>
            </w:pPr>
            <w:r w:rsidRPr="0071040D">
              <w:rPr>
                <w:noProof w:val="0"/>
              </w:rPr>
              <w:t>1:</w:t>
            </w:r>
          </w:p>
          <w:p w:rsidR="005D6CA1" w:rsidRPr="0071040D" w:rsidRDefault="005D6CA1" w:rsidP="00D4521B">
            <w:pPr>
              <w:pStyle w:val="kd"/>
              <w:rPr>
                <w:noProof w:val="0"/>
              </w:rPr>
            </w:pPr>
            <w:r w:rsidRPr="0071040D">
              <w:rPr>
                <w:noProof w:val="0"/>
              </w:rPr>
              <w:t>2:</w:t>
            </w:r>
          </w:p>
          <w:p w:rsidR="005D6CA1" w:rsidRPr="0071040D" w:rsidRDefault="005D6CA1" w:rsidP="00D4521B">
            <w:pPr>
              <w:pStyle w:val="kd"/>
              <w:rPr>
                <w:noProof w:val="0"/>
              </w:rPr>
            </w:pPr>
            <w:r w:rsidRPr="0071040D">
              <w:rPr>
                <w:noProof w:val="0"/>
              </w:rPr>
              <w:t>3:</w:t>
            </w:r>
          </w:p>
          <w:p w:rsidR="005D6CA1" w:rsidRPr="0071040D" w:rsidRDefault="005D6CA1" w:rsidP="00D4521B">
            <w:pPr>
              <w:pStyle w:val="kd"/>
              <w:rPr>
                <w:noProof w:val="0"/>
              </w:rPr>
            </w:pPr>
            <w:r w:rsidRPr="0071040D">
              <w:rPr>
                <w:noProof w:val="0"/>
              </w:rPr>
              <w:t>4:</w:t>
            </w:r>
          </w:p>
          <w:p w:rsidR="005D6CA1" w:rsidRPr="0071040D" w:rsidRDefault="005D6CA1" w:rsidP="00D4521B">
            <w:pPr>
              <w:pStyle w:val="kd"/>
              <w:rPr>
                <w:noProof w:val="0"/>
              </w:rPr>
            </w:pPr>
            <w:r w:rsidRPr="0071040D">
              <w:rPr>
                <w:noProof w:val="0"/>
              </w:rPr>
              <w:t>5:</w:t>
            </w:r>
          </w:p>
          <w:p w:rsidR="005D6CA1" w:rsidRPr="0071040D" w:rsidRDefault="005D6CA1" w:rsidP="00D4521B">
            <w:pPr>
              <w:pStyle w:val="kd"/>
              <w:rPr>
                <w:noProof w:val="0"/>
              </w:rPr>
            </w:pPr>
            <w:r w:rsidRPr="0071040D">
              <w:rPr>
                <w:noProof w:val="0"/>
              </w:rPr>
              <w:t>6:</w:t>
            </w:r>
          </w:p>
          <w:p w:rsidR="005D6CA1" w:rsidRPr="0071040D" w:rsidRDefault="005D6CA1" w:rsidP="00D4521B">
            <w:pPr>
              <w:pStyle w:val="kd"/>
              <w:rPr>
                <w:noProof w:val="0"/>
              </w:rPr>
            </w:pPr>
            <w:r w:rsidRPr="0071040D">
              <w:rPr>
                <w:noProof w:val="0"/>
              </w:rPr>
              <w:t>7:</w:t>
            </w:r>
          </w:p>
          <w:p w:rsidR="005D6CA1" w:rsidRPr="0071040D" w:rsidRDefault="005D6CA1" w:rsidP="00D4521B">
            <w:pPr>
              <w:pStyle w:val="kd"/>
              <w:rPr>
                <w:noProof w:val="0"/>
              </w:rPr>
            </w:pPr>
            <w:r w:rsidRPr="0071040D">
              <w:rPr>
                <w:noProof w:val="0"/>
              </w:rPr>
              <w:t>8:</w:t>
            </w:r>
          </w:p>
          <w:p w:rsidR="005D6CA1" w:rsidRPr="0071040D" w:rsidRDefault="005D6CA1" w:rsidP="00D4521B">
            <w:pPr>
              <w:pStyle w:val="kd"/>
              <w:rPr>
                <w:noProof w:val="0"/>
              </w:rPr>
            </w:pPr>
            <w:r w:rsidRPr="0071040D">
              <w:rPr>
                <w:noProof w:val="0"/>
              </w:rPr>
              <w:t>9:</w:t>
            </w:r>
          </w:p>
          <w:p w:rsidR="005D6CA1" w:rsidRPr="0071040D" w:rsidRDefault="005D6CA1" w:rsidP="00D4521B">
            <w:pPr>
              <w:pStyle w:val="kd"/>
              <w:rPr>
                <w:noProof w:val="0"/>
              </w:rPr>
            </w:pPr>
            <w:r w:rsidRPr="0071040D">
              <w:rPr>
                <w:noProof w:val="0"/>
              </w:rPr>
              <w:t>10:</w:t>
            </w:r>
          </w:p>
          <w:p w:rsidR="005D6CA1" w:rsidRPr="0071040D" w:rsidRDefault="005D6CA1" w:rsidP="00D4521B">
            <w:pPr>
              <w:pStyle w:val="kd"/>
              <w:rPr>
                <w:noProof w:val="0"/>
              </w:rPr>
            </w:pPr>
            <w:r w:rsidRPr="0071040D">
              <w:rPr>
                <w:noProof w:val="0"/>
              </w:rPr>
              <w:t>11:</w:t>
            </w:r>
          </w:p>
          <w:p w:rsidR="005D6CA1" w:rsidRPr="0071040D" w:rsidRDefault="005D6CA1" w:rsidP="00D4521B">
            <w:pPr>
              <w:pStyle w:val="kd"/>
              <w:rPr>
                <w:noProof w:val="0"/>
              </w:rPr>
            </w:pPr>
            <w:r w:rsidRPr="0071040D">
              <w:rPr>
                <w:noProof w:val="0"/>
              </w:rPr>
              <w:t>12:</w:t>
            </w:r>
          </w:p>
          <w:p w:rsidR="005D6CA1" w:rsidRPr="0071040D" w:rsidRDefault="005D6CA1" w:rsidP="00D4521B">
            <w:pPr>
              <w:pStyle w:val="kd"/>
              <w:rPr>
                <w:noProof w:val="0"/>
              </w:rPr>
            </w:pPr>
            <w:r w:rsidRPr="0071040D">
              <w:rPr>
                <w:noProof w:val="0"/>
              </w:rPr>
              <w:t>13:</w:t>
            </w:r>
          </w:p>
          <w:p w:rsidR="005D6CA1" w:rsidRPr="0071040D" w:rsidRDefault="005D6CA1" w:rsidP="00D4521B">
            <w:pPr>
              <w:pStyle w:val="kd"/>
              <w:rPr>
                <w:noProof w:val="0"/>
              </w:rPr>
            </w:pPr>
            <w:r w:rsidRPr="0071040D">
              <w:rPr>
                <w:noProof w:val="0"/>
              </w:rPr>
              <w:t>14:</w:t>
            </w:r>
          </w:p>
          <w:p w:rsidR="005D6CA1" w:rsidRPr="0071040D" w:rsidRDefault="005D6CA1" w:rsidP="00D4521B">
            <w:pPr>
              <w:pStyle w:val="kd"/>
              <w:rPr>
                <w:noProof w:val="0"/>
              </w:rPr>
            </w:pPr>
            <w:r w:rsidRPr="0071040D">
              <w:rPr>
                <w:noProof w:val="0"/>
              </w:rPr>
              <w:t>15:</w:t>
            </w:r>
          </w:p>
          <w:p w:rsidR="005D6CA1" w:rsidRDefault="005D6CA1" w:rsidP="00D4521B">
            <w:pPr>
              <w:pStyle w:val="kd"/>
              <w:rPr>
                <w:noProof w:val="0"/>
              </w:rPr>
            </w:pPr>
            <w:r w:rsidRPr="0071040D">
              <w:rPr>
                <w:noProof w:val="0"/>
              </w:rPr>
              <w:t>16:</w:t>
            </w:r>
          </w:p>
          <w:p w:rsidR="005D6CA1" w:rsidRPr="0071040D" w:rsidRDefault="005D6CA1" w:rsidP="00D4521B">
            <w:pPr>
              <w:pStyle w:val="kd"/>
              <w:rPr>
                <w:noProof w:val="0"/>
              </w:rPr>
            </w:pPr>
            <w:r>
              <w:rPr>
                <w:noProof w:val="0"/>
              </w:rPr>
              <w:t>17:</w:t>
            </w:r>
          </w:p>
        </w:tc>
        <w:tc>
          <w:tcPr>
            <w:tcW w:w="8813" w:type="dxa"/>
            <w:tcBorders>
              <w:left w:val="single" w:sz="4" w:space="0" w:color="FFFFFF"/>
            </w:tcBorders>
          </w:tcPr>
          <w:p w:rsidR="005D6CA1" w:rsidRPr="0071040D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71040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public</w:t>
            </w: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</w:t>
            </w:r>
            <w:r w:rsidRPr="0071040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static</w:t>
            </w: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</w:t>
            </w:r>
            <w:r w:rsidRPr="0071040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void</w:t>
            </w: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main(String[] args)</w:t>
            </w:r>
          </w:p>
          <w:p w:rsidR="005D6CA1" w:rsidRPr="0071040D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{</w:t>
            </w:r>
          </w:p>
          <w:p w:rsidR="005D6CA1" w:rsidRPr="0071040D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  <w:t xml:space="preserve">ArrayList&lt;String&gt; n = </w:t>
            </w:r>
            <w:r w:rsidRPr="0071040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new</w:t>
            </w: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ArrayList&lt;String&gt;();</w:t>
            </w:r>
          </w:p>
          <w:p w:rsidR="005D6CA1" w:rsidRPr="0071040D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  <w:t xml:space="preserve">  </w:t>
            </w:r>
          </w:p>
          <w:p w:rsidR="005D6CA1" w:rsidRPr="0071040D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</w:r>
            <w:r w:rsidRPr="0071040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for</w:t>
            </w: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(</w:t>
            </w:r>
            <w:r w:rsidRPr="0071040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int</w:t>
            </w: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i = 0; i &lt; 10; i++)</w:t>
            </w:r>
          </w:p>
          <w:p w:rsidR="005D6CA1" w:rsidRPr="0071040D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  <w:t>{</w:t>
            </w:r>
          </w:p>
          <w:p w:rsidR="005D6CA1" w:rsidRPr="0071040D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</w: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  <w:t>System.</w:t>
            </w:r>
            <w:r w:rsidRPr="0071040D">
              <w:rPr>
                <w:rFonts w:ascii="Courier New" w:hAnsi="Courier New" w:cs="Courier New"/>
                <w:i/>
                <w:iCs/>
                <w:color w:val="0000C0"/>
                <w:sz w:val="18"/>
                <w:szCs w:val="18"/>
                <w:lang w:val="bs-Latn-BA"/>
              </w:rPr>
              <w:t>out</w:t>
            </w: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.println(</w:t>
            </w:r>
            <w:r w:rsidRPr="0071040D">
              <w:rPr>
                <w:rFonts w:ascii="Courier New" w:hAnsi="Courier New" w:cs="Courier New"/>
                <w:color w:val="2A00FF"/>
                <w:sz w:val="18"/>
                <w:szCs w:val="18"/>
                <w:lang w:val="bs-Latn-BA"/>
              </w:rPr>
              <w:t>"Unesite neku riječ"</w:t>
            </w: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);</w:t>
            </w:r>
          </w:p>
          <w:p w:rsidR="005D6CA1" w:rsidRPr="0071040D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</w: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  <w:t xml:space="preserve">String str = </w:t>
            </w:r>
            <w:r w:rsidRPr="0071040D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  <w:lang w:val="bs-Latn-BA"/>
              </w:rPr>
              <w:t>ucitajString</w:t>
            </w: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();</w:t>
            </w:r>
          </w:p>
          <w:p w:rsidR="005D6CA1" w:rsidRPr="0071040D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</w: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  <w:t>n.add(str);</w:t>
            </w:r>
          </w:p>
          <w:p w:rsidR="005D6CA1" w:rsidRPr="0071040D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  <w:t>}</w:t>
            </w:r>
          </w:p>
          <w:p w:rsidR="005D6CA1" w:rsidRPr="0071040D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</w:r>
          </w:p>
          <w:p w:rsidR="005D6CA1" w:rsidRPr="0071040D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</w:r>
            <w:r w:rsidRPr="0071040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for</w:t>
            </w: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(</w:t>
            </w:r>
            <w:r w:rsidRPr="0071040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int</w:t>
            </w: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i = 0; i &lt; n.size(); i++)</w:t>
            </w:r>
          </w:p>
          <w:p w:rsidR="005D6CA1" w:rsidRPr="0071040D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  <w:t>{</w:t>
            </w:r>
          </w:p>
          <w:p w:rsidR="005D6CA1" w:rsidRPr="0071040D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</w: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  <w:t>String str = n.get(i);</w:t>
            </w:r>
          </w:p>
          <w:p w:rsidR="005D6CA1" w:rsidRPr="0071040D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</w: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  <w:t>System.</w:t>
            </w:r>
            <w:r w:rsidRPr="0071040D">
              <w:rPr>
                <w:rFonts w:ascii="Courier New" w:hAnsi="Courier New" w:cs="Courier New"/>
                <w:i/>
                <w:iCs/>
                <w:color w:val="0000C0"/>
                <w:sz w:val="18"/>
                <w:szCs w:val="18"/>
                <w:lang w:val="bs-Latn-BA"/>
              </w:rPr>
              <w:t>out</w:t>
            </w: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.println(str);</w:t>
            </w:r>
          </w:p>
          <w:p w:rsidR="005D6CA1" w:rsidRPr="0071040D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  <w:t>}</w:t>
            </w:r>
          </w:p>
          <w:p w:rsidR="005D6CA1" w:rsidRPr="0071040D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eastAsia="hr-BA"/>
              </w:rPr>
            </w:pP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}</w:t>
            </w:r>
          </w:p>
        </w:tc>
      </w:tr>
    </w:tbl>
    <w:p w:rsidR="005D6CA1" w:rsidRPr="005D58FD" w:rsidRDefault="005D6CA1" w:rsidP="005D6CA1">
      <w:pPr>
        <w:pStyle w:val="PlainText"/>
      </w:pPr>
    </w:p>
    <w:p w:rsidR="005D6CA1" w:rsidRPr="005D58FD" w:rsidRDefault="005D6CA1" w:rsidP="005D6CA1">
      <w:r w:rsidRPr="005D58FD">
        <w:t xml:space="preserve">Slijedi isti primjer, ali sa upotrebom </w:t>
      </w:r>
      <w:proofErr w:type="spellStart"/>
      <w:r w:rsidRPr="005D58FD">
        <w:rPr>
          <w:i/>
        </w:rPr>
        <w:t>foreach</w:t>
      </w:r>
      <w:proofErr w:type="spellEnd"/>
      <w:r w:rsidRPr="005D58FD">
        <w:t>-petlje (u ispisu).</w:t>
      </w:r>
    </w:p>
    <w:tbl>
      <w:tblPr>
        <w:tblW w:w="0" w:type="auto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813"/>
      </w:tblGrid>
      <w:tr w:rsidR="005D6CA1" w:rsidRPr="0071040D" w:rsidTr="009E30D4">
        <w:tc>
          <w:tcPr>
            <w:tcW w:w="541" w:type="dxa"/>
            <w:tcBorders>
              <w:right w:val="single" w:sz="4" w:space="0" w:color="FFFFFF"/>
            </w:tcBorders>
          </w:tcPr>
          <w:p w:rsidR="005D6CA1" w:rsidRPr="0071040D" w:rsidRDefault="005D6CA1" w:rsidP="00D4521B">
            <w:pPr>
              <w:pStyle w:val="kd"/>
              <w:rPr>
                <w:noProof w:val="0"/>
              </w:rPr>
            </w:pPr>
            <w:r w:rsidRPr="0071040D">
              <w:rPr>
                <w:noProof w:val="0"/>
              </w:rPr>
              <w:t>1:</w:t>
            </w:r>
          </w:p>
          <w:p w:rsidR="005D6CA1" w:rsidRPr="0071040D" w:rsidRDefault="005D6CA1" w:rsidP="00D4521B">
            <w:pPr>
              <w:pStyle w:val="kd"/>
              <w:rPr>
                <w:noProof w:val="0"/>
              </w:rPr>
            </w:pPr>
            <w:r w:rsidRPr="0071040D">
              <w:rPr>
                <w:noProof w:val="0"/>
              </w:rPr>
              <w:t>2:</w:t>
            </w:r>
          </w:p>
          <w:p w:rsidR="005D6CA1" w:rsidRPr="0071040D" w:rsidRDefault="005D6CA1" w:rsidP="00D4521B">
            <w:pPr>
              <w:pStyle w:val="kd"/>
              <w:rPr>
                <w:noProof w:val="0"/>
              </w:rPr>
            </w:pPr>
            <w:r w:rsidRPr="0071040D">
              <w:rPr>
                <w:noProof w:val="0"/>
              </w:rPr>
              <w:t>3:</w:t>
            </w:r>
          </w:p>
          <w:p w:rsidR="005D6CA1" w:rsidRPr="0071040D" w:rsidRDefault="005D6CA1" w:rsidP="00D4521B">
            <w:pPr>
              <w:pStyle w:val="kd"/>
              <w:rPr>
                <w:noProof w:val="0"/>
              </w:rPr>
            </w:pPr>
            <w:r w:rsidRPr="0071040D">
              <w:rPr>
                <w:noProof w:val="0"/>
              </w:rPr>
              <w:t>4:</w:t>
            </w:r>
          </w:p>
          <w:p w:rsidR="005D6CA1" w:rsidRPr="0071040D" w:rsidRDefault="005D6CA1" w:rsidP="00D4521B">
            <w:pPr>
              <w:pStyle w:val="kd"/>
              <w:rPr>
                <w:noProof w:val="0"/>
              </w:rPr>
            </w:pPr>
            <w:r w:rsidRPr="0071040D">
              <w:rPr>
                <w:noProof w:val="0"/>
              </w:rPr>
              <w:t>5:</w:t>
            </w:r>
          </w:p>
          <w:p w:rsidR="005D6CA1" w:rsidRPr="0071040D" w:rsidRDefault="005D6CA1" w:rsidP="00D4521B">
            <w:pPr>
              <w:pStyle w:val="kd"/>
              <w:rPr>
                <w:noProof w:val="0"/>
              </w:rPr>
            </w:pPr>
            <w:r w:rsidRPr="0071040D">
              <w:rPr>
                <w:noProof w:val="0"/>
              </w:rPr>
              <w:t>6:</w:t>
            </w:r>
          </w:p>
          <w:p w:rsidR="005D6CA1" w:rsidRPr="0071040D" w:rsidRDefault="005D6CA1" w:rsidP="00D4521B">
            <w:pPr>
              <w:pStyle w:val="kd"/>
              <w:rPr>
                <w:noProof w:val="0"/>
              </w:rPr>
            </w:pPr>
            <w:r w:rsidRPr="0071040D">
              <w:rPr>
                <w:noProof w:val="0"/>
              </w:rPr>
              <w:t>7:</w:t>
            </w:r>
          </w:p>
          <w:p w:rsidR="005D6CA1" w:rsidRPr="0071040D" w:rsidRDefault="005D6CA1" w:rsidP="00D4521B">
            <w:pPr>
              <w:pStyle w:val="kd"/>
              <w:rPr>
                <w:noProof w:val="0"/>
              </w:rPr>
            </w:pPr>
            <w:r w:rsidRPr="0071040D">
              <w:rPr>
                <w:noProof w:val="0"/>
              </w:rPr>
              <w:t>8:</w:t>
            </w:r>
          </w:p>
          <w:p w:rsidR="005D6CA1" w:rsidRPr="0071040D" w:rsidRDefault="005D6CA1" w:rsidP="00D4521B">
            <w:pPr>
              <w:pStyle w:val="kd"/>
              <w:rPr>
                <w:noProof w:val="0"/>
              </w:rPr>
            </w:pPr>
            <w:r w:rsidRPr="0071040D">
              <w:rPr>
                <w:noProof w:val="0"/>
              </w:rPr>
              <w:lastRenderedPageBreak/>
              <w:t>9:</w:t>
            </w:r>
          </w:p>
          <w:p w:rsidR="005D6CA1" w:rsidRPr="0071040D" w:rsidRDefault="005D6CA1" w:rsidP="00D4521B">
            <w:pPr>
              <w:pStyle w:val="kd"/>
              <w:rPr>
                <w:noProof w:val="0"/>
              </w:rPr>
            </w:pPr>
            <w:r w:rsidRPr="0071040D">
              <w:rPr>
                <w:noProof w:val="0"/>
              </w:rPr>
              <w:t>10:</w:t>
            </w:r>
          </w:p>
          <w:p w:rsidR="005D6CA1" w:rsidRPr="0071040D" w:rsidRDefault="005D6CA1" w:rsidP="00D4521B">
            <w:pPr>
              <w:pStyle w:val="kd"/>
              <w:rPr>
                <w:noProof w:val="0"/>
              </w:rPr>
            </w:pPr>
            <w:r w:rsidRPr="0071040D">
              <w:rPr>
                <w:noProof w:val="0"/>
              </w:rPr>
              <w:t>11:</w:t>
            </w:r>
          </w:p>
          <w:p w:rsidR="005D6CA1" w:rsidRPr="0071040D" w:rsidRDefault="005D6CA1" w:rsidP="00D4521B">
            <w:pPr>
              <w:pStyle w:val="kd"/>
              <w:rPr>
                <w:noProof w:val="0"/>
              </w:rPr>
            </w:pPr>
            <w:r w:rsidRPr="0071040D">
              <w:rPr>
                <w:noProof w:val="0"/>
              </w:rPr>
              <w:t>12:</w:t>
            </w:r>
          </w:p>
          <w:p w:rsidR="005D6CA1" w:rsidRPr="0071040D" w:rsidRDefault="005D6CA1" w:rsidP="00D4521B">
            <w:pPr>
              <w:pStyle w:val="kd"/>
              <w:rPr>
                <w:noProof w:val="0"/>
              </w:rPr>
            </w:pPr>
            <w:r w:rsidRPr="0071040D">
              <w:rPr>
                <w:noProof w:val="0"/>
              </w:rPr>
              <w:t>13:</w:t>
            </w:r>
          </w:p>
          <w:p w:rsidR="005D6CA1" w:rsidRPr="0071040D" w:rsidRDefault="005D6CA1" w:rsidP="00D4521B">
            <w:pPr>
              <w:pStyle w:val="kd"/>
              <w:rPr>
                <w:noProof w:val="0"/>
              </w:rPr>
            </w:pPr>
            <w:r w:rsidRPr="0071040D">
              <w:rPr>
                <w:noProof w:val="0"/>
              </w:rPr>
              <w:t>14:</w:t>
            </w:r>
          </w:p>
          <w:p w:rsidR="005D6CA1" w:rsidRPr="0071040D" w:rsidRDefault="005D6CA1" w:rsidP="00D4521B">
            <w:pPr>
              <w:pStyle w:val="kd"/>
              <w:rPr>
                <w:noProof w:val="0"/>
              </w:rPr>
            </w:pPr>
            <w:r w:rsidRPr="0071040D">
              <w:rPr>
                <w:noProof w:val="0"/>
              </w:rPr>
              <w:t>15:</w:t>
            </w:r>
          </w:p>
          <w:p w:rsidR="005D6CA1" w:rsidRPr="0071040D" w:rsidRDefault="005D6CA1" w:rsidP="00D4521B">
            <w:pPr>
              <w:pStyle w:val="kd"/>
              <w:rPr>
                <w:noProof w:val="0"/>
              </w:rPr>
            </w:pPr>
            <w:r w:rsidRPr="0071040D">
              <w:rPr>
                <w:noProof w:val="0"/>
              </w:rPr>
              <w:t>16:</w:t>
            </w:r>
          </w:p>
        </w:tc>
        <w:tc>
          <w:tcPr>
            <w:tcW w:w="8977" w:type="dxa"/>
            <w:tcBorders>
              <w:left w:val="single" w:sz="4" w:space="0" w:color="FFFFFF"/>
            </w:tcBorders>
          </w:tcPr>
          <w:p w:rsidR="005D6CA1" w:rsidRPr="0071040D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71040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lastRenderedPageBreak/>
              <w:t>public</w:t>
            </w: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</w:t>
            </w:r>
            <w:r w:rsidRPr="0071040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static</w:t>
            </w: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</w:t>
            </w:r>
            <w:r w:rsidRPr="0071040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void</w:t>
            </w: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main(String[] args)</w:t>
            </w:r>
          </w:p>
          <w:p w:rsidR="005D6CA1" w:rsidRPr="0071040D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{</w:t>
            </w:r>
          </w:p>
          <w:p w:rsidR="005D6CA1" w:rsidRPr="0071040D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  <w:t xml:space="preserve">ArrayList&lt;String&gt; n = </w:t>
            </w:r>
            <w:r w:rsidRPr="0071040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new</w:t>
            </w: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ArrayList&lt;String&gt;();</w:t>
            </w:r>
          </w:p>
          <w:p w:rsidR="005D6CA1" w:rsidRPr="0071040D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  <w:t xml:space="preserve">  </w:t>
            </w:r>
          </w:p>
          <w:p w:rsidR="005D6CA1" w:rsidRPr="0071040D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</w:r>
            <w:r w:rsidRPr="0071040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for</w:t>
            </w: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(</w:t>
            </w:r>
            <w:r w:rsidRPr="0071040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int</w:t>
            </w: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i = 0; i &lt; 10; i++)</w:t>
            </w:r>
          </w:p>
          <w:p w:rsidR="005D6CA1" w:rsidRPr="0071040D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  <w:t>{</w:t>
            </w:r>
          </w:p>
          <w:p w:rsidR="005D6CA1" w:rsidRPr="0071040D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</w: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  <w:t>System.</w:t>
            </w:r>
            <w:r w:rsidRPr="0071040D">
              <w:rPr>
                <w:rFonts w:ascii="Courier New" w:hAnsi="Courier New" w:cs="Courier New"/>
                <w:i/>
                <w:iCs/>
                <w:color w:val="0000C0"/>
                <w:sz w:val="18"/>
                <w:szCs w:val="18"/>
                <w:lang w:val="bs-Latn-BA"/>
              </w:rPr>
              <w:t>out</w:t>
            </w: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.println(</w:t>
            </w:r>
            <w:r w:rsidRPr="0071040D">
              <w:rPr>
                <w:rFonts w:ascii="Courier New" w:hAnsi="Courier New" w:cs="Courier New"/>
                <w:color w:val="2A00FF"/>
                <w:sz w:val="18"/>
                <w:szCs w:val="18"/>
                <w:lang w:val="bs-Latn-BA"/>
              </w:rPr>
              <w:t>"Unesite neku riječ"</w:t>
            </w: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);</w:t>
            </w:r>
          </w:p>
          <w:p w:rsidR="005D6CA1" w:rsidRPr="0071040D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</w: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  <w:t xml:space="preserve">String str = </w:t>
            </w:r>
            <w:r w:rsidRPr="0071040D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  <w:lang w:val="bs-Latn-BA"/>
              </w:rPr>
              <w:t>ucitajString</w:t>
            </w: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();</w:t>
            </w:r>
          </w:p>
          <w:p w:rsidR="005D6CA1" w:rsidRPr="0071040D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lastRenderedPageBreak/>
              <w:tab/>
            </w: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  <w:t>n.add(str);</w:t>
            </w:r>
          </w:p>
          <w:p w:rsidR="005D6CA1" w:rsidRPr="0071040D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  <w:t>}</w:t>
            </w:r>
          </w:p>
          <w:p w:rsidR="005D6CA1" w:rsidRPr="0071040D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</w:r>
          </w:p>
          <w:p w:rsidR="005D6CA1" w:rsidRPr="0071040D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</w:r>
            <w:r w:rsidRPr="0071040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for</w:t>
            </w: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(String str : n)</w:t>
            </w:r>
          </w:p>
          <w:p w:rsidR="005D6CA1" w:rsidRPr="0071040D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  <w:t>{</w:t>
            </w:r>
          </w:p>
          <w:p w:rsidR="005D6CA1" w:rsidRPr="0071040D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</w: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  <w:t>System.</w:t>
            </w:r>
            <w:r w:rsidRPr="0071040D">
              <w:rPr>
                <w:rFonts w:ascii="Courier New" w:hAnsi="Courier New" w:cs="Courier New"/>
                <w:i/>
                <w:iCs/>
                <w:color w:val="0000C0"/>
                <w:sz w:val="18"/>
                <w:szCs w:val="18"/>
                <w:lang w:val="bs-Latn-BA"/>
              </w:rPr>
              <w:t>out</w:t>
            </w: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.println(str);</w:t>
            </w:r>
          </w:p>
          <w:p w:rsidR="005D6CA1" w:rsidRPr="0071040D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  <w:t>}</w:t>
            </w:r>
          </w:p>
          <w:p w:rsidR="005D6CA1" w:rsidRPr="0071040D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eastAsia="hr-BA"/>
              </w:rPr>
            </w:pP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}</w:t>
            </w:r>
          </w:p>
        </w:tc>
      </w:tr>
    </w:tbl>
    <w:p w:rsidR="005D6CA1" w:rsidRPr="005D58FD" w:rsidRDefault="005D6CA1" w:rsidP="005D6CA1">
      <w:pPr>
        <w:pStyle w:val="PlainText"/>
      </w:pPr>
    </w:p>
    <w:p w:rsidR="005D6CA1" w:rsidRPr="005D58FD" w:rsidRDefault="005D6CA1" w:rsidP="005D6CA1">
      <w:r w:rsidRPr="005D58FD">
        <w:t xml:space="preserve">Slijedi primjer koji ispisuje elemente sa indeksom 2,3,4,5 sa upotrebom </w:t>
      </w:r>
      <w:proofErr w:type="spellStart"/>
      <w:r w:rsidRPr="005D58FD">
        <w:rPr>
          <w:i/>
        </w:rPr>
        <w:t>foreach</w:t>
      </w:r>
      <w:proofErr w:type="spellEnd"/>
      <w:r w:rsidRPr="005D58FD">
        <w:t xml:space="preserve">-petlje i funkcije </w:t>
      </w:r>
      <w:r w:rsidRPr="0071040D">
        <w:rPr>
          <w:rFonts w:ascii="Courier New" w:hAnsi="Courier New" w:cs="Courier New"/>
          <w:color w:val="000000"/>
          <w:szCs w:val="18"/>
          <w:lang w:val="bs-Latn-BA"/>
        </w:rPr>
        <w:t>subList</w:t>
      </w:r>
      <w:r w:rsidRPr="005D58FD">
        <w:t>.</w:t>
      </w:r>
    </w:p>
    <w:tbl>
      <w:tblPr>
        <w:tblW w:w="0" w:type="auto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813"/>
      </w:tblGrid>
      <w:tr w:rsidR="005D6CA1" w:rsidRPr="0071040D" w:rsidTr="009E30D4">
        <w:tc>
          <w:tcPr>
            <w:tcW w:w="541" w:type="dxa"/>
            <w:tcBorders>
              <w:right w:val="single" w:sz="4" w:space="0" w:color="FFFFFF"/>
            </w:tcBorders>
          </w:tcPr>
          <w:p w:rsidR="005D6CA1" w:rsidRPr="0071040D" w:rsidRDefault="005D6CA1" w:rsidP="00D4521B">
            <w:pPr>
              <w:pStyle w:val="kd"/>
              <w:rPr>
                <w:noProof w:val="0"/>
              </w:rPr>
            </w:pPr>
            <w:r w:rsidRPr="0071040D">
              <w:rPr>
                <w:noProof w:val="0"/>
              </w:rPr>
              <w:t>1:</w:t>
            </w:r>
          </w:p>
          <w:p w:rsidR="005D6CA1" w:rsidRPr="0071040D" w:rsidRDefault="005D6CA1" w:rsidP="00D4521B">
            <w:pPr>
              <w:pStyle w:val="kd"/>
              <w:rPr>
                <w:noProof w:val="0"/>
              </w:rPr>
            </w:pPr>
            <w:r w:rsidRPr="0071040D">
              <w:rPr>
                <w:noProof w:val="0"/>
              </w:rPr>
              <w:t>2:</w:t>
            </w:r>
          </w:p>
          <w:p w:rsidR="005D6CA1" w:rsidRPr="0071040D" w:rsidRDefault="005D6CA1" w:rsidP="00D4521B">
            <w:pPr>
              <w:pStyle w:val="kd"/>
              <w:rPr>
                <w:noProof w:val="0"/>
              </w:rPr>
            </w:pPr>
            <w:r w:rsidRPr="0071040D">
              <w:rPr>
                <w:noProof w:val="0"/>
              </w:rPr>
              <w:t>3:</w:t>
            </w:r>
          </w:p>
          <w:p w:rsidR="005D6CA1" w:rsidRPr="0071040D" w:rsidRDefault="005D6CA1" w:rsidP="00D4521B">
            <w:pPr>
              <w:pStyle w:val="kd"/>
              <w:rPr>
                <w:noProof w:val="0"/>
              </w:rPr>
            </w:pPr>
            <w:r w:rsidRPr="0071040D">
              <w:rPr>
                <w:noProof w:val="0"/>
              </w:rPr>
              <w:t>4:</w:t>
            </w:r>
          </w:p>
          <w:p w:rsidR="005D6CA1" w:rsidRPr="0071040D" w:rsidRDefault="005D6CA1" w:rsidP="00D4521B">
            <w:pPr>
              <w:pStyle w:val="kd"/>
              <w:rPr>
                <w:noProof w:val="0"/>
              </w:rPr>
            </w:pPr>
            <w:r w:rsidRPr="0071040D">
              <w:rPr>
                <w:noProof w:val="0"/>
              </w:rPr>
              <w:t>5:</w:t>
            </w:r>
          </w:p>
          <w:p w:rsidR="005D6CA1" w:rsidRPr="0071040D" w:rsidRDefault="005D6CA1" w:rsidP="00D4521B">
            <w:pPr>
              <w:pStyle w:val="kd"/>
              <w:rPr>
                <w:noProof w:val="0"/>
              </w:rPr>
            </w:pPr>
            <w:r w:rsidRPr="0071040D">
              <w:rPr>
                <w:noProof w:val="0"/>
              </w:rPr>
              <w:t>6:</w:t>
            </w:r>
          </w:p>
          <w:p w:rsidR="005D6CA1" w:rsidRPr="0071040D" w:rsidRDefault="005D6CA1" w:rsidP="00D4521B">
            <w:pPr>
              <w:pStyle w:val="kd"/>
              <w:rPr>
                <w:noProof w:val="0"/>
              </w:rPr>
            </w:pPr>
            <w:r w:rsidRPr="0071040D">
              <w:rPr>
                <w:noProof w:val="0"/>
              </w:rPr>
              <w:t>7:</w:t>
            </w:r>
          </w:p>
          <w:p w:rsidR="005D6CA1" w:rsidRPr="0071040D" w:rsidRDefault="005D6CA1" w:rsidP="00D4521B">
            <w:pPr>
              <w:pStyle w:val="kd"/>
              <w:rPr>
                <w:noProof w:val="0"/>
              </w:rPr>
            </w:pPr>
            <w:r w:rsidRPr="0071040D">
              <w:rPr>
                <w:noProof w:val="0"/>
              </w:rPr>
              <w:t>8:</w:t>
            </w:r>
          </w:p>
          <w:p w:rsidR="005D6CA1" w:rsidRPr="0071040D" w:rsidRDefault="005D6CA1" w:rsidP="00D4521B">
            <w:pPr>
              <w:pStyle w:val="kd"/>
              <w:rPr>
                <w:noProof w:val="0"/>
              </w:rPr>
            </w:pPr>
            <w:r w:rsidRPr="0071040D">
              <w:rPr>
                <w:noProof w:val="0"/>
              </w:rPr>
              <w:t>9:</w:t>
            </w:r>
          </w:p>
          <w:p w:rsidR="005D6CA1" w:rsidRPr="0071040D" w:rsidRDefault="005D6CA1" w:rsidP="00D4521B">
            <w:pPr>
              <w:pStyle w:val="kd"/>
              <w:rPr>
                <w:noProof w:val="0"/>
              </w:rPr>
            </w:pPr>
            <w:r w:rsidRPr="0071040D">
              <w:rPr>
                <w:noProof w:val="0"/>
              </w:rPr>
              <w:t>10:</w:t>
            </w:r>
          </w:p>
          <w:p w:rsidR="005D6CA1" w:rsidRPr="0071040D" w:rsidRDefault="005D6CA1" w:rsidP="00D4521B">
            <w:pPr>
              <w:pStyle w:val="kd"/>
              <w:rPr>
                <w:noProof w:val="0"/>
              </w:rPr>
            </w:pPr>
            <w:r w:rsidRPr="0071040D">
              <w:rPr>
                <w:noProof w:val="0"/>
              </w:rPr>
              <w:t>11:</w:t>
            </w:r>
          </w:p>
          <w:p w:rsidR="005D6CA1" w:rsidRPr="0071040D" w:rsidRDefault="005D6CA1" w:rsidP="00D4521B">
            <w:pPr>
              <w:pStyle w:val="kd"/>
              <w:rPr>
                <w:noProof w:val="0"/>
              </w:rPr>
            </w:pPr>
            <w:r w:rsidRPr="0071040D">
              <w:rPr>
                <w:noProof w:val="0"/>
              </w:rPr>
              <w:t>12:</w:t>
            </w:r>
          </w:p>
          <w:p w:rsidR="005D6CA1" w:rsidRPr="0071040D" w:rsidRDefault="005D6CA1" w:rsidP="00D4521B">
            <w:pPr>
              <w:pStyle w:val="kd"/>
              <w:rPr>
                <w:noProof w:val="0"/>
              </w:rPr>
            </w:pPr>
            <w:r w:rsidRPr="0071040D">
              <w:rPr>
                <w:noProof w:val="0"/>
              </w:rPr>
              <w:t>13:</w:t>
            </w:r>
          </w:p>
          <w:p w:rsidR="005D6CA1" w:rsidRPr="0071040D" w:rsidRDefault="005D6CA1" w:rsidP="00D4521B">
            <w:pPr>
              <w:pStyle w:val="kd"/>
              <w:rPr>
                <w:noProof w:val="0"/>
              </w:rPr>
            </w:pPr>
            <w:r w:rsidRPr="0071040D">
              <w:rPr>
                <w:noProof w:val="0"/>
              </w:rPr>
              <w:t>14:</w:t>
            </w:r>
          </w:p>
          <w:p w:rsidR="005D6CA1" w:rsidRPr="0071040D" w:rsidRDefault="005D6CA1" w:rsidP="00D4521B">
            <w:pPr>
              <w:pStyle w:val="kd"/>
              <w:rPr>
                <w:noProof w:val="0"/>
              </w:rPr>
            </w:pPr>
            <w:r w:rsidRPr="0071040D">
              <w:rPr>
                <w:noProof w:val="0"/>
              </w:rPr>
              <w:t>15:</w:t>
            </w:r>
          </w:p>
          <w:p w:rsidR="005D6CA1" w:rsidRPr="0071040D" w:rsidRDefault="005D6CA1" w:rsidP="00D4521B">
            <w:pPr>
              <w:pStyle w:val="kd"/>
              <w:rPr>
                <w:noProof w:val="0"/>
              </w:rPr>
            </w:pPr>
            <w:r w:rsidRPr="0071040D">
              <w:rPr>
                <w:noProof w:val="0"/>
              </w:rPr>
              <w:t>16:</w:t>
            </w:r>
          </w:p>
        </w:tc>
        <w:tc>
          <w:tcPr>
            <w:tcW w:w="8977" w:type="dxa"/>
            <w:tcBorders>
              <w:left w:val="single" w:sz="4" w:space="0" w:color="FFFFFF"/>
            </w:tcBorders>
          </w:tcPr>
          <w:p w:rsidR="005D6CA1" w:rsidRPr="0071040D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71040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public</w:t>
            </w: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</w:t>
            </w:r>
            <w:r w:rsidRPr="0071040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static</w:t>
            </w: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</w:t>
            </w:r>
            <w:r w:rsidRPr="0071040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void</w:t>
            </w: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main(String[] args)</w:t>
            </w:r>
          </w:p>
          <w:p w:rsidR="005D6CA1" w:rsidRPr="0071040D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{</w:t>
            </w:r>
          </w:p>
          <w:p w:rsidR="005D6CA1" w:rsidRPr="0071040D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  <w:t xml:space="preserve">ArrayList&lt;String&gt; n = </w:t>
            </w:r>
            <w:r w:rsidRPr="0071040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new</w:t>
            </w: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ArrayList&lt;String&gt;();</w:t>
            </w:r>
          </w:p>
          <w:p w:rsidR="005D6CA1" w:rsidRPr="0071040D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  <w:t xml:space="preserve">  </w:t>
            </w:r>
          </w:p>
          <w:p w:rsidR="005D6CA1" w:rsidRPr="0071040D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</w:r>
            <w:r w:rsidRPr="0071040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for</w:t>
            </w: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(</w:t>
            </w:r>
            <w:r w:rsidRPr="0071040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int</w:t>
            </w: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i = 0; i &lt; 10; i++)</w:t>
            </w:r>
          </w:p>
          <w:p w:rsidR="005D6CA1" w:rsidRPr="0071040D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  <w:t>{</w:t>
            </w:r>
          </w:p>
          <w:p w:rsidR="005D6CA1" w:rsidRPr="0071040D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</w: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  <w:t>System.</w:t>
            </w:r>
            <w:r w:rsidRPr="0071040D">
              <w:rPr>
                <w:rFonts w:ascii="Courier New" w:hAnsi="Courier New" w:cs="Courier New"/>
                <w:i/>
                <w:iCs/>
                <w:color w:val="0000C0"/>
                <w:sz w:val="18"/>
                <w:szCs w:val="18"/>
                <w:lang w:val="bs-Latn-BA"/>
              </w:rPr>
              <w:t>out</w:t>
            </w: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.println(</w:t>
            </w:r>
            <w:r w:rsidRPr="0071040D">
              <w:rPr>
                <w:rFonts w:ascii="Courier New" w:hAnsi="Courier New" w:cs="Courier New"/>
                <w:color w:val="2A00FF"/>
                <w:sz w:val="18"/>
                <w:szCs w:val="18"/>
                <w:lang w:val="bs-Latn-BA"/>
              </w:rPr>
              <w:t>"Unesite neku riječ"</w:t>
            </w: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);</w:t>
            </w:r>
          </w:p>
          <w:p w:rsidR="005D6CA1" w:rsidRPr="0071040D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</w: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  <w:t xml:space="preserve">String str = </w:t>
            </w:r>
            <w:r w:rsidRPr="0071040D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  <w:lang w:val="bs-Latn-BA"/>
              </w:rPr>
              <w:t>ucitajString</w:t>
            </w: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();</w:t>
            </w:r>
          </w:p>
          <w:p w:rsidR="005D6CA1" w:rsidRPr="0071040D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</w: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  <w:t>n.add(str);</w:t>
            </w:r>
          </w:p>
          <w:p w:rsidR="005D6CA1" w:rsidRPr="0071040D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  <w:t>}</w:t>
            </w:r>
          </w:p>
          <w:p w:rsidR="005D6CA1" w:rsidRPr="0071040D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</w:r>
          </w:p>
          <w:p w:rsidR="005D6CA1" w:rsidRPr="0071040D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</w:r>
            <w:r w:rsidRPr="0071040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bs-Latn-BA"/>
              </w:rPr>
              <w:t>for</w:t>
            </w: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 xml:space="preserve"> (String str : n.</w:t>
            </w: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  <w:lang w:val="bs-Latn-BA"/>
              </w:rPr>
              <w:t>subList</w:t>
            </w: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(2, 5))</w:t>
            </w:r>
          </w:p>
          <w:p w:rsidR="005D6CA1" w:rsidRPr="0071040D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  <w:t>{</w:t>
            </w:r>
          </w:p>
          <w:p w:rsidR="005D6CA1" w:rsidRPr="0071040D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</w: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  <w:t>System.</w:t>
            </w:r>
            <w:r w:rsidRPr="0071040D">
              <w:rPr>
                <w:rFonts w:ascii="Courier New" w:hAnsi="Courier New" w:cs="Courier New"/>
                <w:i/>
                <w:iCs/>
                <w:color w:val="0000C0"/>
                <w:sz w:val="18"/>
                <w:szCs w:val="18"/>
                <w:lang w:val="bs-Latn-BA"/>
              </w:rPr>
              <w:t>out</w:t>
            </w: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.println(str);</w:t>
            </w:r>
          </w:p>
          <w:p w:rsidR="005D6CA1" w:rsidRPr="0071040D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bs-Latn-BA"/>
              </w:rPr>
            </w:pP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ab/>
              <w:t>}</w:t>
            </w:r>
          </w:p>
          <w:p w:rsidR="005D6CA1" w:rsidRPr="0071040D" w:rsidRDefault="005D6CA1" w:rsidP="00D4521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eastAsia="hr-BA"/>
              </w:rPr>
            </w:pPr>
            <w:r w:rsidRPr="0071040D">
              <w:rPr>
                <w:rFonts w:ascii="Courier New" w:hAnsi="Courier New" w:cs="Courier New"/>
                <w:color w:val="000000"/>
                <w:sz w:val="18"/>
                <w:szCs w:val="18"/>
                <w:lang w:val="bs-Latn-BA"/>
              </w:rPr>
              <w:t>}</w:t>
            </w:r>
          </w:p>
        </w:tc>
      </w:tr>
    </w:tbl>
    <w:p w:rsidR="005D6CA1" w:rsidRPr="005D58FD" w:rsidRDefault="005D6CA1" w:rsidP="005D6CA1">
      <w:pPr>
        <w:pStyle w:val="PlainText"/>
      </w:pPr>
    </w:p>
    <w:p w:rsidR="00D4521B" w:rsidRDefault="009E30D4" w:rsidP="009E30D4">
      <w:pPr>
        <w:pStyle w:val="Heading2"/>
      </w:pPr>
      <w:bookmarkStart w:id="21" w:name="_Toc371583007"/>
      <w:r>
        <w:t>Zadaci sa kolekcijama</w:t>
      </w:r>
      <w:bookmarkEnd w:id="21"/>
    </w:p>
    <w:p w:rsidR="009E30D4" w:rsidRPr="009E30D4" w:rsidRDefault="009E30D4" w:rsidP="009E3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E30D4">
        <w:rPr>
          <w:b/>
        </w:rPr>
        <w:t>Zadatak 3</w:t>
      </w:r>
    </w:p>
    <w:p w:rsidR="00D4521B" w:rsidRDefault="00D4521B" w:rsidP="00D4521B">
      <w:pPr>
        <w:rPr>
          <w:i/>
          <w:sz w:val="18"/>
        </w:rPr>
      </w:pPr>
      <w:r w:rsidRPr="005D58FD">
        <w:t xml:space="preserve">Prepravite prethodni program tako da umjesto klasičnih nizova koristite generičke </w:t>
      </w:r>
      <w:r w:rsidRPr="005D58FD">
        <w:rPr>
          <w:i/>
        </w:rPr>
        <w:t>liste</w:t>
      </w:r>
      <w:r w:rsidRPr="005D58FD">
        <w:t xml:space="preserve"> (klasa </w:t>
      </w:r>
      <w:proofErr w:type="spellStart"/>
      <w:r w:rsidRPr="00A861BF">
        <w:rPr>
          <w:rFonts w:ascii="Courier New" w:hAnsi="Courier New" w:cs="Courier New"/>
          <w:lang w:eastAsia="hr-BA"/>
        </w:rPr>
        <w:t>ArrayList</w:t>
      </w:r>
      <w:proofErr w:type="spellEnd"/>
      <w:r w:rsidRPr="005D58FD">
        <w:rPr>
          <w:rFonts w:ascii="Courier New" w:hAnsi="Courier New" w:cs="Courier New"/>
        </w:rPr>
        <w:t xml:space="preserve"> &lt;T&gt;</w:t>
      </w:r>
      <w:r w:rsidRPr="005D58FD">
        <w:t xml:space="preserve">). </w:t>
      </w:r>
      <w:r w:rsidRPr="00BC6413">
        <w:rPr>
          <w:sz w:val="18"/>
        </w:rPr>
        <w:t xml:space="preserve">(Klasa </w:t>
      </w:r>
      <w:proofErr w:type="spellStart"/>
      <w:r w:rsidRPr="00BC6413">
        <w:rPr>
          <w:sz w:val="18"/>
        </w:rPr>
        <w:t>ArrayList</w:t>
      </w:r>
      <w:proofErr w:type="spellEnd"/>
      <w:r w:rsidRPr="00BC6413">
        <w:rPr>
          <w:sz w:val="18"/>
        </w:rPr>
        <w:t xml:space="preserve"> je slična klasi </w:t>
      </w:r>
      <w:proofErr w:type="spellStart"/>
      <w:r w:rsidRPr="00BC6413">
        <w:rPr>
          <w:sz w:val="18"/>
        </w:rPr>
        <w:t>vector</w:t>
      </w:r>
      <w:proofErr w:type="spellEnd"/>
      <w:r w:rsidRPr="00BC6413">
        <w:rPr>
          <w:sz w:val="18"/>
        </w:rPr>
        <w:t xml:space="preserve"> u jeziku C++.)</w:t>
      </w:r>
    </w:p>
    <w:p w:rsidR="004A64F8" w:rsidRPr="005D58FD" w:rsidRDefault="004A64F8" w:rsidP="004A64F8">
      <w:pPr>
        <w:pStyle w:val="BodyText"/>
        <w:ind w:left="0"/>
        <w:rPr>
          <w:rFonts w:cs="Tahoma"/>
          <w:bCs/>
          <w:i/>
          <w:iCs/>
          <w:sz w:val="16"/>
        </w:rPr>
      </w:pPr>
      <w:r>
        <w:rPr>
          <w:rFonts w:cs="Tahoma"/>
          <w:bCs/>
          <w:i/>
          <w:iCs/>
          <w:sz w:val="16"/>
        </w:rPr>
        <w:t xml:space="preserve">Rješenje se nalazi u Java projektu </w:t>
      </w:r>
      <w:r w:rsidRPr="00BA4D66">
        <w:rPr>
          <w:rFonts w:cs="Tahoma"/>
          <w:b/>
          <w:bCs/>
          <w:i/>
          <w:iCs/>
          <w:sz w:val="16"/>
        </w:rPr>
        <w:t>_code.zip</w:t>
      </w:r>
      <w:r>
        <w:rPr>
          <w:rFonts w:cs="Tahoma"/>
          <w:bCs/>
          <w:i/>
          <w:iCs/>
          <w:sz w:val="16"/>
        </w:rPr>
        <w:t xml:space="preserve"> -&gt; </w:t>
      </w:r>
      <w:proofErr w:type="spellStart"/>
      <w:r>
        <w:rPr>
          <w:rFonts w:cs="Tahoma"/>
          <w:bCs/>
          <w:i/>
          <w:iCs/>
          <w:sz w:val="16"/>
        </w:rPr>
        <w:t>package</w:t>
      </w:r>
      <w:proofErr w:type="spellEnd"/>
      <w:r>
        <w:rPr>
          <w:rFonts w:cs="Tahoma"/>
          <w:bCs/>
          <w:i/>
          <w:iCs/>
          <w:sz w:val="16"/>
        </w:rPr>
        <w:t xml:space="preserve"> zadatak3</w:t>
      </w:r>
    </w:p>
    <w:p w:rsidR="00D4521B" w:rsidRPr="005D58FD" w:rsidRDefault="00D4521B" w:rsidP="00D4521B">
      <w:pPr>
        <w:pStyle w:val="Zadatakxx"/>
        <w:rPr>
          <w:lang w:val="hr-HR"/>
        </w:rPr>
      </w:pPr>
    </w:p>
    <w:p w:rsidR="009E30D4" w:rsidRPr="009E30D4" w:rsidRDefault="009E30D4" w:rsidP="009E3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E30D4">
        <w:rPr>
          <w:b/>
        </w:rPr>
        <w:t xml:space="preserve">Zadatak </w:t>
      </w:r>
      <w:r>
        <w:rPr>
          <w:b/>
        </w:rPr>
        <w:t>4</w:t>
      </w:r>
    </w:p>
    <w:p w:rsidR="005D6CA1" w:rsidRPr="005D58FD" w:rsidRDefault="005D6CA1" w:rsidP="005D6CA1">
      <w:r w:rsidRPr="005D58FD">
        <w:t>Prepravite prethodni program tako da se korisniku</w:t>
      </w:r>
      <w:r w:rsidR="00D4521B">
        <w:t>,</w:t>
      </w:r>
      <w:r w:rsidRPr="005D58FD">
        <w:t xml:space="preserve"> nakon uno</w:t>
      </w:r>
      <w:r w:rsidR="00D4521B">
        <w:t>sa</w:t>
      </w:r>
      <w:r w:rsidRPr="005D58FD">
        <w:t xml:space="preserve"> sv</w:t>
      </w:r>
      <w:r w:rsidR="00D4521B">
        <w:t>ih</w:t>
      </w:r>
      <w:r w:rsidRPr="005D58FD">
        <w:t xml:space="preserve"> podat</w:t>
      </w:r>
      <w:r w:rsidR="00D4521B">
        <w:t>a</w:t>
      </w:r>
      <w:r w:rsidRPr="005D58FD">
        <w:t>k</w:t>
      </w:r>
      <w:r w:rsidR="00D4521B">
        <w:t xml:space="preserve"> o</w:t>
      </w:r>
      <w:r w:rsidRPr="005D58FD">
        <w:t xml:space="preserve"> jed</w:t>
      </w:r>
      <w:r>
        <w:t>n</w:t>
      </w:r>
      <w:r w:rsidRPr="005D58FD">
        <w:t>om kupcu, omogući pono</w:t>
      </w:r>
      <w:r w:rsidR="00D4521B">
        <w:t xml:space="preserve">vni unos podataka o novom kupcu </w:t>
      </w:r>
      <w:r w:rsidR="00D4521B" w:rsidRPr="005D58FD">
        <w:t xml:space="preserve">(npr. ako korisnik unese riječ „da“) </w:t>
      </w:r>
      <w:r w:rsidR="00D4521B">
        <w:t>.</w:t>
      </w:r>
      <w:r w:rsidRPr="005D58FD">
        <w:t xml:space="preserve"> </w:t>
      </w:r>
    </w:p>
    <w:p w:rsidR="005D6CA1" w:rsidRPr="005D58FD" w:rsidRDefault="005D6CA1" w:rsidP="005D6CA1">
      <w:r w:rsidRPr="005D58FD">
        <w:t xml:space="preserve">Ako korisnik, nakon jednog unosa, ne želi unos novog kupca program treba, pomoću funkcije </w:t>
      </w:r>
      <w:r>
        <w:rPr>
          <w:rFonts w:ascii="Courier New" w:hAnsi="Courier New" w:cs="Courier New"/>
        </w:rPr>
        <w:t>i</w:t>
      </w:r>
      <w:r w:rsidRPr="005D58FD">
        <w:rPr>
          <w:rFonts w:ascii="Courier New" w:hAnsi="Courier New" w:cs="Courier New"/>
        </w:rPr>
        <w:t>spis,</w:t>
      </w:r>
      <w:r w:rsidRPr="005D58FD">
        <w:t xml:space="preserve"> ispisati sve kupce. </w:t>
      </w:r>
    </w:p>
    <w:p w:rsidR="005D6CA1" w:rsidRPr="005D58FD" w:rsidRDefault="005D6CA1" w:rsidP="005D6CA1">
      <w:r w:rsidRPr="005D58FD">
        <w:t>U ovom programu veličina niza nije unaprijed poznata. Koristite, umjesto klasičnih nizova, generičku listu?</w:t>
      </w:r>
    </w:p>
    <w:p w:rsidR="004A64F8" w:rsidRPr="005D58FD" w:rsidRDefault="004A64F8" w:rsidP="004A64F8">
      <w:pPr>
        <w:pStyle w:val="BodyText"/>
        <w:ind w:left="0"/>
        <w:rPr>
          <w:rFonts w:cs="Tahoma"/>
          <w:bCs/>
          <w:i/>
          <w:iCs/>
          <w:sz w:val="16"/>
        </w:rPr>
      </w:pPr>
      <w:r>
        <w:rPr>
          <w:rFonts w:cs="Tahoma"/>
          <w:bCs/>
          <w:i/>
          <w:iCs/>
          <w:sz w:val="16"/>
        </w:rPr>
        <w:t xml:space="preserve">Rješenje se nalazi u Java projektu </w:t>
      </w:r>
      <w:r w:rsidRPr="00BA4D66">
        <w:rPr>
          <w:rFonts w:cs="Tahoma"/>
          <w:b/>
          <w:bCs/>
          <w:i/>
          <w:iCs/>
          <w:sz w:val="16"/>
        </w:rPr>
        <w:t>code.zip</w:t>
      </w:r>
      <w:r>
        <w:rPr>
          <w:rFonts w:cs="Tahoma"/>
          <w:bCs/>
          <w:i/>
          <w:iCs/>
          <w:sz w:val="16"/>
        </w:rPr>
        <w:t xml:space="preserve"> -&gt; </w:t>
      </w:r>
      <w:proofErr w:type="spellStart"/>
      <w:r>
        <w:rPr>
          <w:rFonts w:cs="Tahoma"/>
          <w:bCs/>
          <w:i/>
          <w:iCs/>
          <w:sz w:val="16"/>
        </w:rPr>
        <w:t>package</w:t>
      </w:r>
      <w:proofErr w:type="spellEnd"/>
      <w:r>
        <w:rPr>
          <w:rFonts w:cs="Tahoma"/>
          <w:bCs/>
          <w:i/>
          <w:iCs/>
          <w:sz w:val="16"/>
        </w:rPr>
        <w:t xml:space="preserve"> zadatak4</w:t>
      </w:r>
    </w:p>
    <w:p w:rsidR="00A306B7" w:rsidRPr="005D6CA1" w:rsidRDefault="00A306B7" w:rsidP="004A64F8">
      <w:pPr>
        <w:pStyle w:val="BodyText"/>
        <w:ind w:left="0"/>
        <w:rPr>
          <w:rFonts w:cs="Tahoma"/>
          <w:bCs/>
          <w:i/>
          <w:iCs/>
          <w:sz w:val="16"/>
        </w:rPr>
      </w:pPr>
    </w:p>
    <w:sectPr w:rsidR="00A306B7" w:rsidRPr="005D6CA1" w:rsidSect="004A33E3">
      <w:headerReference w:type="default" r:id="rId12"/>
      <w:footerReference w:type="default" r:id="rId13"/>
      <w:pgSz w:w="12240" w:h="15840" w:code="1"/>
      <w:pgMar w:top="1440" w:right="1440" w:bottom="1440" w:left="1440" w:header="720" w:footer="47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577" w:rsidRDefault="00540577">
      <w:pPr>
        <w:spacing w:line="240" w:lineRule="auto"/>
      </w:pPr>
      <w:r>
        <w:separator/>
      </w:r>
    </w:p>
  </w:endnote>
  <w:endnote w:type="continuationSeparator" w:id="0">
    <w:p w:rsidR="00540577" w:rsidRDefault="005405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w Cen MT Condensed">
    <w:altName w:val="Arial Narrow"/>
    <w:panose1 w:val="020B0606020104020203"/>
    <w:charset w:val="EE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0D4" w:rsidRPr="00C20AE1" w:rsidRDefault="009E30D4" w:rsidP="004A33E3">
    <w:pPr>
      <w:pStyle w:val="Footer"/>
      <w:tabs>
        <w:tab w:val="clear" w:pos="4320"/>
        <w:tab w:val="clear" w:pos="8640"/>
        <w:tab w:val="right" w:pos="9360"/>
      </w:tabs>
      <w:jc w:val="right"/>
      <w:rPr>
        <w:rFonts w:cs="Calibri"/>
      </w:rPr>
    </w:pPr>
    <w:r>
      <w:rPr>
        <w:rFonts w:cs="Calibri"/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-342900</wp:posOffset>
              </wp:positionH>
              <wp:positionV relativeFrom="paragraph">
                <wp:posOffset>-168275</wp:posOffset>
              </wp:positionV>
              <wp:extent cx="6638925" cy="680085"/>
              <wp:effectExtent l="0" t="0" r="0" b="0"/>
              <wp:wrapNone/>
              <wp:docPr id="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38925" cy="680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E30D4" w:rsidRPr="00820074" w:rsidRDefault="001149E5" w:rsidP="004A33E3">
                          <w:pPr>
                            <w:pStyle w:val="Footer"/>
                            <w:spacing w:after="0"/>
                            <w:jc w:val="center"/>
                            <w:rPr>
                              <w:rStyle w:val="IntenseEmphasis"/>
                              <w:sz w:val="18"/>
                              <w:szCs w:val="16"/>
                            </w:rPr>
                          </w:pPr>
                          <w:r>
                            <w:rPr>
                              <w:rStyle w:val="IntenseEmphasis"/>
                              <w:sz w:val="18"/>
                              <w:szCs w:val="16"/>
                            </w:rPr>
                            <w:t>HCI</w:t>
                          </w:r>
                        </w:p>
                        <w:p w:rsidR="009E30D4" w:rsidRPr="00820074" w:rsidRDefault="009E30D4" w:rsidP="004A33E3">
                          <w:pPr>
                            <w:pStyle w:val="Footer"/>
                            <w:spacing w:before="0"/>
                            <w:jc w:val="center"/>
                            <w:rPr>
                              <w:b/>
                              <w:bCs/>
                              <w:i/>
                              <w:iCs/>
                              <w:color w:val="1F497D"/>
                              <w:sz w:val="18"/>
                              <w:szCs w:val="16"/>
                            </w:rPr>
                          </w:pPr>
                          <w:r w:rsidRPr="00820074">
                            <w:rPr>
                              <w:rStyle w:val="IntenseEmphasis"/>
                              <w:sz w:val="18"/>
                              <w:szCs w:val="16"/>
                            </w:rPr>
                            <w:t>https://student.fit.ba/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left:0;text-align:left;margin-left:-27pt;margin-top:-13.25pt;width:522.75pt;height:5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" filled="f" stroked="f">
              <v:textbox>
                <w:txbxContent>
                  <w:p w:rsidR="009E30D4" w:rsidRPr="00820074" w:rsidRDefault="001149E5" w:rsidP="004A33E3">
                    <w:pPr>
                      <w:pStyle w:val="Footer"/>
                      <w:spacing w:after="0"/>
                      <w:jc w:val="center"/>
                      <w:rPr>
                        <w:rStyle w:val="IntenseEmphasis"/>
                        <w:sz w:val="18"/>
                        <w:szCs w:val="16"/>
                      </w:rPr>
                    </w:pPr>
                    <w:r>
                      <w:rPr>
                        <w:rStyle w:val="IntenseEmphasis"/>
                        <w:sz w:val="18"/>
                        <w:szCs w:val="16"/>
                      </w:rPr>
                      <w:t>HCI</w:t>
                    </w:r>
                  </w:p>
                  <w:p w:rsidR="009E30D4" w:rsidRPr="00820074" w:rsidRDefault="009E30D4" w:rsidP="004A33E3">
                    <w:pPr>
                      <w:pStyle w:val="Footer"/>
                      <w:spacing w:before="0"/>
                      <w:jc w:val="center"/>
                      <w:rPr>
                        <w:b/>
                        <w:bCs/>
                        <w:i/>
                        <w:iCs/>
                        <w:color w:val="1F497D"/>
                        <w:sz w:val="18"/>
                        <w:szCs w:val="16"/>
                      </w:rPr>
                    </w:pPr>
                    <w:r w:rsidRPr="00820074">
                      <w:rPr>
                        <w:rStyle w:val="IntenseEmphasis"/>
                        <w:sz w:val="18"/>
                        <w:szCs w:val="16"/>
                      </w:rPr>
                      <w:t>https://student.fit.ba/</w:t>
                    </w:r>
                  </w:p>
                </w:txbxContent>
              </v:textbox>
            </v:shape>
          </w:pict>
        </mc:Fallback>
      </mc:AlternateContent>
    </w:r>
    <w:r w:rsidRPr="00C20AE1">
      <w:rPr>
        <w:rFonts w:cs="Calibri"/>
      </w:rPr>
      <w:fldChar w:fldCharType="begin"/>
    </w:r>
    <w:r w:rsidRPr="00C20AE1">
      <w:rPr>
        <w:rFonts w:cs="Calibri"/>
      </w:rPr>
      <w:instrText xml:space="preserve"> PAGE   \* MERGEFORMAT </w:instrText>
    </w:r>
    <w:r w:rsidRPr="00C20AE1">
      <w:rPr>
        <w:rFonts w:cs="Calibri"/>
      </w:rPr>
      <w:fldChar w:fldCharType="separate"/>
    </w:r>
    <w:r w:rsidR="00B326B6">
      <w:rPr>
        <w:rFonts w:cs="Calibri"/>
        <w:noProof/>
      </w:rPr>
      <w:t>13</w:t>
    </w:r>
    <w:r w:rsidRPr="00C20AE1">
      <w:rPr>
        <w:rFonts w:cs="Calibri"/>
        <w:noProof/>
      </w:rPr>
      <w:fldChar w:fldCharType="end"/>
    </w:r>
    <w:r w:rsidRPr="00C20AE1">
      <w:rPr>
        <w:rFonts w:cs="Calibri"/>
        <w:noProof/>
        <w:lang w:val="bs-Latn-BA" w:eastAsia="bs-Latn-BA"/>
      </w:rPr>
      <mc:AlternateContent>
        <mc:Choice Requires="wpg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08F25DCE" id="Group 441" o:spid="_x0000_s1026" style="position:absolute;margin-left:0;margin-top:0;width:610.8pt;height:65.5pt;flip:y;z-index:25165824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Pr="00C20AE1">
      <w:rPr>
        <w:rFonts w:cs="Calibri"/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409575</wp:posOffset>
              </wp:positionH>
              <wp:positionV relativeFrom="page">
                <wp:posOffset>9244965</wp:posOffset>
              </wp:positionV>
              <wp:extent cx="90805" cy="81153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115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F33DDFB" id="Rectangle 444" o:spid="_x0000_s1026" style="position:absolute;margin-left:32.25pt;margin-top:727.95pt;width:7.15pt;height:63.9pt;z-index:25166028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" fillcolor="#4bacc6" strokecolor="#4f81bd">
              <w10:wrap anchorx="page" anchory="page"/>
            </v:rect>
          </w:pict>
        </mc:Fallback>
      </mc:AlternateContent>
    </w:r>
    <w:r w:rsidRPr="00C20AE1">
      <w:rPr>
        <w:rFonts w:cs="Calibri"/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7267575</wp:posOffset>
              </wp:positionH>
              <wp:positionV relativeFrom="page">
                <wp:posOffset>9244965</wp:posOffset>
              </wp:positionV>
              <wp:extent cx="91440" cy="81153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115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C701E15" id="Rectangle 445" o:spid="_x0000_s1026" style="position:absolute;margin-left:572.25pt;margin-top:727.95pt;width:7.2pt;height:63.9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" fillcolor="#4bacc6" strokecolor="#4f81bd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577" w:rsidRDefault="00540577">
      <w:pPr>
        <w:spacing w:line="240" w:lineRule="auto"/>
      </w:pPr>
      <w:r>
        <w:separator/>
      </w:r>
    </w:p>
  </w:footnote>
  <w:footnote w:type="continuationSeparator" w:id="0">
    <w:p w:rsidR="00540577" w:rsidRDefault="005405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0D4" w:rsidRDefault="009E30D4" w:rsidP="004A33E3">
    <w:pPr>
      <w:pStyle w:val="NormalObject"/>
      <w:tabs>
        <w:tab w:val="right" w:pos="7483"/>
      </w:tabs>
      <w:jc w:val="right"/>
      <w:rPr>
        <w:rFonts w:ascii="Verdana" w:hAnsi="Verdana"/>
        <w:color w:val="4F81BD"/>
        <w:sz w:val="18"/>
        <w:szCs w:val="18"/>
      </w:rPr>
    </w:pPr>
    <w:r>
      <w:rPr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4000500</wp:posOffset>
              </wp:positionH>
              <wp:positionV relativeFrom="paragraph">
                <wp:posOffset>-247650</wp:posOffset>
              </wp:positionV>
              <wp:extent cx="2266950" cy="704850"/>
              <wp:effectExtent l="0" t="0" r="0" b="0"/>
              <wp:wrapNone/>
              <wp:docPr id="3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6950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E30D4" w:rsidRDefault="009E30D4" w:rsidP="004A33E3">
                          <w:pPr>
                            <w:jc w:val="right"/>
                            <w:rPr>
                              <w:rFonts w:ascii="Verdana" w:hAnsi="Verdana"/>
                              <w:color w:val="4F81BD"/>
                              <w:sz w:val="18"/>
                              <w:szCs w:val="18"/>
                            </w:rPr>
                          </w:pPr>
                          <w:r w:rsidRPr="00CB55BE">
                            <w:rPr>
                              <w:rFonts w:ascii="Verdana" w:hAnsi="Verdana"/>
                              <w:color w:val="4F81BD"/>
                              <w:sz w:val="18"/>
                              <w:szCs w:val="18"/>
                            </w:rPr>
                            <w:t>Fakultet informacijskih tehnologija</w:t>
                          </w:r>
                        </w:p>
                        <w:p w:rsidR="009E30D4" w:rsidRDefault="00540577" w:rsidP="004A33E3">
                          <w:pPr>
                            <w:jc w:val="right"/>
                          </w:pPr>
                          <w:hyperlink r:id="rId1" w:history="1">
                            <w:r w:rsidR="009E30D4" w:rsidRPr="000D731C">
                              <w:rPr>
                                <w:rStyle w:val="Hyperlink"/>
                              </w:rPr>
                              <w:t>www.fit.ba</w:t>
                            </w:r>
                          </w:hyperlink>
                          <w:r w:rsidR="009E30D4"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left:0;text-align:left;margin-left:315pt;margin-top:-19.5pt;width:178.5pt;height:5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fiwtAIAALo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" filled="f" stroked="f">
              <v:textbox>
                <w:txbxContent>
                  <w:p w:rsidR="009E30D4" w:rsidRDefault="009E30D4" w:rsidP="004A33E3">
                    <w:pPr>
                      <w:jc w:val="right"/>
                      <w:rPr>
                        <w:rFonts w:ascii="Verdana" w:hAnsi="Verdana"/>
                        <w:color w:val="4F81BD"/>
                        <w:sz w:val="18"/>
                        <w:szCs w:val="18"/>
                      </w:rPr>
                    </w:pPr>
                    <w:r w:rsidRPr="00CB55BE">
                      <w:rPr>
                        <w:rFonts w:ascii="Verdana" w:hAnsi="Verdana"/>
                        <w:color w:val="4F81BD"/>
                        <w:sz w:val="18"/>
                        <w:szCs w:val="18"/>
                      </w:rPr>
                      <w:t>Fakultet informacijskih tehnologija</w:t>
                    </w:r>
                  </w:p>
                  <w:p w:rsidR="009E30D4" w:rsidRDefault="00540577" w:rsidP="004A33E3">
                    <w:pPr>
                      <w:jc w:val="right"/>
                    </w:pPr>
                    <w:hyperlink r:id="rId2" w:history="1">
                      <w:r w:rsidR="009E30D4" w:rsidRPr="000D731C">
                        <w:rPr>
                          <w:rStyle w:val="Hyperlink"/>
                        </w:rPr>
                        <w:t>www.fit.ba</w:t>
                      </w:r>
                    </w:hyperlink>
                    <w:r w:rsidR="009E30D4"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s-Latn-BA" w:eastAsia="bs-Latn-BA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-333375</wp:posOffset>
          </wp:positionH>
          <wp:positionV relativeFrom="paragraph">
            <wp:posOffset>-304800</wp:posOffset>
          </wp:positionV>
          <wp:extent cx="933450" cy="603885"/>
          <wp:effectExtent l="0" t="0" r="0" b="5715"/>
          <wp:wrapNone/>
          <wp:docPr id="17" name="Picture 17" descr="D:\_documents\slike\fi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D:\_documents\slike\fit logo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603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E30D4" w:rsidRPr="006705B6" w:rsidRDefault="009E30D4" w:rsidP="00545217">
    <w:pPr>
      <w:pStyle w:val="Header"/>
    </w:pPr>
    <w:r>
      <w:rPr>
        <w:noProof/>
        <w:lang w:val="bs-Latn-BA" w:eastAsia="bs-Latn-BA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84582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84582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7B2271A8" id="Group 468" o:spid="_x0000_s1026" style="position:absolute;margin-left:0;margin-top:0;width:610.4pt;height:66.6pt;z-index:251657216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7267575</wp:posOffset>
              </wp:positionH>
              <wp:positionV relativeFrom="page">
                <wp:posOffset>9525</wp:posOffset>
              </wp:positionV>
              <wp:extent cx="90805" cy="802005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20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59CEEBBF" id="Rectangle 471" o:spid="_x0000_s1026" style="position:absolute;margin-left:572.25pt;margin-top:.75pt;width:7.15pt;height:63.15pt;z-index:251656192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" fillcolor="#4bacc6" strokecolor="#4f81bd">
              <w10:wrap anchorx="page" anchory="page"/>
            </v:rect>
          </w:pict>
        </mc:Fallback>
      </mc:AlternateContent>
    </w:r>
    <w:r>
      <w:rPr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409575</wp:posOffset>
              </wp:positionH>
              <wp:positionV relativeFrom="page">
                <wp:posOffset>9525</wp:posOffset>
              </wp:positionV>
              <wp:extent cx="90805" cy="802005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20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548B5104" id="Rectangle 472" o:spid="_x0000_s1026" style="position:absolute;margin-left:32.25pt;margin-top:.75pt;width:7.15pt;height:63.15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" fillcolor="#4bacc6" strokecolor="#4f81bd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CD8E730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A76A18B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B2713A1"/>
    <w:multiLevelType w:val="hybridMultilevel"/>
    <w:tmpl w:val="86F01E68"/>
    <w:lvl w:ilvl="0" w:tplc="10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1A001B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07FB3"/>
    <w:multiLevelType w:val="multilevel"/>
    <w:tmpl w:val="1ADA9F5C"/>
    <w:lvl w:ilvl="0">
      <w:start w:val="1"/>
      <w:numFmt w:val="upperLetter"/>
      <w:pStyle w:val="List5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ListContinue"/>
      <w:suff w:val="space"/>
      <w:lvlText w:val="%1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4" w15:restartNumberingAfterBreak="0">
    <w:nsid w:val="1F303892"/>
    <w:multiLevelType w:val="hybridMultilevel"/>
    <w:tmpl w:val="40CEA424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31A76"/>
    <w:multiLevelType w:val="hybridMultilevel"/>
    <w:tmpl w:val="932A5F42"/>
    <w:lvl w:ilvl="0" w:tplc="141A0017">
      <w:start w:val="1"/>
      <w:numFmt w:val="lowerLetter"/>
      <w:lvlText w:val="%1)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8197D"/>
    <w:multiLevelType w:val="hybridMultilevel"/>
    <w:tmpl w:val="6446411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32ABB"/>
    <w:multiLevelType w:val="hybridMultilevel"/>
    <w:tmpl w:val="F3746C52"/>
    <w:lvl w:ilvl="0" w:tplc="141A0017">
      <w:start w:val="1"/>
      <w:numFmt w:val="lowerLetter"/>
      <w:lvlText w:val="%1)"/>
      <w:lvlJc w:val="left"/>
      <w:pPr>
        <w:ind w:left="720" w:hanging="360"/>
      </w:p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B1D27"/>
    <w:multiLevelType w:val="hybridMultilevel"/>
    <w:tmpl w:val="53508344"/>
    <w:lvl w:ilvl="0" w:tplc="1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10" w15:restartNumberingAfterBreak="0">
    <w:nsid w:val="433457D6"/>
    <w:multiLevelType w:val="hybridMultilevel"/>
    <w:tmpl w:val="05CA6F36"/>
    <w:lvl w:ilvl="0" w:tplc="10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1A001B">
      <w:start w:val="1"/>
      <w:numFmt w:val="lowerRoman"/>
      <w:lvlText w:val="%3."/>
      <w:lvlJc w:val="right"/>
      <w:pPr>
        <w:ind w:left="2160" w:hanging="180"/>
      </w:pPr>
    </w:lvl>
    <w:lvl w:ilvl="3" w:tplc="5F4C618E">
      <w:start w:val="1"/>
      <w:numFmt w:val="lowerLetter"/>
      <w:lvlText w:val="%4-"/>
      <w:lvlJc w:val="left"/>
      <w:pPr>
        <w:ind w:left="2880" w:hanging="360"/>
      </w:pPr>
      <w:rPr>
        <w:rFonts w:cs="Times New Roman" w:hint="default"/>
      </w:rPr>
    </w:lvl>
    <w:lvl w:ilvl="4" w:tplc="C448A86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41072"/>
    <w:multiLevelType w:val="multilevel"/>
    <w:tmpl w:val="67BE3C0C"/>
    <w:lvl w:ilvl="0">
      <w:start w:val="1"/>
      <w:numFmt w:val="decimal"/>
      <w:pStyle w:val="FZ1"/>
      <w:lvlText w:val="FZ-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FZ2"/>
      <w:lvlText w:val="FZ-%1.%2"/>
      <w:lvlJc w:val="left"/>
      <w:pPr>
        <w:ind w:left="576" w:hanging="576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FZ3"/>
      <w:lvlText w:val="FZ-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FZ4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88A10D1"/>
    <w:multiLevelType w:val="hybridMultilevel"/>
    <w:tmpl w:val="92AC4F3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E61242"/>
    <w:multiLevelType w:val="hybridMultilevel"/>
    <w:tmpl w:val="AFFE28F8"/>
    <w:lvl w:ilvl="0" w:tplc="49E8DF94">
      <w:start w:val="1"/>
      <w:numFmt w:val="bullet"/>
      <w:pStyle w:val="nabrajanj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64AC5"/>
    <w:multiLevelType w:val="hybridMultilevel"/>
    <w:tmpl w:val="38C0B02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CC791C"/>
    <w:multiLevelType w:val="hybridMultilevel"/>
    <w:tmpl w:val="FD78A1A8"/>
    <w:lvl w:ilvl="0" w:tplc="348EB984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F42048"/>
    <w:multiLevelType w:val="hybridMultilevel"/>
    <w:tmpl w:val="5BB0EA4A"/>
    <w:lvl w:ilvl="0" w:tplc="101A0001">
      <w:start w:val="1"/>
      <w:numFmt w:val="bullet"/>
      <w:pStyle w:val="ReqArea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7" w15:restartNumberingAfterBreak="0">
    <w:nsid w:val="5DFF5100"/>
    <w:multiLevelType w:val="hybridMultilevel"/>
    <w:tmpl w:val="48AC7912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954D1A"/>
    <w:multiLevelType w:val="hybridMultilevel"/>
    <w:tmpl w:val="4078CB28"/>
    <w:lvl w:ilvl="0" w:tplc="1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DF1797B"/>
    <w:multiLevelType w:val="hybridMultilevel"/>
    <w:tmpl w:val="E2F42DCC"/>
    <w:lvl w:ilvl="0" w:tplc="10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15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1"/>
  </w:num>
  <w:num w:numId="8">
    <w:abstractNumId w:val="13"/>
  </w:num>
  <w:num w:numId="9">
    <w:abstractNumId w:val="2"/>
  </w:num>
  <w:num w:numId="10">
    <w:abstractNumId w:val="10"/>
  </w:num>
  <w:num w:numId="11">
    <w:abstractNumId w:val="19"/>
  </w:num>
  <w:num w:numId="12">
    <w:abstractNumId w:val="17"/>
  </w:num>
  <w:num w:numId="13">
    <w:abstractNumId w:val="4"/>
  </w:num>
  <w:num w:numId="14">
    <w:abstractNumId w:val="6"/>
  </w:num>
  <w:num w:numId="15">
    <w:abstractNumId w:val="7"/>
  </w:num>
  <w:num w:numId="16">
    <w:abstractNumId w:val="12"/>
  </w:num>
  <w:num w:numId="17">
    <w:abstractNumId w:val="5"/>
  </w:num>
  <w:num w:numId="18">
    <w:abstractNumId w:val="14"/>
  </w:num>
  <w:num w:numId="19">
    <w:abstractNumId w:val="8"/>
  </w:num>
  <w:num w:numId="20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embedSystemFonts/>
  <w:activeWritingStyle w:appName="MSWord" w:lang="en-US" w:vendorID="8" w:dllVersion="513" w:checkStyle="1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3E3"/>
    <w:rsid w:val="00002D8B"/>
    <w:rsid w:val="00004059"/>
    <w:rsid w:val="000100ED"/>
    <w:rsid w:val="00016294"/>
    <w:rsid w:val="00016866"/>
    <w:rsid w:val="00020D49"/>
    <w:rsid w:val="00021927"/>
    <w:rsid w:val="0002610F"/>
    <w:rsid w:val="00026158"/>
    <w:rsid w:val="00027650"/>
    <w:rsid w:val="000313DA"/>
    <w:rsid w:val="000475A3"/>
    <w:rsid w:val="000507AD"/>
    <w:rsid w:val="000555DE"/>
    <w:rsid w:val="000632BE"/>
    <w:rsid w:val="00070969"/>
    <w:rsid w:val="00082D4D"/>
    <w:rsid w:val="0009288A"/>
    <w:rsid w:val="000950FE"/>
    <w:rsid w:val="000B2FD6"/>
    <w:rsid w:val="000C27F2"/>
    <w:rsid w:val="000E0065"/>
    <w:rsid w:val="000E4710"/>
    <w:rsid w:val="000F0B60"/>
    <w:rsid w:val="000F33FF"/>
    <w:rsid w:val="00111B00"/>
    <w:rsid w:val="001149E5"/>
    <w:rsid w:val="001153FD"/>
    <w:rsid w:val="00123E86"/>
    <w:rsid w:val="00136D54"/>
    <w:rsid w:val="0013773E"/>
    <w:rsid w:val="00156079"/>
    <w:rsid w:val="00160CD1"/>
    <w:rsid w:val="00181092"/>
    <w:rsid w:val="00181A57"/>
    <w:rsid w:val="00183468"/>
    <w:rsid w:val="001902C5"/>
    <w:rsid w:val="00193A85"/>
    <w:rsid w:val="00196AB2"/>
    <w:rsid w:val="001A4A70"/>
    <w:rsid w:val="001A4DDE"/>
    <w:rsid w:val="001A7BBA"/>
    <w:rsid w:val="001B3FAC"/>
    <w:rsid w:val="001B560F"/>
    <w:rsid w:val="001B7811"/>
    <w:rsid w:val="001D3067"/>
    <w:rsid w:val="001D68FB"/>
    <w:rsid w:val="001E5559"/>
    <w:rsid w:val="001E605B"/>
    <w:rsid w:val="001E6656"/>
    <w:rsid w:val="001F056B"/>
    <w:rsid w:val="001F3F87"/>
    <w:rsid w:val="001F41D6"/>
    <w:rsid w:val="001F61BD"/>
    <w:rsid w:val="00200625"/>
    <w:rsid w:val="00214D9B"/>
    <w:rsid w:val="002172F8"/>
    <w:rsid w:val="00220CC8"/>
    <w:rsid w:val="00226321"/>
    <w:rsid w:val="002354B7"/>
    <w:rsid w:val="00236CF0"/>
    <w:rsid w:val="0024161D"/>
    <w:rsid w:val="00241787"/>
    <w:rsid w:val="00245329"/>
    <w:rsid w:val="002539AC"/>
    <w:rsid w:val="00254215"/>
    <w:rsid w:val="002576F8"/>
    <w:rsid w:val="00262A9F"/>
    <w:rsid w:val="002644DE"/>
    <w:rsid w:val="0026577B"/>
    <w:rsid w:val="00273595"/>
    <w:rsid w:val="00273987"/>
    <w:rsid w:val="00281B96"/>
    <w:rsid w:val="002860D1"/>
    <w:rsid w:val="0028712D"/>
    <w:rsid w:val="00290860"/>
    <w:rsid w:val="002916A3"/>
    <w:rsid w:val="00292A66"/>
    <w:rsid w:val="00295E5C"/>
    <w:rsid w:val="002977C0"/>
    <w:rsid w:val="002A0CD1"/>
    <w:rsid w:val="002A162E"/>
    <w:rsid w:val="002B2356"/>
    <w:rsid w:val="002B2F18"/>
    <w:rsid w:val="002B75CD"/>
    <w:rsid w:val="002C32F4"/>
    <w:rsid w:val="002C56EF"/>
    <w:rsid w:val="002D1A24"/>
    <w:rsid w:val="002D302B"/>
    <w:rsid w:val="002D66D2"/>
    <w:rsid w:val="002D6FBB"/>
    <w:rsid w:val="002D72EB"/>
    <w:rsid w:val="002E1E63"/>
    <w:rsid w:val="002E5DCD"/>
    <w:rsid w:val="002F1C4F"/>
    <w:rsid w:val="002F26E9"/>
    <w:rsid w:val="002F35DC"/>
    <w:rsid w:val="002F4711"/>
    <w:rsid w:val="0030069B"/>
    <w:rsid w:val="00304E7B"/>
    <w:rsid w:val="00323336"/>
    <w:rsid w:val="00327773"/>
    <w:rsid w:val="00330A6A"/>
    <w:rsid w:val="00340458"/>
    <w:rsid w:val="00346EFA"/>
    <w:rsid w:val="00350D40"/>
    <w:rsid w:val="00351116"/>
    <w:rsid w:val="003604D5"/>
    <w:rsid w:val="00370956"/>
    <w:rsid w:val="003710A2"/>
    <w:rsid w:val="00376B35"/>
    <w:rsid w:val="00386618"/>
    <w:rsid w:val="00391221"/>
    <w:rsid w:val="0039320B"/>
    <w:rsid w:val="00395BD2"/>
    <w:rsid w:val="003A3C06"/>
    <w:rsid w:val="003B05FD"/>
    <w:rsid w:val="003B6ED3"/>
    <w:rsid w:val="003C5B8F"/>
    <w:rsid w:val="003C6CFE"/>
    <w:rsid w:val="003D13E0"/>
    <w:rsid w:val="003D272E"/>
    <w:rsid w:val="003E2A25"/>
    <w:rsid w:val="003E2BD3"/>
    <w:rsid w:val="003E640D"/>
    <w:rsid w:val="003F11E3"/>
    <w:rsid w:val="003F139E"/>
    <w:rsid w:val="003F2ED6"/>
    <w:rsid w:val="003F52C9"/>
    <w:rsid w:val="00402575"/>
    <w:rsid w:val="004027E4"/>
    <w:rsid w:val="004140EA"/>
    <w:rsid w:val="00434ED8"/>
    <w:rsid w:val="00436E87"/>
    <w:rsid w:val="00440A0C"/>
    <w:rsid w:val="00441BA8"/>
    <w:rsid w:val="00441E97"/>
    <w:rsid w:val="00443EA6"/>
    <w:rsid w:val="00446404"/>
    <w:rsid w:val="00452CC1"/>
    <w:rsid w:val="00454FA9"/>
    <w:rsid w:val="004562CD"/>
    <w:rsid w:val="004575E7"/>
    <w:rsid w:val="004614F3"/>
    <w:rsid w:val="00465FCE"/>
    <w:rsid w:val="004718E3"/>
    <w:rsid w:val="004738A5"/>
    <w:rsid w:val="00486DD2"/>
    <w:rsid w:val="00494852"/>
    <w:rsid w:val="0049783D"/>
    <w:rsid w:val="004A24B9"/>
    <w:rsid w:val="004A33E3"/>
    <w:rsid w:val="004A4785"/>
    <w:rsid w:val="004A64F8"/>
    <w:rsid w:val="004C07CD"/>
    <w:rsid w:val="004D47B1"/>
    <w:rsid w:val="004E35A4"/>
    <w:rsid w:val="004E4973"/>
    <w:rsid w:val="004E4BC2"/>
    <w:rsid w:val="004F136B"/>
    <w:rsid w:val="004F6C15"/>
    <w:rsid w:val="004F7175"/>
    <w:rsid w:val="004F7589"/>
    <w:rsid w:val="00500CD8"/>
    <w:rsid w:val="00501DB7"/>
    <w:rsid w:val="00516DDB"/>
    <w:rsid w:val="00517A20"/>
    <w:rsid w:val="005210C6"/>
    <w:rsid w:val="005270D2"/>
    <w:rsid w:val="00531E8F"/>
    <w:rsid w:val="00540577"/>
    <w:rsid w:val="00545217"/>
    <w:rsid w:val="005479AC"/>
    <w:rsid w:val="00551097"/>
    <w:rsid w:val="00553A1A"/>
    <w:rsid w:val="0055603F"/>
    <w:rsid w:val="005567D6"/>
    <w:rsid w:val="00561C4D"/>
    <w:rsid w:val="00565F97"/>
    <w:rsid w:val="00572013"/>
    <w:rsid w:val="005743B9"/>
    <w:rsid w:val="005777F8"/>
    <w:rsid w:val="00577FBF"/>
    <w:rsid w:val="0058237A"/>
    <w:rsid w:val="00592FA4"/>
    <w:rsid w:val="005933E9"/>
    <w:rsid w:val="00595B56"/>
    <w:rsid w:val="0059790D"/>
    <w:rsid w:val="005A2745"/>
    <w:rsid w:val="005A2AF4"/>
    <w:rsid w:val="005A7634"/>
    <w:rsid w:val="005B31A7"/>
    <w:rsid w:val="005C293D"/>
    <w:rsid w:val="005C6199"/>
    <w:rsid w:val="005D0CE2"/>
    <w:rsid w:val="005D3388"/>
    <w:rsid w:val="005D6CA1"/>
    <w:rsid w:val="005D79F9"/>
    <w:rsid w:val="005E045B"/>
    <w:rsid w:val="005E0EDC"/>
    <w:rsid w:val="005E118B"/>
    <w:rsid w:val="005E236E"/>
    <w:rsid w:val="005E48D4"/>
    <w:rsid w:val="005E6EC2"/>
    <w:rsid w:val="005F6010"/>
    <w:rsid w:val="005F6637"/>
    <w:rsid w:val="0060648B"/>
    <w:rsid w:val="006075D4"/>
    <w:rsid w:val="00613624"/>
    <w:rsid w:val="00616876"/>
    <w:rsid w:val="0061794D"/>
    <w:rsid w:val="00621B31"/>
    <w:rsid w:val="00622C37"/>
    <w:rsid w:val="00635DA0"/>
    <w:rsid w:val="00637B0A"/>
    <w:rsid w:val="00640765"/>
    <w:rsid w:val="00640D73"/>
    <w:rsid w:val="0064258C"/>
    <w:rsid w:val="00642B6A"/>
    <w:rsid w:val="00646A67"/>
    <w:rsid w:val="00650068"/>
    <w:rsid w:val="00654DE2"/>
    <w:rsid w:val="00656498"/>
    <w:rsid w:val="00661DD0"/>
    <w:rsid w:val="006632C9"/>
    <w:rsid w:val="00663D27"/>
    <w:rsid w:val="00667839"/>
    <w:rsid w:val="006705B6"/>
    <w:rsid w:val="006733F7"/>
    <w:rsid w:val="006737D0"/>
    <w:rsid w:val="00682091"/>
    <w:rsid w:val="00683A49"/>
    <w:rsid w:val="00693716"/>
    <w:rsid w:val="00694AF8"/>
    <w:rsid w:val="006A2B83"/>
    <w:rsid w:val="006A4FB9"/>
    <w:rsid w:val="006A723D"/>
    <w:rsid w:val="006C504E"/>
    <w:rsid w:val="006C53F0"/>
    <w:rsid w:val="006C5E4E"/>
    <w:rsid w:val="006C7D69"/>
    <w:rsid w:val="006F5E20"/>
    <w:rsid w:val="00701FCD"/>
    <w:rsid w:val="0070564C"/>
    <w:rsid w:val="00706657"/>
    <w:rsid w:val="00714EED"/>
    <w:rsid w:val="00730A4C"/>
    <w:rsid w:val="00731ED4"/>
    <w:rsid w:val="00732310"/>
    <w:rsid w:val="0073240D"/>
    <w:rsid w:val="00735685"/>
    <w:rsid w:val="007367AA"/>
    <w:rsid w:val="0073793E"/>
    <w:rsid w:val="007420C8"/>
    <w:rsid w:val="007424A8"/>
    <w:rsid w:val="007555C5"/>
    <w:rsid w:val="00762D26"/>
    <w:rsid w:val="0076366F"/>
    <w:rsid w:val="00764EE0"/>
    <w:rsid w:val="00764F4A"/>
    <w:rsid w:val="00766923"/>
    <w:rsid w:val="007956FE"/>
    <w:rsid w:val="007A79D9"/>
    <w:rsid w:val="007B0FD2"/>
    <w:rsid w:val="007B1DF3"/>
    <w:rsid w:val="007C0C25"/>
    <w:rsid w:val="007E225A"/>
    <w:rsid w:val="007E4E3D"/>
    <w:rsid w:val="007E6413"/>
    <w:rsid w:val="007F301D"/>
    <w:rsid w:val="007F5E4A"/>
    <w:rsid w:val="0080703D"/>
    <w:rsid w:val="00820074"/>
    <w:rsid w:val="008219F0"/>
    <w:rsid w:val="008247F8"/>
    <w:rsid w:val="00825F4B"/>
    <w:rsid w:val="0083480B"/>
    <w:rsid w:val="00836DB8"/>
    <w:rsid w:val="008376E2"/>
    <w:rsid w:val="00840A6B"/>
    <w:rsid w:val="008559C3"/>
    <w:rsid w:val="00872B89"/>
    <w:rsid w:val="00875B81"/>
    <w:rsid w:val="00891900"/>
    <w:rsid w:val="008950CC"/>
    <w:rsid w:val="008952DC"/>
    <w:rsid w:val="00895808"/>
    <w:rsid w:val="00897CBA"/>
    <w:rsid w:val="008A15B4"/>
    <w:rsid w:val="008A4DF5"/>
    <w:rsid w:val="008A5D9B"/>
    <w:rsid w:val="008A63B0"/>
    <w:rsid w:val="008A6A10"/>
    <w:rsid w:val="008B6CF6"/>
    <w:rsid w:val="008B72B4"/>
    <w:rsid w:val="008C5C71"/>
    <w:rsid w:val="008C5DAF"/>
    <w:rsid w:val="008C5FE8"/>
    <w:rsid w:val="008D091C"/>
    <w:rsid w:val="008D2EEF"/>
    <w:rsid w:val="008E3A24"/>
    <w:rsid w:val="008F219B"/>
    <w:rsid w:val="00904C96"/>
    <w:rsid w:val="00907EF5"/>
    <w:rsid w:val="00925030"/>
    <w:rsid w:val="00926247"/>
    <w:rsid w:val="00932B5B"/>
    <w:rsid w:val="00933177"/>
    <w:rsid w:val="00935CAE"/>
    <w:rsid w:val="00937F81"/>
    <w:rsid w:val="0094345C"/>
    <w:rsid w:val="00951E86"/>
    <w:rsid w:val="009535D1"/>
    <w:rsid w:val="00957F00"/>
    <w:rsid w:val="00960C76"/>
    <w:rsid w:val="00965027"/>
    <w:rsid w:val="009760C5"/>
    <w:rsid w:val="00980937"/>
    <w:rsid w:val="00983483"/>
    <w:rsid w:val="00985F5A"/>
    <w:rsid w:val="00990040"/>
    <w:rsid w:val="00993434"/>
    <w:rsid w:val="00997D5A"/>
    <w:rsid w:val="009A19A2"/>
    <w:rsid w:val="009A3132"/>
    <w:rsid w:val="009B1B98"/>
    <w:rsid w:val="009B33E6"/>
    <w:rsid w:val="009B3408"/>
    <w:rsid w:val="009B5312"/>
    <w:rsid w:val="009B7AFD"/>
    <w:rsid w:val="009D1ECB"/>
    <w:rsid w:val="009D3B10"/>
    <w:rsid w:val="009D5E4F"/>
    <w:rsid w:val="009E0835"/>
    <w:rsid w:val="009E215B"/>
    <w:rsid w:val="009E30D4"/>
    <w:rsid w:val="009E3545"/>
    <w:rsid w:val="009E5B2B"/>
    <w:rsid w:val="009E72AB"/>
    <w:rsid w:val="009E7BB7"/>
    <w:rsid w:val="009F1574"/>
    <w:rsid w:val="009F57D2"/>
    <w:rsid w:val="00A12A30"/>
    <w:rsid w:val="00A13A5B"/>
    <w:rsid w:val="00A23D66"/>
    <w:rsid w:val="00A306B7"/>
    <w:rsid w:val="00A53D5F"/>
    <w:rsid w:val="00A53EAD"/>
    <w:rsid w:val="00A57AFA"/>
    <w:rsid w:val="00A60A94"/>
    <w:rsid w:val="00A61C56"/>
    <w:rsid w:val="00A62378"/>
    <w:rsid w:val="00A67284"/>
    <w:rsid w:val="00A706AB"/>
    <w:rsid w:val="00A75DE1"/>
    <w:rsid w:val="00A91E69"/>
    <w:rsid w:val="00A94898"/>
    <w:rsid w:val="00A975F1"/>
    <w:rsid w:val="00AA196C"/>
    <w:rsid w:val="00AA4C3B"/>
    <w:rsid w:val="00AB0D27"/>
    <w:rsid w:val="00AB46C6"/>
    <w:rsid w:val="00AB7892"/>
    <w:rsid w:val="00AC4D69"/>
    <w:rsid w:val="00AC4EEA"/>
    <w:rsid w:val="00AF0457"/>
    <w:rsid w:val="00AF12D9"/>
    <w:rsid w:val="00AF259C"/>
    <w:rsid w:val="00AF721B"/>
    <w:rsid w:val="00B1183C"/>
    <w:rsid w:val="00B12D69"/>
    <w:rsid w:val="00B13BBE"/>
    <w:rsid w:val="00B14BDC"/>
    <w:rsid w:val="00B21F25"/>
    <w:rsid w:val="00B326B6"/>
    <w:rsid w:val="00B33B10"/>
    <w:rsid w:val="00B33CA7"/>
    <w:rsid w:val="00B40BCC"/>
    <w:rsid w:val="00B47D60"/>
    <w:rsid w:val="00B51A41"/>
    <w:rsid w:val="00B52DB8"/>
    <w:rsid w:val="00B60158"/>
    <w:rsid w:val="00B60505"/>
    <w:rsid w:val="00B70280"/>
    <w:rsid w:val="00B719B6"/>
    <w:rsid w:val="00B85469"/>
    <w:rsid w:val="00B86DD5"/>
    <w:rsid w:val="00B87681"/>
    <w:rsid w:val="00B9094E"/>
    <w:rsid w:val="00B92670"/>
    <w:rsid w:val="00B92C96"/>
    <w:rsid w:val="00BA4D66"/>
    <w:rsid w:val="00BA4E2E"/>
    <w:rsid w:val="00BA6532"/>
    <w:rsid w:val="00BA65B5"/>
    <w:rsid w:val="00BB0142"/>
    <w:rsid w:val="00BB06D7"/>
    <w:rsid w:val="00BB6D4C"/>
    <w:rsid w:val="00BC2F37"/>
    <w:rsid w:val="00BC45A1"/>
    <w:rsid w:val="00BD1665"/>
    <w:rsid w:val="00BD4559"/>
    <w:rsid w:val="00BD6600"/>
    <w:rsid w:val="00BD6AA5"/>
    <w:rsid w:val="00BE04C3"/>
    <w:rsid w:val="00BE05C9"/>
    <w:rsid w:val="00BE1ED7"/>
    <w:rsid w:val="00BE5B1B"/>
    <w:rsid w:val="00BE696F"/>
    <w:rsid w:val="00C047A4"/>
    <w:rsid w:val="00C05141"/>
    <w:rsid w:val="00C13D42"/>
    <w:rsid w:val="00C14D27"/>
    <w:rsid w:val="00C15FFF"/>
    <w:rsid w:val="00C20AE1"/>
    <w:rsid w:val="00C220BF"/>
    <w:rsid w:val="00C23354"/>
    <w:rsid w:val="00C23562"/>
    <w:rsid w:val="00C2450C"/>
    <w:rsid w:val="00C2500C"/>
    <w:rsid w:val="00C26F8A"/>
    <w:rsid w:val="00C47439"/>
    <w:rsid w:val="00C64E06"/>
    <w:rsid w:val="00C6551F"/>
    <w:rsid w:val="00C666C3"/>
    <w:rsid w:val="00C710ED"/>
    <w:rsid w:val="00C739F3"/>
    <w:rsid w:val="00C77986"/>
    <w:rsid w:val="00C85717"/>
    <w:rsid w:val="00C92300"/>
    <w:rsid w:val="00C95CBD"/>
    <w:rsid w:val="00CA1491"/>
    <w:rsid w:val="00CB4206"/>
    <w:rsid w:val="00CB7DAA"/>
    <w:rsid w:val="00CC2A05"/>
    <w:rsid w:val="00CD4F37"/>
    <w:rsid w:val="00CD61C5"/>
    <w:rsid w:val="00CE4C9D"/>
    <w:rsid w:val="00CF6D17"/>
    <w:rsid w:val="00D00FE8"/>
    <w:rsid w:val="00D0339D"/>
    <w:rsid w:val="00D05455"/>
    <w:rsid w:val="00D07006"/>
    <w:rsid w:val="00D1066C"/>
    <w:rsid w:val="00D118A0"/>
    <w:rsid w:val="00D13194"/>
    <w:rsid w:val="00D134F8"/>
    <w:rsid w:val="00D21F02"/>
    <w:rsid w:val="00D24D41"/>
    <w:rsid w:val="00D26152"/>
    <w:rsid w:val="00D31D5D"/>
    <w:rsid w:val="00D32BA2"/>
    <w:rsid w:val="00D36E9E"/>
    <w:rsid w:val="00D4260A"/>
    <w:rsid w:val="00D42F20"/>
    <w:rsid w:val="00D4521B"/>
    <w:rsid w:val="00D53595"/>
    <w:rsid w:val="00D65319"/>
    <w:rsid w:val="00D74A67"/>
    <w:rsid w:val="00D84195"/>
    <w:rsid w:val="00D85950"/>
    <w:rsid w:val="00D92E83"/>
    <w:rsid w:val="00D940E2"/>
    <w:rsid w:val="00DB24A2"/>
    <w:rsid w:val="00DB567C"/>
    <w:rsid w:val="00DB623F"/>
    <w:rsid w:val="00DB6E97"/>
    <w:rsid w:val="00DB6EF1"/>
    <w:rsid w:val="00DD3A77"/>
    <w:rsid w:val="00DE0A53"/>
    <w:rsid w:val="00DE5DF5"/>
    <w:rsid w:val="00DE7C2A"/>
    <w:rsid w:val="00DE7FEA"/>
    <w:rsid w:val="00E05DB2"/>
    <w:rsid w:val="00E11462"/>
    <w:rsid w:val="00E210FC"/>
    <w:rsid w:val="00E228D8"/>
    <w:rsid w:val="00E34479"/>
    <w:rsid w:val="00E45BB3"/>
    <w:rsid w:val="00E547B7"/>
    <w:rsid w:val="00E57772"/>
    <w:rsid w:val="00E63C0C"/>
    <w:rsid w:val="00E663E8"/>
    <w:rsid w:val="00E7137B"/>
    <w:rsid w:val="00E7491E"/>
    <w:rsid w:val="00E81BB0"/>
    <w:rsid w:val="00E828FE"/>
    <w:rsid w:val="00E9112F"/>
    <w:rsid w:val="00E9326C"/>
    <w:rsid w:val="00EC3E2C"/>
    <w:rsid w:val="00EC7667"/>
    <w:rsid w:val="00EC7CB2"/>
    <w:rsid w:val="00ED1801"/>
    <w:rsid w:val="00EE0A61"/>
    <w:rsid w:val="00EE3B16"/>
    <w:rsid w:val="00F10C5A"/>
    <w:rsid w:val="00F12D90"/>
    <w:rsid w:val="00F16957"/>
    <w:rsid w:val="00F22A56"/>
    <w:rsid w:val="00F22B60"/>
    <w:rsid w:val="00F27D1E"/>
    <w:rsid w:val="00F3216A"/>
    <w:rsid w:val="00F334DB"/>
    <w:rsid w:val="00F37521"/>
    <w:rsid w:val="00F40D6A"/>
    <w:rsid w:val="00F47F4A"/>
    <w:rsid w:val="00F5445A"/>
    <w:rsid w:val="00F63F78"/>
    <w:rsid w:val="00F65331"/>
    <w:rsid w:val="00F714DC"/>
    <w:rsid w:val="00F756DA"/>
    <w:rsid w:val="00F80CA0"/>
    <w:rsid w:val="00F82112"/>
    <w:rsid w:val="00F82CD4"/>
    <w:rsid w:val="00F83E42"/>
    <w:rsid w:val="00F93B1C"/>
    <w:rsid w:val="00F946DE"/>
    <w:rsid w:val="00FA1733"/>
    <w:rsid w:val="00FA25AE"/>
    <w:rsid w:val="00FB3D79"/>
    <w:rsid w:val="00FB3DAD"/>
    <w:rsid w:val="00FB7310"/>
    <w:rsid w:val="00FC3520"/>
    <w:rsid w:val="00FF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4:docId w14:val="1625D2C0"/>
  <w15:chartTrackingRefBased/>
  <w15:docId w15:val="{8D2DB763-2252-4621-856C-125372C6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E7FEA"/>
    <w:pPr>
      <w:widowControl w:val="0"/>
      <w:spacing w:before="120" w:after="120" w:line="276" w:lineRule="auto"/>
      <w:jc w:val="both"/>
    </w:pPr>
    <w:rPr>
      <w:rFonts w:ascii="Calibri" w:hAnsi="Calibri"/>
      <w:lang w:val="hr-HR"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820074"/>
    <w:pPr>
      <w:keepNext/>
      <w:numPr>
        <w:numId w:val="1"/>
      </w:numPr>
      <w:spacing w:before="480" w:after="24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AB0D27"/>
    <w:pPr>
      <w:numPr>
        <w:ilvl w:val="1"/>
      </w:numPr>
      <w:spacing w:after="12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iPriority w:val="9"/>
    <w:qFormat/>
    <w:rsid w:val="004D47B1"/>
    <w:pPr>
      <w:numPr>
        <w:ilvl w:val="2"/>
      </w:numPr>
      <w:spacing w:before="240" w:after="18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iPriority w:val="9"/>
    <w:qFormat/>
    <w:rsid w:val="00706657"/>
    <w:pPr>
      <w:numPr>
        <w:ilvl w:val="3"/>
      </w:numPr>
      <w:spacing w:before="360"/>
      <w:outlineLvl w:val="3"/>
    </w:pPr>
    <w:rPr>
      <w:b w:val="0"/>
      <w:caps/>
      <w:sz w:val="20"/>
    </w:rPr>
  </w:style>
  <w:style w:type="paragraph" w:styleId="Heading5">
    <w:name w:val="heading 5"/>
    <w:basedOn w:val="Normal"/>
    <w:next w:val="Normal"/>
    <w:qFormat/>
    <w:rsid w:val="00FF2B27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link w:val="Heading6Char"/>
    <w:uiPriority w:val="9"/>
    <w:qFormat/>
    <w:rsid w:val="00FF2B27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uiPriority w:val="9"/>
    <w:qFormat/>
    <w:rsid w:val="00FF2B2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"/>
    <w:qFormat/>
    <w:rsid w:val="00FF2B2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uiPriority w:val="9"/>
    <w:qFormat/>
    <w:rsid w:val="00FF2B2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F2B27"/>
    <w:pPr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45217"/>
    <w:pPr>
      <w:spacing w:before="480" w:after="240" w:line="240" w:lineRule="auto"/>
      <w:jc w:val="center"/>
    </w:pPr>
    <w:rPr>
      <w:b/>
      <w:sz w:val="36"/>
    </w:rPr>
  </w:style>
  <w:style w:type="paragraph" w:styleId="Subtitle">
    <w:name w:val="Subtitle"/>
    <w:basedOn w:val="Normal"/>
    <w:link w:val="SubtitleChar"/>
    <w:uiPriority w:val="11"/>
    <w:qFormat/>
    <w:rsid w:val="00FF2B2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FF2B27"/>
    <w:pPr>
      <w:ind w:left="900" w:hanging="900"/>
    </w:pPr>
  </w:style>
  <w:style w:type="paragraph" w:styleId="TOC1">
    <w:name w:val="toc 1"/>
    <w:basedOn w:val="Normal"/>
    <w:next w:val="Normal"/>
    <w:uiPriority w:val="39"/>
    <w:rsid w:val="00FF2B27"/>
    <w:pPr>
      <w:spacing w:before="360" w:after="0"/>
      <w:jc w:val="left"/>
    </w:pPr>
    <w:rPr>
      <w:rFonts w:ascii="Calibri Light" w:hAnsi="Calibri Light"/>
      <w:b/>
      <w:bCs/>
      <w:caps/>
      <w:sz w:val="24"/>
      <w:szCs w:val="24"/>
    </w:rPr>
  </w:style>
  <w:style w:type="paragraph" w:styleId="TOC2">
    <w:name w:val="toc 2"/>
    <w:basedOn w:val="Normal"/>
    <w:next w:val="Normal"/>
    <w:uiPriority w:val="39"/>
    <w:rsid w:val="00FF2B27"/>
    <w:pPr>
      <w:spacing w:before="240" w:after="0"/>
      <w:jc w:val="left"/>
    </w:pPr>
    <w:rPr>
      <w:b/>
      <w:bCs/>
    </w:rPr>
  </w:style>
  <w:style w:type="paragraph" w:styleId="TOC3">
    <w:name w:val="toc 3"/>
    <w:basedOn w:val="Normal"/>
    <w:next w:val="Normal"/>
    <w:uiPriority w:val="39"/>
    <w:rsid w:val="00FF2B27"/>
    <w:pPr>
      <w:spacing w:before="0" w:after="0"/>
      <w:ind w:left="220"/>
      <w:jc w:val="left"/>
    </w:pPr>
  </w:style>
  <w:style w:type="paragraph" w:styleId="Header">
    <w:name w:val="header"/>
    <w:basedOn w:val="Normal"/>
    <w:link w:val="HeaderChar"/>
    <w:rsid w:val="00FF2B2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F2B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2B27"/>
  </w:style>
  <w:style w:type="paragraph" w:customStyle="1" w:styleId="Bullet1">
    <w:name w:val="Bullet1"/>
    <w:basedOn w:val="Normal"/>
    <w:rsid w:val="00FF2B27"/>
    <w:pPr>
      <w:ind w:left="720" w:hanging="432"/>
    </w:pPr>
  </w:style>
  <w:style w:type="paragraph" w:customStyle="1" w:styleId="Bullet2">
    <w:name w:val="Bullet2"/>
    <w:basedOn w:val="Normal"/>
    <w:rsid w:val="00FF2B2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FF2B27"/>
    <w:pPr>
      <w:keepLines/>
    </w:pPr>
  </w:style>
  <w:style w:type="paragraph" w:styleId="BodyText">
    <w:name w:val="Body Text"/>
    <w:basedOn w:val="Normal"/>
    <w:link w:val="BodyTextChar"/>
    <w:rsid w:val="00FF2B27"/>
    <w:pPr>
      <w:keepLines/>
      <w:ind w:left="720"/>
    </w:pPr>
  </w:style>
  <w:style w:type="paragraph" w:styleId="DocumentMap">
    <w:name w:val="Document Map"/>
    <w:basedOn w:val="Normal"/>
    <w:semiHidden/>
    <w:rsid w:val="00FF2B27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uiPriority w:val="99"/>
    <w:semiHidden/>
    <w:rsid w:val="00FF2B27"/>
    <w:rPr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FF2B2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F2B2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F2B27"/>
    <w:pPr>
      <w:spacing w:line="240" w:lineRule="auto"/>
    </w:pPr>
  </w:style>
  <w:style w:type="paragraph" w:customStyle="1" w:styleId="Paragraph3">
    <w:name w:val="Paragraph3"/>
    <w:basedOn w:val="Normal"/>
    <w:rsid w:val="00FF2B27"/>
    <w:pPr>
      <w:spacing w:line="240" w:lineRule="auto"/>
      <w:ind w:left="1530"/>
    </w:pPr>
  </w:style>
  <w:style w:type="paragraph" w:customStyle="1" w:styleId="Paragraph4">
    <w:name w:val="Paragraph4"/>
    <w:basedOn w:val="Normal"/>
    <w:rsid w:val="00FF2B27"/>
    <w:pPr>
      <w:spacing w:line="240" w:lineRule="auto"/>
      <w:ind w:left="2250"/>
    </w:pPr>
  </w:style>
  <w:style w:type="paragraph" w:styleId="TOC4">
    <w:name w:val="toc 4"/>
    <w:basedOn w:val="Normal"/>
    <w:next w:val="Normal"/>
    <w:semiHidden/>
    <w:rsid w:val="00FF2B27"/>
    <w:pPr>
      <w:spacing w:before="0" w:after="0"/>
      <w:ind w:left="440"/>
      <w:jc w:val="left"/>
    </w:pPr>
  </w:style>
  <w:style w:type="paragraph" w:styleId="TOC5">
    <w:name w:val="toc 5"/>
    <w:basedOn w:val="Normal"/>
    <w:next w:val="Normal"/>
    <w:semiHidden/>
    <w:rsid w:val="00FF2B27"/>
    <w:pPr>
      <w:spacing w:before="0" w:after="0"/>
      <w:ind w:left="660"/>
      <w:jc w:val="left"/>
    </w:pPr>
  </w:style>
  <w:style w:type="paragraph" w:styleId="TOC6">
    <w:name w:val="toc 6"/>
    <w:basedOn w:val="Normal"/>
    <w:next w:val="Normal"/>
    <w:semiHidden/>
    <w:rsid w:val="00FF2B27"/>
    <w:pPr>
      <w:spacing w:before="0" w:after="0"/>
      <w:ind w:left="880"/>
      <w:jc w:val="left"/>
    </w:pPr>
  </w:style>
  <w:style w:type="paragraph" w:styleId="TOC7">
    <w:name w:val="toc 7"/>
    <w:basedOn w:val="Normal"/>
    <w:next w:val="Normal"/>
    <w:semiHidden/>
    <w:rsid w:val="00FF2B27"/>
    <w:pPr>
      <w:spacing w:before="0" w:after="0"/>
      <w:ind w:left="1100"/>
      <w:jc w:val="left"/>
    </w:pPr>
  </w:style>
  <w:style w:type="paragraph" w:styleId="TOC8">
    <w:name w:val="toc 8"/>
    <w:basedOn w:val="Normal"/>
    <w:next w:val="Normal"/>
    <w:semiHidden/>
    <w:rsid w:val="00FF2B27"/>
    <w:pPr>
      <w:spacing w:before="0" w:after="0"/>
      <w:ind w:left="1320"/>
      <w:jc w:val="left"/>
    </w:pPr>
  </w:style>
  <w:style w:type="paragraph" w:styleId="TOC9">
    <w:name w:val="toc 9"/>
    <w:basedOn w:val="Normal"/>
    <w:next w:val="Normal"/>
    <w:semiHidden/>
    <w:rsid w:val="00FF2B27"/>
    <w:pPr>
      <w:spacing w:before="0" w:after="0"/>
      <w:ind w:left="1540"/>
      <w:jc w:val="left"/>
    </w:pPr>
  </w:style>
  <w:style w:type="paragraph" w:styleId="BodyText2">
    <w:name w:val="Body Text 2"/>
    <w:basedOn w:val="Normal"/>
    <w:rsid w:val="00FF2B27"/>
    <w:rPr>
      <w:i/>
      <w:color w:val="0000FF"/>
    </w:rPr>
  </w:style>
  <w:style w:type="paragraph" w:styleId="BodyTextIndent">
    <w:name w:val="Body Text Indent"/>
    <w:basedOn w:val="Normal"/>
    <w:rsid w:val="00FF2B2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F2B27"/>
    <w:pPr>
      <w:widowControl/>
      <w:spacing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FF2B27"/>
    <w:pPr>
      <w:widowControl/>
      <w:tabs>
        <w:tab w:val="left" w:pos="720"/>
      </w:tabs>
      <w:spacing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644DE"/>
    <w:pPr>
      <w:ind w:left="763"/>
    </w:pPr>
    <w:rPr>
      <w:i/>
      <w:color w:val="0000FF"/>
    </w:rPr>
  </w:style>
  <w:style w:type="character" w:styleId="Hyperlink">
    <w:name w:val="Hyperlink"/>
    <w:uiPriority w:val="99"/>
    <w:rsid w:val="00FF2B27"/>
    <w:rPr>
      <w:color w:val="0000FF"/>
      <w:u w:val="single"/>
    </w:rPr>
  </w:style>
  <w:style w:type="character" w:styleId="FollowedHyperlink">
    <w:name w:val="FollowedHyperlink"/>
    <w:rsid w:val="00FF2B27"/>
    <w:rPr>
      <w:color w:val="800080"/>
      <w:u w:val="single"/>
    </w:rPr>
  </w:style>
  <w:style w:type="character" w:styleId="Strong">
    <w:name w:val="Strong"/>
    <w:qFormat/>
    <w:rsid w:val="00FF2B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7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27E4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nhideWhenUsed/>
    <w:rsid w:val="00500CD8"/>
    <w:pPr>
      <w:widowControl/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E215B"/>
    <w:pPr>
      <w:keepLines/>
      <w:widowControl/>
      <w:numPr>
        <w:numId w:val="0"/>
      </w:numPr>
      <w:spacing w:after="0"/>
      <w:outlineLvl w:val="9"/>
    </w:pPr>
    <w:rPr>
      <w:rFonts w:ascii="Cambria" w:hAnsi="Cambria"/>
      <w:bCs/>
      <w:color w:val="365F91"/>
      <w:sz w:val="28"/>
      <w:szCs w:val="28"/>
      <w:lang w:eastAsia="ja-JP"/>
    </w:rPr>
  </w:style>
  <w:style w:type="paragraph" w:customStyle="1" w:styleId="template">
    <w:name w:val="template"/>
    <w:basedOn w:val="Normal"/>
    <w:rsid w:val="00C23354"/>
    <w:pPr>
      <w:widowControl/>
      <w:spacing w:line="240" w:lineRule="exact"/>
    </w:pPr>
    <w:rPr>
      <w:rFonts w:ascii="Arial" w:hAnsi="Arial"/>
      <w:i/>
    </w:rPr>
  </w:style>
  <w:style w:type="paragraph" w:customStyle="1" w:styleId="level2bullet">
    <w:name w:val="level 2 bullet"/>
    <w:basedOn w:val="Normal"/>
    <w:rsid w:val="008D091C"/>
    <w:pPr>
      <w:widowControl/>
      <w:tabs>
        <w:tab w:val="left" w:pos="720"/>
        <w:tab w:val="left" w:pos="5760"/>
      </w:tabs>
      <w:spacing w:line="240" w:lineRule="auto"/>
      <w:ind w:left="576" w:right="720" w:hanging="288"/>
    </w:pPr>
    <w:rPr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80937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D47B1"/>
    <w:rPr>
      <w:rFonts w:ascii="Arial" w:hAnsi="Arial"/>
      <w:i/>
      <w:lang w:val="hr-HR" w:eastAsia="en-US"/>
    </w:rPr>
  </w:style>
  <w:style w:type="character" w:customStyle="1" w:styleId="BodyTextChar">
    <w:name w:val="Body Text Char"/>
    <w:link w:val="BodyText"/>
    <w:rsid w:val="00A60A94"/>
    <w:rPr>
      <w:lang w:val="en-US" w:eastAsia="en-US"/>
    </w:rPr>
  </w:style>
  <w:style w:type="table" w:styleId="TableGrid">
    <w:name w:val="Table Grid"/>
    <w:basedOn w:val="TableNormal"/>
    <w:rsid w:val="00670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391221"/>
    <w:rPr>
      <w:lang w:val="en-US" w:eastAsia="en-US"/>
    </w:rPr>
  </w:style>
  <w:style w:type="character" w:customStyle="1" w:styleId="HeaderChar">
    <w:name w:val="Header Char"/>
    <w:link w:val="Header"/>
    <w:rsid w:val="00C739F3"/>
    <w:rPr>
      <w:rFonts w:ascii="Calibri" w:hAnsi="Calibri"/>
      <w:sz w:val="22"/>
      <w:lang w:eastAsia="en-US"/>
    </w:rPr>
  </w:style>
  <w:style w:type="paragraph" w:styleId="NoSpacing">
    <w:name w:val="No Spacing"/>
    <w:link w:val="NoSpacingChar"/>
    <w:uiPriority w:val="1"/>
    <w:qFormat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9E0835"/>
    <w:pPr>
      <w:jc w:val="center"/>
    </w:pPr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9E0835"/>
    <w:pPr>
      <w:spacing w:before="0" w:after="0"/>
      <w:ind w:left="440" w:hanging="440"/>
      <w:jc w:val="left"/>
    </w:pPr>
    <w:rPr>
      <w:cap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326C"/>
    <w:pPr>
      <w:spacing w:before="0" w:after="0"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E9326C"/>
    <w:rPr>
      <w:rFonts w:ascii="Calibri" w:hAnsi="Calibri"/>
      <w:lang w:val="hr-BA" w:eastAsia="en-US"/>
    </w:rPr>
  </w:style>
  <w:style w:type="paragraph" w:styleId="ListBullet0">
    <w:name w:val="List Bullet"/>
    <w:basedOn w:val="Normal"/>
    <w:unhideWhenUsed/>
    <w:rsid w:val="008F219B"/>
    <w:pPr>
      <w:widowControl/>
      <w:numPr>
        <w:numId w:val="3"/>
      </w:numPr>
      <w:spacing w:before="0" w:after="0" w:line="240" w:lineRule="auto"/>
      <w:jc w:val="left"/>
    </w:pPr>
    <w:rPr>
      <w:rFonts w:ascii="Arial" w:hAnsi="Arial" w:cs="Arial"/>
      <w:szCs w:val="22"/>
      <w:lang w:val="en-US"/>
    </w:rPr>
  </w:style>
  <w:style w:type="paragraph" w:styleId="ListBullet2">
    <w:name w:val="List Bullet 2"/>
    <w:basedOn w:val="Normal"/>
    <w:uiPriority w:val="99"/>
    <w:semiHidden/>
    <w:unhideWhenUsed/>
    <w:rsid w:val="00F714DC"/>
    <w:pPr>
      <w:numPr>
        <w:numId w:val="4"/>
      </w:numPr>
      <w:contextualSpacing/>
    </w:pPr>
  </w:style>
  <w:style w:type="paragraph" w:styleId="List5">
    <w:name w:val="List 5"/>
    <w:basedOn w:val="Normal"/>
    <w:semiHidden/>
    <w:unhideWhenUsed/>
    <w:rsid w:val="00F714DC"/>
    <w:pPr>
      <w:widowControl/>
      <w:numPr>
        <w:numId w:val="5"/>
      </w:numPr>
      <w:spacing w:before="60" w:after="0" w:line="240" w:lineRule="auto"/>
      <w:ind w:left="1800" w:hanging="360"/>
      <w:jc w:val="left"/>
    </w:pPr>
    <w:rPr>
      <w:rFonts w:ascii="Arial" w:hAnsi="Arial"/>
      <w:lang w:val="en-US"/>
    </w:rPr>
  </w:style>
  <w:style w:type="paragraph" w:styleId="ListContinue">
    <w:name w:val="List Continue"/>
    <w:basedOn w:val="Normal"/>
    <w:semiHidden/>
    <w:unhideWhenUsed/>
    <w:rsid w:val="00F714DC"/>
    <w:pPr>
      <w:widowControl/>
      <w:numPr>
        <w:ilvl w:val="1"/>
        <w:numId w:val="5"/>
      </w:numPr>
      <w:spacing w:before="60" w:line="240" w:lineRule="auto"/>
      <w:ind w:left="360"/>
      <w:jc w:val="left"/>
    </w:pPr>
    <w:rPr>
      <w:rFonts w:ascii="Arial" w:hAnsi="Arial"/>
      <w:lang w:val="en-US"/>
    </w:rPr>
  </w:style>
  <w:style w:type="paragraph" w:customStyle="1" w:styleId="ReqArea">
    <w:name w:val="ReqArea"/>
    <w:basedOn w:val="Heading1"/>
    <w:rsid w:val="00F714DC"/>
    <w:pPr>
      <w:keepLines/>
      <w:widowControl/>
      <w:numPr>
        <w:numId w:val="2"/>
      </w:numPr>
      <w:spacing w:before="60" w:after="60" w:line="240" w:lineRule="auto"/>
      <w:jc w:val="left"/>
    </w:pPr>
    <w:rPr>
      <w:b w:val="0"/>
      <w:i/>
      <w:iCs/>
      <w:caps/>
      <w:kern w:val="28"/>
      <w:lang w:val="en-US"/>
    </w:rPr>
  </w:style>
  <w:style w:type="paragraph" w:customStyle="1" w:styleId="Requirement">
    <w:name w:val="Requirement"/>
    <w:basedOn w:val="Heading2"/>
    <w:rsid w:val="00F714DC"/>
    <w:pPr>
      <w:keepLines/>
      <w:widowControl/>
      <w:numPr>
        <w:ilvl w:val="0"/>
        <w:numId w:val="0"/>
      </w:numPr>
      <w:spacing w:before="60" w:after="60" w:line="240" w:lineRule="auto"/>
      <w:jc w:val="left"/>
    </w:pPr>
    <w:rPr>
      <w:b w:val="0"/>
      <w:caps/>
      <w:lang w:val="en-US"/>
    </w:rPr>
  </w:style>
  <w:style w:type="paragraph" w:customStyle="1" w:styleId="ListBullet">
    <w:name w:val="ListBullet"/>
    <w:basedOn w:val="Normal"/>
    <w:rsid w:val="00F714DC"/>
    <w:pPr>
      <w:widowControl/>
      <w:numPr>
        <w:numId w:val="6"/>
      </w:numPr>
      <w:spacing w:before="60" w:after="0" w:line="240" w:lineRule="auto"/>
      <w:jc w:val="left"/>
    </w:pPr>
    <w:rPr>
      <w:rFonts w:ascii="Arial" w:hAnsi="Arial"/>
      <w:lang w:val="en-US"/>
    </w:rPr>
  </w:style>
  <w:style w:type="paragraph" w:customStyle="1" w:styleId="ReqSubArea">
    <w:name w:val="ReqSubArea"/>
    <w:basedOn w:val="Normal"/>
    <w:rsid w:val="00F714DC"/>
    <w:pPr>
      <w:keepNext/>
      <w:widowControl/>
      <w:spacing w:before="60" w:after="0" w:line="240" w:lineRule="auto"/>
      <w:jc w:val="left"/>
    </w:pPr>
    <w:rPr>
      <w:rFonts w:ascii="Arial" w:hAnsi="Arial"/>
      <w:b/>
      <w:bCs/>
      <w:i/>
      <w:iCs/>
      <w:lang w:val="en-US"/>
    </w:rPr>
  </w:style>
  <w:style w:type="paragraph" w:customStyle="1" w:styleId="ListBulletReq">
    <w:name w:val="ListBulletReq"/>
    <w:basedOn w:val="ListBullet"/>
    <w:rsid w:val="00F714DC"/>
    <w:pPr>
      <w:tabs>
        <w:tab w:val="num" w:pos="720"/>
      </w:tabs>
      <w:ind w:left="720"/>
    </w:pPr>
  </w:style>
  <w:style w:type="paragraph" w:customStyle="1" w:styleId="Appendix3">
    <w:name w:val="Appendix 3"/>
    <w:basedOn w:val="Normal"/>
    <w:rsid w:val="007A79D9"/>
    <w:pPr>
      <w:widowControl/>
      <w:spacing w:before="0" w:after="0" w:line="240" w:lineRule="auto"/>
      <w:jc w:val="left"/>
    </w:pPr>
    <w:rPr>
      <w:rFonts w:ascii="Arial" w:hAnsi="Arial" w:cs="Arial"/>
      <w:b/>
      <w:szCs w:val="22"/>
      <w:lang w:val="en-US"/>
    </w:rPr>
  </w:style>
  <w:style w:type="paragraph" w:customStyle="1" w:styleId="Tablestyle">
    <w:name w:val="Table_style"/>
    <w:basedOn w:val="Normal"/>
    <w:link w:val="TablestyleChar"/>
    <w:qFormat/>
    <w:rsid w:val="000F33FF"/>
    <w:pPr>
      <w:widowControl/>
      <w:spacing w:before="40" w:after="40" w:line="240" w:lineRule="auto"/>
      <w:jc w:val="left"/>
    </w:pPr>
    <w:rPr>
      <w:rFonts w:ascii="Arial" w:eastAsia="Calibri" w:hAnsi="Arial"/>
      <w:szCs w:val="22"/>
    </w:rPr>
  </w:style>
  <w:style w:type="character" w:customStyle="1" w:styleId="TablestyleChar">
    <w:name w:val="Table_style Char"/>
    <w:link w:val="Tablestyle"/>
    <w:rsid w:val="000F33FF"/>
    <w:rPr>
      <w:rFonts w:ascii="Arial" w:eastAsia="Calibri" w:hAnsi="Arial"/>
      <w:szCs w:val="22"/>
      <w:lang w:val="hr-BA" w:eastAsia="en-US"/>
    </w:rPr>
  </w:style>
  <w:style w:type="table" w:styleId="MediumShading1">
    <w:name w:val="Medium Shading 1"/>
    <w:basedOn w:val="TableNormal"/>
    <w:uiPriority w:val="63"/>
    <w:rsid w:val="000F33FF"/>
    <w:rPr>
      <w:lang w:val="en-US"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0E4710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FZ2">
    <w:name w:val="FZ 2"/>
    <w:basedOn w:val="Normal"/>
    <w:link w:val="FZ2Char"/>
    <w:qFormat/>
    <w:rsid w:val="00932B5B"/>
    <w:pPr>
      <w:numPr>
        <w:ilvl w:val="1"/>
        <w:numId w:val="7"/>
      </w:numPr>
      <w:tabs>
        <w:tab w:val="left" w:pos="851"/>
        <w:tab w:val="left" w:pos="964"/>
        <w:tab w:val="left" w:pos="1077"/>
      </w:tabs>
      <w:spacing w:before="60" w:after="60"/>
      <w:ind w:left="850" w:hanging="737"/>
    </w:pPr>
  </w:style>
  <w:style w:type="paragraph" w:customStyle="1" w:styleId="FZ1">
    <w:name w:val="FZ 1"/>
    <w:basedOn w:val="FZ2"/>
    <w:link w:val="FZ1Char"/>
    <w:qFormat/>
    <w:rsid w:val="003F52C9"/>
    <w:pPr>
      <w:numPr>
        <w:ilvl w:val="0"/>
      </w:numPr>
      <w:tabs>
        <w:tab w:val="left" w:pos="624"/>
      </w:tabs>
      <w:spacing w:before="240"/>
      <w:ind w:left="624" w:hanging="624"/>
    </w:pPr>
  </w:style>
  <w:style w:type="character" w:customStyle="1" w:styleId="FZ2Char">
    <w:name w:val="FZ 2 Char"/>
    <w:link w:val="FZ2"/>
    <w:rsid w:val="00932B5B"/>
    <w:rPr>
      <w:rFonts w:ascii="Calibri" w:hAnsi="Calibri"/>
      <w:lang w:val="hr-HR" w:eastAsia="en-US"/>
    </w:rPr>
  </w:style>
  <w:style w:type="paragraph" w:customStyle="1" w:styleId="FZ3">
    <w:name w:val="FZ 3"/>
    <w:basedOn w:val="FZ2"/>
    <w:link w:val="FZ3Char"/>
    <w:qFormat/>
    <w:rsid w:val="0070564C"/>
    <w:pPr>
      <w:numPr>
        <w:ilvl w:val="2"/>
      </w:numPr>
      <w:tabs>
        <w:tab w:val="clear" w:pos="851"/>
        <w:tab w:val="clear" w:pos="964"/>
      </w:tabs>
      <w:spacing w:before="40" w:after="40"/>
      <w:ind w:left="1078" w:hanging="851"/>
    </w:pPr>
  </w:style>
  <w:style w:type="character" w:customStyle="1" w:styleId="FZ1Char">
    <w:name w:val="FZ 1 Char"/>
    <w:basedOn w:val="FZ2Char"/>
    <w:link w:val="FZ1"/>
    <w:rsid w:val="003F52C9"/>
    <w:rPr>
      <w:rFonts w:ascii="Calibri" w:hAnsi="Calibri"/>
      <w:lang w:val="hr-HR" w:eastAsia="en-US"/>
    </w:rPr>
  </w:style>
  <w:style w:type="paragraph" w:customStyle="1" w:styleId="FZ4">
    <w:name w:val="FZ 4"/>
    <w:basedOn w:val="FZ3"/>
    <w:link w:val="FZ4Char"/>
    <w:qFormat/>
    <w:rsid w:val="00BE5B1B"/>
    <w:pPr>
      <w:numPr>
        <w:ilvl w:val="3"/>
      </w:numPr>
      <w:tabs>
        <w:tab w:val="left" w:pos="624"/>
        <w:tab w:val="left" w:pos="737"/>
        <w:tab w:val="left" w:pos="964"/>
      </w:tabs>
      <w:ind w:left="1248" w:hanging="964"/>
    </w:pPr>
  </w:style>
  <w:style w:type="character" w:customStyle="1" w:styleId="FZ3Char">
    <w:name w:val="FZ 3 Char"/>
    <w:basedOn w:val="FZ2Char"/>
    <w:link w:val="FZ3"/>
    <w:rsid w:val="0070564C"/>
    <w:rPr>
      <w:rFonts w:ascii="Calibri" w:hAnsi="Calibri"/>
      <w:lang w:val="hr-HR" w:eastAsia="en-US"/>
    </w:rPr>
  </w:style>
  <w:style w:type="table" w:styleId="MediumShading1-Accent1">
    <w:name w:val="Medium Shading 1 Accent 1"/>
    <w:basedOn w:val="TableNormal"/>
    <w:uiPriority w:val="63"/>
    <w:rsid w:val="00561C4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FZ4Char">
    <w:name w:val="FZ 4 Char"/>
    <w:basedOn w:val="FZ3Char"/>
    <w:link w:val="FZ4"/>
    <w:rsid w:val="00BE5B1B"/>
    <w:rPr>
      <w:rFonts w:ascii="Calibri" w:hAnsi="Calibri"/>
      <w:lang w:val="hr-HR" w:eastAsia="en-US"/>
    </w:rPr>
  </w:style>
  <w:style w:type="paragraph" w:customStyle="1" w:styleId="Tabele">
    <w:name w:val="Tabele"/>
    <w:basedOn w:val="Caption"/>
    <w:link w:val="TabeleChar"/>
    <w:qFormat/>
    <w:rsid w:val="0070564C"/>
    <w:pPr>
      <w:widowControl/>
      <w:spacing w:after="40" w:line="240" w:lineRule="auto"/>
      <w:jc w:val="both"/>
    </w:pPr>
    <w:rPr>
      <w:rFonts w:ascii="Arial" w:eastAsia="Calibri" w:hAnsi="Arial"/>
      <w:color w:val="4F81BD"/>
      <w:sz w:val="18"/>
      <w:szCs w:val="18"/>
      <w:lang w:val="bs-Latn-BA"/>
    </w:rPr>
  </w:style>
  <w:style w:type="character" w:customStyle="1" w:styleId="TabeleChar">
    <w:name w:val="Tabele Char"/>
    <w:link w:val="Tabele"/>
    <w:rsid w:val="0070564C"/>
    <w:rPr>
      <w:rFonts w:ascii="Arial" w:eastAsia="Calibri" w:hAnsi="Arial"/>
      <w:b/>
      <w:bCs/>
      <w:color w:val="4F81BD"/>
      <w:sz w:val="18"/>
      <w:szCs w:val="18"/>
      <w:lang w:eastAsia="en-US"/>
    </w:rPr>
  </w:style>
  <w:style w:type="character" w:customStyle="1" w:styleId="Heading1Char">
    <w:name w:val="Heading 1 Char"/>
    <w:link w:val="Heading1"/>
    <w:uiPriority w:val="1"/>
    <w:rsid w:val="00820074"/>
    <w:rPr>
      <w:rFonts w:ascii="Arial" w:hAnsi="Arial"/>
      <w:b/>
      <w:sz w:val="24"/>
      <w:lang w:val="hr-HR" w:eastAsia="en-US"/>
    </w:rPr>
  </w:style>
  <w:style w:type="character" w:customStyle="1" w:styleId="Heading2Char">
    <w:name w:val="Heading 2 Char"/>
    <w:link w:val="Heading2"/>
    <w:uiPriority w:val="9"/>
    <w:rsid w:val="00694AF8"/>
    <w:rPr>
      <w:rFonts w:ascii="Arial" w:hAnsi="Arial"/>
      <w:b/>
      <w:lang w:val="hr-HR" w:eastAsia="en-US"/>
    </w:rPr>
  </w:style>
  <w:style w:type="paragraph" w:customStyle="1" w:styleId="NormalObject">
    <w:name w:val="Normal Object"/>
    <w:uiPriority w:val="99"/>
    <w:unhideWhenUsed/>
    <w:rsid w:val="004A33E3"/>
    <w:pPr>
      <w:spacing w:line="276" w:lineRule="auto"/>
    </w:pPr>
    <w:rPr>
      <w:rFonts w:ascii="Calibri" w:eastAsia="Calibri" w:hAnsi="Calibri"/>
      <w:sz w:val="24"/>
      <w:szCs w:val="24"/>
      <w:lang w:val="hr-HR" w:eastAsia="hr-HR"/>
    </w:rPr>
  </w:style>
  <w:style w:type="character" w:styleId="IntenseEmphasis">
    <w:name w:val="Intense Emphasis"/>
    <w:uiPriority w:val="21"/>
    <w:qFormat/>
    <w:rsid w:val="004A33E3"/>
    <w:rPr>
      <w:b/>
      <w:bCs/>
      <w:i/>
      <w:iCs/>
      <w:color w:val="1F497D"/>
    </w:rPr>
  </w:style>
  <w:style w:type="paragraph" w:styleId="Quote">
    <w:name w:val="Quote"/>
    <w:basedOn w:val="Normal"/>
    <w:next w:val="Normal"/>
    <w:link w:val="QuoteChar"/>
    <w:uiPriority w:val="29"/>
    <w:qFormat/>
    <w:rsid w:val="004A33E3"/>
    <w:pPr>
      <w:widowControl/>
      <w:spacing w:before="0" w:after="200"/>
      <w:jc w:val="left"/>
    </w:pPr>
    <w:rPr>
      <w:rFonts w:eastAsia="Calibri"/>
      <w:i/>
      <w:iCs/>
      <w:color w:val="000000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4A33E3"/>
    <w:rPr>
      <w:rFonts w:ascii="Calibri" w:eastAsia="Calibri" w:hAnsi="Calibri"/>
      <w:i/>
      <w:iCs/>
      <w:color w:val="000000"/>
      <w:sz w:val="22"/>
      <w:szCs w:val="22"/>
      <w:lang w:val="hr-BA" w:eastAsia="en-US"/>
    </w:rPr>
  </w:style>
  <w:style w:type="paragraph" w:customStyle="1" w:styleId="body0">
    <w:name w:val="body"/>
    <w:basedOn w:val="Normal"/>
    <w:link w:val="bodyChar"/>
    <w:qFormat/>
    <w:rsid w:val="00642B6A"/>
    <w:pPr>
      <w:widowControl/>
    </w:pPr>
    <w:rPr>
      <w:rFonts w:asciiTheme="minorHAnsi" w:eastAsia="Calibri" w:hAnsiTheme="minorHAnsi"/>
      <w:szCs w:val="22"/>
      <w:lang w:eastAsia="bs-Latn-BA"/>
    </w:rPr>
  </w:style>
  <w:style w:type="character" w:customStyle="1" w:styleId="bodyChar">
    <w:name w:val="body Char"/>
    <w:link w:val="body0"/>
    <w:rsid w:val="00642B6A"/>
    <w:rPr>
      <w:rFonts w:asciiTheme="minorHAnsi" w:eastAsia="Calibri" w:hAnsiTheme="minorHAnsi"/>
      <w:sz w:val="22"/>
      <w:szCs w:val="22"/>
      <w:lang w:val="hr-HR"/>
    </w:rPr>
  </w:style>
  <w:style w:type="table" w:styleId="ListTable2-Accent1">
    <w:name w:val="List Table 2 Accent 1"/>
    <w:basedOn w:val="TableNormal"/>
    <w:uiPriority w:val="47"/>
    <w:rsid w:val="00820074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AF25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2-Accent1">
    <w:name w:val="Grid Table 2 Accent 1"/>
    <w:basedOn w:val="TableNormal"/>
    <w:uiPriority w:val="47"/>
    <w:rsid w:val="00E228D8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3">
    <w:name w:val="Grid Table 5 Dark Accent 3"/>
    <w:basedOn w:val="TableNormal"/>
    <w:uiPriority w:val="50"/>
    <w:rsid w:val="00E228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E228D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228D8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228D8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3">
    <w:name w:val="List Table 4 Accent 3"/>
    <w:basedOn w:val="TableNormal"/>
    <w:uiPriority w:val="49"/>
    <w:rsid w:val="00E228D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E228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PlainTable1">
    <w:name w:val="Plain Table 1"/>
    <w:basedOn w:val="TableNormal"/>
    <w:uiPriority w:val="41"/>
    <w:rsid w:val="00E228D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228D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1">
    <w:name w:val="Grid Table 1 Light Accent 1"/>
    <w:basedOn w:val="TableNormal"/>
    <w:uiPriority w:val="46"/>
    <w:rsid w:val="00E228D8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E228D8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E228D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paragraph" w:customStyle="1" w:styleId="kodiranje">
    <w:name w:val="kodiranje"/>
    <w:basedOn w:val="Normal"/>
    <w:qFormat/>
    <w:rsid w:val="00DE7FEA"/>
    <w:pPr>
      <w:spacing w:before="0" w:after="0" w:line="240" w:lineRule="auto"/>
    </w:pPr>
    <w:rPr>
      <w:rFonts w:ascii="Courier New" w:hAnsi="Courier New"/>
      <w:noProof/>
      <w:sz w:val="18"/>
      <w:lang w:val="hr-BA"/>
    </w:rPr>
  </w:style>
  <w:style w:type="paragraph" w:customStyle="1" w:styleId="nabrajanja">
    <w:name w:val="nabrajanja"/>
    <w:basedOn w:val="Normal"/>
    <w:link w:val="nabrajanjaChar"/>
    <w:qFormat/>
    <w:rsid w:val="00985F5A"/>
    <w:pPr>
      <w:widowControl/>
      <w:numPr>
        <w:numId w:val="8"/>
      </w:numPr>
      <w:spacing w:before="80" w:after="80" w:line="240" w:lineRule="auto"/>
    </w:pPr>
    <w:rPr>
      <w:lang w:val="hr-BA"/>
    </w:rPr>
  </w:style>
  <w:style w:type="character" w:customStyle="1" w:styleId="nabrajanjaChar">
    <w:name w:val="nabrajanja Char"/>
    <w:basedOn w:val="DefaultParagraphFont"/>
    <w:link w:val="nabrajanja"/>
    <w:rsid w:val="00985F5A"/>
    <w:rPr>
      <w:rFonts w:ascii="Calibri" w:hAnsi="Calibri"/>
      <w:lang w:val="hr-BA" w:eastAsia="en-US"/>
    </w:rPr>
  </w:style>
  <w:style w:type="paragraph" w:customStyle="1" w:styleId="Naslov">
    <w:name w:val="Naslov"/>
    <w:basedOn w:val="Normal"/>
    <w:qFormat/>
    <w:rsid w:val="00A306B7"/>
    <w:pPr>
      <w:widowControl/>
      <w:spacing w:line="240" w:lineRule="auto"/>
    </w:pPr>
    <w:rPr>
      <w:rFonts w:ascii="Verdana" w:hAnsi="Verdana"/>
      <w:b/>
      <w:noProof/>
      <w:sz w:val="22"/>
      <w:szCs w:val="22"/>
      <w:lang w:val="bs-Latn-BA"/>
    </w:rPr>
  </w:style>
  <w:style w:type="character" w:customStyle="1" w:styleId="Heading4Char">
    <w:name w:val="Heading 4 Char"/>
    <w:link w:val="Heading4"/>
    <w:uiPriority w:val="9"/>
    <w:rsid w:val="005D6CA1"/>
    <w:rPr>
      <w:rFonts w:ascii="Arial" w:hAnsi="Arial"/>
      <w:caps/>
      <w:lang w:val="hr-HR" w:eastAsia="en-US"/>
    </w:rPr>
  </w:style>
  <w:style w:type="character" w:customStyle="1" w:styleId="SubtitleChar">
    <w:name w:val="Subtitle Char"/>
    <w:link w:val="Subtitle"/>
    <w:uiPriority w:val="11"/>
    <w:rsid w:val="005D6CA1"/>
    <w:rPr>
      <w:rFonts w:ascii="Arial" w:hAnsi="Arial"/>
      <w:i/>
      <w:sz w:val="36"/>
      <w:lang w:val="en-AU" w:eastAsia="en-US"/>
    </w:rPr>
  </w:style>
  <w:style w:type="character" w:customStyle="1" w:styleId="FootnoteTextChar">
    <w:name w:val="Footnote Text Char"/>
    <w:link w:val="FootnoteText"/>
    <w:uiPriority w:val="99"/>
    <w:semiHidden/>
    <w:rsid w:val="005D6CA1"/>
    <w:rPr>
      <w:rFonts w:ascii="Helvetica" w:hAnsi="Helvetica"/>
      <w:sz w:val="16"/>
      <w:lang w:val="hr-HR" w:eastAsia="en-US"/>
    </w:rPr>
  </w:style>
  <w:style w:type="table" w:styleId="TableProfessional">
    <w:name w:val="Table Professional"/>
    <w:basedOn w:val="TableNormal"/>
    <w:rsid w:val="005D6CA1"/>
    <w:rPr>
      <w:rFonts w:eastAsia="SimSun"/>
      <w:lang w:val="hr-HR" w:eastAsia="hr-H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LightGrid-Accent11">
    <w:name w:val="Light Grid - Accent 11"/>
    <w:basedOn w:val="TableNormal"/>
    <w:uiPriority w:val="62"/>
    <w:rsid w:val="005D6CA1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D3DFEE"/>
      </w:tcPr>
    </w:tblStylePr>
  </w:style>
  <w:style w:type="table" w:styleId="MediumGrid3-Accent1">
    <w:name w:val="Medium Grid 3 Accent 1"/>
    <w:basedOn w:val="TableNormal"/>
    <w:uiPriority w:val="69"/>
    <w:rsid w:val="005D6CA1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single" w:sz="8" w:space="0" w:color="4F81BD"/>
          <w:left w:val="single" w:sz="8" w:space="0" w:color="FFFFFF"/>
          <w:bottom w:val="single" w:sz="8" w:space="0" w:color="4F81BD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C0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C0DE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CA1"/>
    <w:pPr>
      <w:widowControl/>
      <w:pBdr>
        <w:bottom w:val="single" w:sz="4" w:space="4" w:color="4F81BD"/>
      </w:pBdr>
      <w:spacing w:before="200" w:after="280"/>
      <w:ind w:left="936" w:right="936"/>
      <w:jc w:val="left"/>
    </w:pPr>
    <w:rPr>
      <w:rFonts w:ascii="Verdana" w:eastAsia="Calibri" w:hAnsi="Verdana"/>
      <w:b/>
      <w:bCs/>
      <w:i/>
      <w:iCs/>
      <w:color w:val="4F81BD"/>
      <w:szCs w:val="22"/>
      <w:lang w:eastAsia="bs-Latn-B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CA1"/>
    <w:rPr>
      <w:rFonts w:ascii="Verdana" w:eastAsia="Calibri" w:hAnsi="Verdana"/>
      <w:b/>
      <w:bCs/>
      <w:i/>
      <w:iCs/>
      <w:color w:val="4F81BD"/>
      <w:szCs w:val="22"/>
      <w:lang w:val="hr-HR"/>
    </w:rPr>
  </w:style>
  <w:style w:type="character" w:styleId="PlaceholderText">
    <w:name w:val="Placeholder Text"/>
    <w:basedOn w:val="DefaultParagraphFont"/>
    <w:rsid w:val="005D6CA1"/>
  </w:style>
  <w:style w:type="character" w:styleId="IntenseReference">
    <w:name w:val="Intense Reference"/>
    <w:uiPriority w:val="32"/>
    <w:qFormat/>
    <w:rsid w:val="005D6CA1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qFormat/>
    <w:rsid w:val="005D6CA1"/>
    <w:rPr>
      <w:smallCaps/>
      <w:color w:val="C0504D"/>
      <w:u w:val="single"/>
    </w:rPr>
  </w:style>
  <w:style w:type="paragraph" w:styleId="PlainText">
    <w:name w:val="Plain Text"/>
    <w:basedOn w:val="Normal"/>
    <w:link w:val="PlainTextChar"/>
    <w:rsid w:val="005D6CA1"/>
    <w:pPr>
      <w:widowControl/>
      <w:spacing w:before="0" w:after="0" w:line="240" w:lineRule="auto"/>
      <w:jc w:val="left"/>
    </w:pPr>
    <w:rPr>
      <w:rFonts w:ascii="Courier New" w:hAnsi="Courier New" w:cs="Courier New"/>
      <w:lang w:eastAsia="hr-HR"/>
    </w:rPr>
  </w:style>
  <w:style w:type="character" w:customStyle="1" w:styleId="PlainTextChar">
    <w:name w:val="Plain Text Char"/>
    <w:basedOn w:val="DefaultParagraphFont"/>
    <w:link w:val="PlainText"/>
    <w:rsid w:val="005D6CA1"/>
    <w:rPr>
      <w:rFonts w:ascii="Courier New" w:hAnsi="Courier New" w:cs="Courier New"/>
      <w:lang w:val="hr-HR" w:eastAsia="hr-HR"/>
    </w:rPr>
  </w:style>
  <w:style w:type="paragraph" w:customStyle="1" w:styleId="Zadatakxx">
    <w:name w:val="Zadatak xx:"/>
    <w:basedOn w:val="BodyText"/>
    <w:link w:val="ZadatakxxChar"/>
    <w:qFormat/>
    <w:rsid w:val="005D6CA1"/>
    <w:pPr>
      <w:keepLines w:val="0"/>
      <w:widowControl/>
      <w:spacing w:before="0" w:after="60" w:line="240" w:lineRule="auto"/>
      <w:ind w:left="0"/>
    </w:pPr>
    <w:rPr>
      <w:rFonts w:ascii="Verdana" w:hAnsi="Verdana"/>
      <w:b/>
      <w:lang w:val="bs-Latn-BA"/>
    </w:rPr>
  </w:style>
  <w:style w:type="paragraph" w:customStyle="1" w:styleId="kd">
    <w:name w:val="kôd"/>
    <w:basedOn w:val="Normal"/>
    <w:qFormat/>
    <w:rsid w:val="005D6CA1"/>
    <w:pPr>
      <w:widowControl/>
      <w:spacing w:before="0" w:after="0" w:line="240" w:lineRule="auto"/>
      <w:jc w:val="left"/>
    </w:pPr>
    <w:rPr>
      <w:rFonts w:ascii="Courier New" w:eastAsia="Calibri" w:hAnsi="Courier New" w:cs="Courier New"/>
      <w:noProof/>
      <w:sz w:val="18"/>
      <w:szCs w:val="18"/>
      <w:lang w:eastAsia="bs-Latn-BA"/>
    </w:rPr>
  </w:style>
  <w:style w:type="character" w:customStyle="1" w:styleId="ZadatakxxChar">
    <w:name w:val="Zadatak xx: Char"/>
    <w:link w:val="Zadatakxx"/>
    <w:rsid w:val="005D6CA1"/>
    <w:rPr>
      <w:rFonts w:ascii="Verdana" w:hAnsi="Verdana"/>
      <w:b/>
      <w:lang w:eastAsia="en-US"/>
    </w:rPr>
  </w:style>
  <w:style w:type="paragraph" w:styleId="BodyTextIndent2">
    <w:name w:val="Body Text Indent 2"/>
    <w:aliases w:val="  uvlaka 2"/>
    <w:basedOn w:val="Normal"/>
    <w:link w:val="BodyTextIndent2Char"/>
    <w:rsid w:val="005D6CA1"/>
    <w:pPr>
      <w:widowControl/>
      <w:spacing w:before="0" w:line="480" w:lineRule="auto"/>
      <w:ind w:left="283"/>
      <w:jc w:val="left"/>
    </w:pPr>
    <w:rPr>
      <w:rFonts w:ascii="Verdana" w:eastAsia="Calibri" w:hAnsi="Verdana"/>
      <w:szCs w:val="22"/>
      <w:lang w:eastAsia="bs-Latn-BA"/>
    </w:rPr>
  </w:style>
  <w:style w:type="character" w:customStyle="1" w:styleId="BodyTextIndent2Char">
    <w:name w:val="Body Text Indent 2 Char"/>
    <w:aliases w:val="  uvlaka 2 Char"/>
    <w:basedOn w:val="DefaultParagraphFont"/>
    <w:link w:val="BodyTextIndent2"/>
    <w:rsid w:val="005D6CA1"/>
    <w:rPr>
      <w:rFonts w:ascii="Verdana" w:eastAsia="Calibri" w:hAnsi="Verdana"/>
      <w:szCs w:val="22"/>
      <w:lang w:val="hr-HR"/>
    </w:rPr>
  </w:style>
  <w:style w:type="paragraph" w:styleId="BodyText3">
    <w:name w:val="Body Text 3"/>
    <w:basedOn w:val="Normal"/>
    <w:link w:val="BodyText3Char"/>
    <w:rsid w:val="005D6CA1"/>
    <w:pPr>
      <w:widowControl/>
      <w:spacing w:before="0" w:line="240" w:lineRule="auto"/>
      <w:jc w:val="left"/>
    </w:pPr>
    <w:rPr>
      <w:rFonts w:ascii="Times New Roman" w:hAnsi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rsid w:val="005D6CA1"/>
    <w:rPr>
      <w:sz w:val="16"/>
      <w:szCs w:val="16"/>
      <w:lang w:val="en-US" w:eastAsia="en-US"/>
    </w:rPr>
  </w:style>
  <w:style w:type="paragraph" w:styleId="BlockText">
    <w:name w:val="Block Text"/>
    <w:basedOn w:val="Normal"/>
    <w:rsid w:val="005D6CA1"/>
    <w:pPr>
      <w:widowControl/>
      <w:spacing w:before="0" w:after="0" w:line="240" w:lineRule="auto"/>
      <w:ind w:left="1440" w:right="1440"/>
      <w:jc w:val="left"/>
    </w:pPr>
    <w:rPr>
      <w:rFonts w:ascii="Verdana" w:eastAsia="Calibri" w:hAnsi="Verdana"/>
      <w:szCs w:val="22"/>
      <w:lang w:eastAsia="bs-Latn-BA"/>
    </w:rPr>
  </w:style>
  <w:style w:type="paragraph" w:customStyle="1" w:styleId="zadatak">
    <w:name w:val="zadatak"/>
    <w:basedOn w:val="Normal"/>
    <w:rsid w:val="005D6CA1"/>
    <w:pPr>
      <w:widowControl/>
      <w:spacing w:before="0" w:after="60"/>
    </w:pPr>
    <w:rPr>
      <w:rFonts w:ascii="Verdana" w:eastAsia="Calibri" w:hAnsi="Verdana"/>
      <w:b/>
      <w:bCs/>
      <w:lang w:eastAsia="bs-Latn-BA"/>
    </w:rPr>
  </w:style>
  <w:style w:type="paragraph" w:customStyle="1" w:styleId="tijelo">
    <w:name w:val="tijelo"/>
    <w:qFormat/>
    <w:rsid w:val="005D6CA1"/>
    <w:pPr>
      <w:jc w:val="both"/>
    </w:pPr>
    <w:rPr>
      <w:rFonts w:ascii="Verdana" w:eastAsia="Calibri" w:hAnsi="Verdana"/>
      <w:bCs/>
      <w:lang w:val="hr-HR"/>
    </w:rPr>
  </w:style>
  <w:style w:type="paragraph" w:customStyle="1" w:styleId="naslov1">
    <w:name w:val="naslov 1"/>
    <w:basedOn w:val="Heading1"/>
    <w:rsid w:val="005D6CA1"/>
    <w:pPr>
      <w:keepLines/>
      <w:widowControl/>
      <w:numPr>
        <w:numId w:val="0"/>
      </w:numPr>
      <w:spacing w:before="240" w:after="120"/>
      <w:jc w:val="left"/>
    </w:pPr>
    <w:rPr>
      <w:rFonts w:ascii="Cambria" w:hAnsi="Cambria"/>
      <w:bCs/>
      <w:color w:val="385B86"/>
      <w:sz w:val="28"/>
      <w:szCs w:val="28"/>
      <w:lang w:eastAsia="bs-Latn-BA"/>
    </w:rPr>
  </w:style>
  <w:style w:type="character" w:customStyle="1" w:styleId="Heading6Char">
    <w:name w:val="Heading 6 Char"/>
    <w:link w:val="Heading6"/>
    <w:uiPriority w:val="9"/>
    <w:rsid w:val="005D6CA1"/>
    <w:rPr>
      <w:rFonts w:ascii="Calibri" w:hAnsi="Calibri"/>
      <w:i/>
      <w:lang w:val="hr-HR" w:eastAsia="en-US"/>
    </w:rPr>
  </w:style>
  <w:style w:type="character" w:styleId="Mention">
    <w:name w:val="Mention"/>
    <w:basedOn w:val="DefaultParagraphFont"/>
    <w:uiPriority w:val="99"/>
    <w:semiHidden/>
    <w:unhideWhenUsed/>
    <w:rsid w:val="00B326B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5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jetbrains.com/help/idea/creating-running-and-packaging-your-first-java-application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http://www.fit.ba" TargetMode="External"/><Relationship Id="rId1" Type="http://schemas.openxmlformats.org/officeDocument/2006/relationships/hyperlink" Target="http://www.fit.b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l\Dropbox\modeliranje%20zahtjeva\zavrsni%20rad%20(nakon%20III%20godine%20studija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69877-9B10-428A-9AE4-C07F8097E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zavrsni rad (nakon III godine studija).dot</Template>
  <TotalTime>8</TotalTime>
  <Pages>1</Pages>
  <Words>2857</Words>
  <Characters>16286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Diplomski rad</vt:lpstr>
    </vt:vector>
  </TitlesOfParts>
  <Company/>
  <LinksUpToDate>false</LinksUpToDate>
  <CharactersWithSpaces>19105</CharactersWithSpaces>
  <SharedDoc>false</SharedDoc>
  <HLinks>
    <vt:vector size="582" baseType="variant">
      <vt:variant>
        <vt:i4>2752570</vt:i4>
      </vt:variant>
      <vt:variant>
        <vt:i4>525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522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5898274</vt:i4>
      </vt:variant>
      <vt:variant>
        <vt:i4>519</vt:i4>
      </vt:variant>
      <vt:variant>
        <vt:i4>0</vt:i4>
      </vt:variant>
      <vt:variant>
        <vt:i4>5</vt:i4>
      </vt:variant>
      <vt:variant>
        <vt:lpwstr>http://www.env.gov.bc.ca/csd/imb/3star/alpa_standards.html</vt:lpwstr>
      </vt:variant>
      <vt:variant>
        <vt:lpwstr/>
      </vt:variant>
      <vt:variant>
        <vt:i4>94</vt:i4>
      </vt:variant>
      <vt:variant>
        <vt:i4>516</vt:i4>
      </vt:variant>
      <vt:variant>
        <vt:i4>0</vt:i4>
      </vt:variant>
      <vt:variant>
        <vt:i4>5</vt:i4>
      </vt:variant>
      <vt:variant>
        <vt:lpwstr>http://www.env.gov.bc.ca/csd/imb/3star/sdlc/6transtn/uat/uat.htm</vt:lpwstr>
      </vt:variant>
      <vt:variant>
        <vt:lpwstr/>
      </vt:variant>
      <vt:variant>
        <vt:i4>2293855</vt:i4>
      </vt:variant>
      <vt:variant>
        <vt:i4>513</vt:i4>
      </vt:variant>
      <vt:variant>
        <vt:i4>0</vt:i4>
      </vt:variant>
      <vt:variant>
        <vt:i4>5</vt:i4>
      </vt:variant>
      <vt:variant>
        <vt:lpwstr>http://www.env.gov.bc.ca/csd/imb/3star/sdlc/5build/java/java_standards.html</vt:lpwstr>
      </vt:variant>
      <vt:variant>
        <vt:lpwstr/>
      </vt:variant>
      <vt:variant>
        <vt:i4>2687051</vt:i4>
      </vt:variant>
      <vt:variant>
        <vt:i4>510</vt:i4>
      </vt:variant>
      <vt:variant>
        <vt:i4>0</vt:i4>
      </vt:variant>
      <vt:variant>
        <vt:i4>5</vt:i4>
      </vt:variant>
      <vt:variant>
        <vt:lpwstr>http://www.env.gov.bc.ca/csd/imb/3star/arch/docs/Deployment_Patterns.pdf</vt:lpwstr>
      </vt:variant>
      <vt:variant>
        <vt:lpwstr/>
      </vt:variant>
      <vt:variant>
        <vt:i4>5701719</vt:i4>
      </vt:variant>
      <vt:variant>
        <vt:i4>507</vt:i4>
      </vt:variant>
      <vt:variant>
        <vt:i4>0</vt:i4>
      </vt:variant>
      <vt:variant>
        <vt:i4>5</vt:i4>
      </vt:variant>
      <vt:variant>
        <vt:lpwstr>http://www.env.gov.bc.ca/csd/imb/3star/sdlc/4design/Software_Design_Description.doc</vt:lpwstr>
      </vt:variant>
      <vt:variant>
        <vt:lpwstr/>
      </vt:variant>
      <vt:variant>
        <vt:i4>2752570</vt:i4>
      </vt:variant>
      <vt:variant>
        <vt:i4>504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501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498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495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492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489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486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483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480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477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474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5242955</vt:i4>
      </vt:variant>
      <vt:variant>
        <vt:i4>471</vt:i4>
      </vt:variant>
      <vt:variant>
        <vt:i4>0</vt:i4>
      </vt:variant>
      <vt:variant>
        <vt:i4>5</vt:i4>
      </vt:variant>
      <vt:variant>
        <vt:lpwstr>http://www.usabilitynet.org/</vt:lpwstr>
      </vt:variant>
      <vt:variant>
        <vt:lpwstr/>
      </vt:variant>
      <vt:variant>
        <vt:i4>2752570</vt:i4>
      </vt:variant>
      <vt:variant>
        <vt:i4>468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2031638</vt:i4>
      </vt:variant>
      <vt:variant>
        <vt:i4>465</vt:i4>
      </vt:variant>
      <vt:variant>
        <vt:i4>0</vt:i4>
      </vt:variant>
      <vt:variant>
        <vt:i4>5</vt:i4>
      </vt:variant>
      <vt:variant>
        <vt:lpwstr>https://wiki.cac.washington.edu/download/attachments/4273783/Requirements Specification Template.doc</vt:lpwstr>
      </vt:variant>
      <vt:variant>
        <vt:lpwstr/>
      </vt:variant>
      <vt:variant>
        <vt:i4>3801127</vt:i4>
      </vt:variant>
      <vt:variant>
        <vt:i4>462</vt:i4>
      </vt:variant>
      <vt:variant>
        <vt:i4>0</vt:i4>
      </vt:variant>
      <vt:variant>
        <vt:i4>5</vt:i4>
      </vt:variant>
      <vt:variant>
        <vt:lpwstr>http://www.book2eat.ba/</vt:lpwstr>
      </vt:variant>
      <vt:variant>
        <vt:lpwstr/>
      </vt:variant>
      <vt:variant>
        <vt:i4>4391000</vt:i4>
      </vt:variant>
      <vt:variant>
        <vt:i4>459</vt:i4>
      </vt:variant>
      <vt:variant>
        <vt:i4>0</vt:i4>
      </vt:variant>
      <vt:variant>
        <vt:i4>5</vt:i4>
      </vt:variant>
      <vt:variant>
        <vt:lpwstr>http://redmine.fit.ba/redmine/attachments/download/901/Requirement_Specification_template.pdf</vt:lpwstr>
      </vt:variant>
      <vt:variant>
        <vt:lpwstr/>
      </vt:variant>
      <vt:variant>
        <vt:i4>4391000</vt:i4>
      </vt:variant>
      <vt:variant>
        <vt:i4>456</vt:i4>
      </vt:variant>
      <vt:variant>
        <vt:i4>0</vt:i4>
      </vt:variant>
      <vt:variant>
        <vt:i4>5</vt:i4>
      </vt:variant>
      <vt:variant>
        <vt:lpwstr>http://redmine.fit.ba/redmine/attachments/download/901/Requirement_Specification_template.pdf</vt:lpwstr>
      </vt:variant>
      <vt:variant>
        <vt:lpwstr/>
      </vt:variant>
      <vt:variant>
        <vt:i4>2752570</vt:i4>
      </vt:variant>
      <vt:variant>
        <vt:i4>453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450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447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1179709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_Toc367316867</vt:lpwstr>
      </vt:variant>
      <vt:variant>
        <vt:i4>1179709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_Toc367316866</vt:lpwstr>
      </vt:variant>
      <vt:variant>
        <vt:i4>1179709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_Toc367316865</vt:lpwstr>
      </vt:variant>
      <vt:variant>
        <vt:i4>1376312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_Toc367793508</vt:lpwstr>
      </vt:variant>
      <vt:variant>
        <vt:i4>1376312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_Toc367793507</vt:lpwstr>
      </vt:variant>
      <vt:variant>
        <vt:i4>1376312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_Toc367793506</vt:lpwstr>
      </vt:variant>
      <vt:variant>
        <vt:i4>1376312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_Toc367793505</vt:lpwstr>
      </vt:variant>
      <vt:variant>
        <vt:i4>1376312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_Toc367793504</vt:lpwstr>
      </vt:variant>
      <vt:variant>
        <vt:i4>1376312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_Toc367793503</vt:lpwstr>
      </vt:variant>
      <vt:variant>
        <vt:i4>1376312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_Toc367793502</vt:lpwstr>
      </vt:variant>
      <vt:variant>
        <vt:i4>1376312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_Toc367793501</vt:lpwstr>
      </vt:variant>
      <vt:variant>
        <vt:i4>1376312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_Toc367793500</vt:lpwstr>
      </vt:variant>
      <vt:variant>
        <vt:i4>1835065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_Toc367793499</vt:lpwstr>
      </vt:variant>
      <vt:variant>
        <vt:i4>1835065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_Toc367793498</vt:lpwstr>
      </vt:variant>
      <vt:variant>
        <vt:i4>1835065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_Toc367793497</vt:lpwstr>
      </vt:variant>
      <vt:variant>
        <vt:i4>1835065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_Toc367793496</vt:lpwstr>
      </vt:variant>
      <vt:variant>
        <vt:i4>1835065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_Toc367793495</vt:lpwstr>
      </vt:variant>
      <vt:variant>
        <vt:i4>1835065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_Toc367793494</vt:lpwstr>
      </vt:variant>
      <vt:variant>
        <vt:i4>1835065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_Toc367793493</vt:lpwstr>
      </vt:variant>
      <vt:variant>
        <vt:i4>1835065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_Toc367793492</vt:lpwstr>
      </vt:variant>
      <vt:variant>
        <vt:i4>1835065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_Toc367793491</vt:lpwstr>
      </vt:variant>
      <vt:variant>
        <vt:i4>1835065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_Toc367793490</vt:lpwstr>
      </vt:variant>
      <vt:variant>
        <vt:i4>1900601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_Toc367793489</vt:lpwstr>
      </vt:variant>
      <vt:variant>
        <vt:i4>1900601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_Toc367793488</vt:lpwstr>
      </vt:variant>
      <vt:variant>
        <vt:i4>1900601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_Toc367793487</vt:lpwstr>
      </vt:variant>
      <vt:variant>
        <vt:i4>1900601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_Toc367793486</vt:lpwstr>
      </vt:variant>
      <vt:variant>
        <vt:i4>1900601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_Toc367793485</vt:lpwstr>
      </vt:variant>
      <vt:variant>
        <vt:i4>1900601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_Toc367793484</vt:lpwstr>
      </vt:variant>
      <vt:variant>
        <vt:i4>1900601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_Toc367793483</vt:lpwstr>
      </vt:variant>
      <vt:variant>
        <vt:i4>1900601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_Toc367793482</vt:lpwstr>
      </vt:variant>
      <vt:variant>
        <vt:i4>1900601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_Toc367793481</vt:lpwstr>
      </vt:variant>
      <vt:variant>
        <vt:i4>1900601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_Toc367793480</vt:lpwstr>
      </vt:variant>
      <vt:variant>
        <vt:i4>1179705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_Toc367793479</vt:lpwstr>
      </vt:variant>
      <vt:variant>
        <vt:i4>1179705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_Toc367793478</vt:lpwstr>
      </vt:variant>
      <vt:variant>
        <vt:i4>1179705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_Toc367793477</vt:lpwstr>
      </vt:variant>
      <vt:variant>
        <vt:i4>1179705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_Toc367793476</vt:lpwstr>
      </vt:variant>
      <vt:variant>
        <vt:i4>1179705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_Toc367793475</vt:lpwstr>
      </vt:variant>
      <vt:variant>
        <vt:i4>1179705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_Toc367793474</vt:lpwstr>
      </vt:variant>
      <vt:variant>
        <vt:i4>1179705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_Toc367793473</vt:lpwstr>
      </vt:variant>
      <vt:variant>
        <vt:i4>1179705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_Toc367793472</vt:lpwstr>
      </vt:variant>
      <vt:variant>
        <vt:i4>1179705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_Toc367793471</vt:lpwstr>
      </vt:variant>
      <vt:variant>
        <vt:i4>1179705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_Toc367793470</vt:lpwstr>
      </vt:variant>
      <vt:variant>
        <vt:i4>1245241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_Toc367793469</vt:lpwstr>
      </vt:variant>
      <vt:variant>
        <vt:i4>1245241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_Toc367793468</vt:lpwstr>
      </vt:variant>
      <vt:variant>
        <vt:i4>1245241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_Toc367793467</vt:lpwstr>
      </vt:variant>
      <vt:variant>
        <vt:i4>1245241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_Toc367793466</vt:lpwstr>
      </vt:variant>
      <vt:variant>
        <vt:i4>1245241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_Toc367793465</vt:lpwstr>
      </vt:variant>
      <vt:variant>
        <vt:i4>1245241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_Toc367793464</vt:lpwstr>
      </vt:variant>
      <vt:variant>
        <vt:i4>1245241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_Toc367793463</vt:lpwstr>
      </vt:variant>
      <vt:variant>
        <vt:i4>1245241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_Toc367793462</vt:lpwstr>
      </vt:variant>
      <vt:variant>
        <vt:i4>1245241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_Toc367793461</vt:lpwstr>
      </vt:variant>
      <vt:variant>
        <vt:i4>1245241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_Toc367793460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_Toc367793459</vt:lpwstr>
      </vt:variant>
      <vt:variant>
        <vt:i4>1048633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_Toc367793458</vt:lpwstr>
      </vt:variant>
      <vt:variant>
        <vt:i4>1048633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_Toc367793457</vt:lpwstr>
      </vt:variant>
      <vt:variant>
        <vt:i4>1048633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_Toc367793456</vt:lpwstr>
      </vt:variant>
      <vt:variant>
        <vt:i4>1048633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_Toc367793455</vt:lpwstr>
      </vt:variant>
      <vt:variant>
        <vt:i4>1048633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_Toc367793454</vt:lpwstr>
      </vt:variant>
      <vt:variant>
        <vt:i4>1048633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_Toc367793453</vt:lpwstr>
      </vt:variant>
      <vt:variant>
        <vt:i4>1048633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_Toc367793452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_Toc367793451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_Toc367793450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_Toc367793449</vt:lpwstr>
      </vt:variant>
      <vt:variant>
        <vt:i4>1114169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_Toc367793448</vt:lpwstr>
      </vt:variant>
      <vt:variant>
        <vt:i4>1114169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_Toc367793447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_Toc367793446</vt:lpwstr>
      </vt:variant>
      <vt:variant>
        <vt:i4>1114169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_Toc367793445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_Toc367793444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_Toc367793443</vt:lpwstr>
      </vt:variant>
      <vt:variant>
        <vt:i4>1114169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_Toc367793442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Diplomski rad</dc:title>
  <dc:subject>WEB aplikacija</dc:subject>
  <dc:creator>Adil Joldić</dc:creator>
  <cp:keywords/>
  <dc:description/>
  <cp:lastModifiedBy>Adil Joldić</cp:lastModifiedBy>
  <cp:revision>4</cp:revision>
  <cp:lastPrinted>2013-11-04T12:27:00Z</cp:lastPrinted>
  <dcterms:created xsi:type="dcterms:W3CDTF">2015-03-12T23:51:00Z</dcterms:created>
  <dcterms:modified xsi:type="dcterms:W3CDTF">2018-02-26T00:17:00Z</dcterms:modified>
</cp:coreProperties>
</file>